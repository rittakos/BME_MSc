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AA32" w14:textId="77777777" w:rsidR="00816BCB" w:rsidRPr="00B50CAA" w:rsidRDefault="00816BCB" w:rsidP="00816BCB">
      <w:pPr>
        <w:pStyle w:val="Nyilatkozatcm"/>
      </w:pPr>
      <w:r w:rsidRPr="00B50CAA">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4A60C87B" w:rsidR="004851C7" w:rsidRDefault="00000000" w:rsidP="00D429F2">
      <w:pPr>
        <w:pStyle w:val="Cmlapkarstanszk"/>
      </w:pPr>
      <w:fldSimple w:instr=" DOCPROPERTY  Company  \* MERGEFORMAT ">
        <w:r w:rsidR="009F6FB1">
          <w:t>Automatizálási és Alkalmazott Informatikai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7B9468C" w:rsidR="0063585C" w:rsidRPr="00B50CAA" w:rsidRDefault="00184376" w:rsidP="00171054">
      <w:pPr>
        <w:pStyle w:val="Cmlapszerz"/>
      </w:pPr>
      <w:r>
        <w:t>R</w:t>
      </w:r>
      <w:r w:rsidR="00D23FE8">
        <w:t>ittgasszer Ákos</w:t>
      </w:r>
    </w:p>
    <w:p w14:paraId="27E9F397" w14:textId="6FCCFBBB" w:rsidR="0063585C" w:rsidRPr="00B50CAA" w:rsidRDefault="00D23FE8">
      <w:pPr>
        <w:pStyle w:val="Cm"/>
      </w:pPr>
      <w:bookmarkStart w:id="0" w:name="_Hlk161083680"/>
      <w:r>
        <w:t>Dungeon Generátor Unreal megjelenítéssel</w:t>
      </w:r>
    </w:p>
    <w:bookmarkEnd w:id="0"/>
    <w:p w14:paraId="5532B58E" w14:textId="25E21FDC" w:rsidR="0063585C" w:rsidRPr="00B50CAA" w:rsidRDefault="0063585C" w:rsidP="00D23FE8">
      <w:pPr>
        <w:pStyle w:val="Alcm"/>
        <w:jc w:val="both"/>
      </w:pP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6919DB7C">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7B3B25">
                            <w:pPr>
                              <w:keepLines/>
                              <w:spacing w:after="0"/>
                              <w:ind w:firstLine="0"/>
                              <w:jc w:val="center"/>
                              <w:rPr>
                                <w:smallCaps/>
                              </w:rPr>
                            </w:pPr>
                            <w:r>
                              <w:rPr>
                                <w:smallCaps/>
                              </w:rPr>
                              <w:t>Konzulens</w:t>
                            </w:r>
                          </w:p>
                          <w:p w14:paraId="5B11A3E3" w14:textId="720D53AD" w:rsidR="0063585C" w:rsidRDefault="00D23FE8" w:rsidP="007B3B25">
                            <w:pPr>
                              <w:pStyle w:val="Cmlapszerz"/>
                            </w:pPr>
                            <w:r>
                              <w:t>Rajacsics Tamás</w:t>
                            </w:r>
                          </w:p>
                          <w:p w14:paraId="4EC91467" w14:textId="08E0395E" w:rsidR="0063585C" w:rsidRDefault="0063585C" w:rsidP="007B3B25">
                            <w:pPr>
                              <w:spacing w:after="0"/>
                              <w:ind w:firstLine="0"/>
                              <w:jc w:val="center"/>
                            </w:pPr>
                            <w:r>
                              <w:t xml:space="preserve">BUDAPEST, </w:t>
                            </w:r>
                            <w:r>
                              <w:fldChar w:fldCharType="begin"/>
                            </w:r>
                            <w:r>
                              <w:instrText xml:space="preserve"> DATE \@ "yyyy" \* MERGEFORMAT </w:instrText>
                            </w:r>
                            <w:r>
                              <w:fldChar w:fldCharType="separate"/>
                            </w:r>
                            <w:r w:rsidR="00FA7742">
                              <w:rPr>
                                <w:noProof/>
                              </w:rPr>
                              <w:t>2024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7B3B25">
                      <w:pPr>
                        <w:keepLines/>
                        <w:spacing w:after="0"/>
                        <w:ind w:firstLine="0"/>
                        <w:jc w:val="center"/>
                        <w:rPr>
                          <w:smallCaps/>
                        </w:rPr>
                      </w:pPr>
                      <w:r>
                        <w:rPr>
                          <w:smallCaps/>
                        </w:rPr>
                        <w:t>Konzulens</w:t>
                      </w:r>
                    </w:p>
                    <w:p w14:paraId="5B11A3E3" w14:textId="720D53AD" w:rsidR="0063585C" w:rsidRDefault="00D23FE8" w:rsidP="007B3B25">
                      <w:pPr>
                        <w:pStyle w:val="Cmlapszerz"/>
                      </w:pPr>
                      <w:r>
                        <w:t>Rajacsics Tamás</w:t>
                      </w:r>
                    </w:p>
                    <w:p w14:paraId="4EC91467" w14:textId="08E0395E" w:rsidR="0063585C" w:rsidRDefault="0063585C" w:rsidP="007B3B25">
                      <w:pPr>
                        <w:spacing w:after="0"/>
                        <w:ind w:firstLine="0"/>
                        <w:jc w:val="center"/>
                      </w:pPr>
                      <w:r>
                        <w:t xml:space="preserve">BUDAPEST, </w:t>
                      </w:r>
                      <w:r>
                        <w:fldChar w:fldCharType="begin"/>
                      </w:r>
                      <w:r>
                        <w:instrText xml:space="preserve"> DATE \@ "yyyy" \* MERGEFORMAT </w:instrText>
                      </w:r>
                      <w:r>
                        <w:fldChar w:fldCharType="separate"/>
                      </w:r>
                      <w:r w:rsidR="00FA7742">
                        <w:rPr>
                          <w:noProof/>
                        </w:rPr>
                        <w:t>2024</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6AA277E0" w14:textId="4264E38F" w:rsidR="00F1004E" w:rsidRDefault="00730B3C">
      <w:pPr>
        <w:pStyle w:val="TJ1"/>
        <w:rPr>
          <w:rFonts w:asciiTheme="minorHAnsi" w:eastAsiaTheme="minorEastAsia" w:hAnsiTheme="minorHAnsi" w:cstheme="minorBidi"/>
          <w:b w:val="0"/>
          <w:noProof/>
          <w:kern w:val="2"/>
          <w:sz w:val="22"/>
          <w:szCs w:val="22"/>
          <w:lang w:eastAsia="hu-HU"/>
          <w14:ligatures w14:val="standardContextual"/>
        </w:rPr>
      </w:pPr>
      <w:r>
        <w:fldChar w:fldCharType="begin"/>
      </w:r>
      <w:r>
        <w:instrText xml:space="preserve"> TOC \o "1-3" \h \z \u </w:instrText>
      </w:r>
      <w:r>
        <w:fldChar w:fldCharType="separate"/>
      </w:r>
      <w:hyperlink w:anchor="_Toc160286082" w:history="1">
        <w:r w:rsidR="00F1004E" w:rsidRPr="00B7257C">
          <w:rPr>
            <w:rStyle w:val="Hiperhivatkozs"/>
            <w:noProof/>
          </w:rPr>
          <w:t>Összefoglaló</w:t>
        </w:r>
        <w:r w:rsidR="00F1004E">
          <w:rPr>
            <w:noProof/>
            <w:webHidden/>
          </w:rPr>
          <w:tab/>
        </w:r>
        <w:r w:rsidR="00F1004E">
          <w:rPr>
            <w:noProof/>
            <w:webHidden/>
          </w:rPr>
          <w:fldChar w:fldCharType="begin"/>
        </w:r>
        <w:r w:rsidR="00F1004E">
          <w:rPr>
            <w:noProof/>
            <w:webHidden/>
          </w:rPr>
          <w:instrText xml:space="preserve"> PAGEREF _Toc160286082 \h </w:instrText>
        </w:r>
        <w:r w:rsidR="00F1004E">
          <w:rPr>
            <w:noProof/>
            <w:webHidden/>
          </w:rPr>
        </w:r>
        <w:r w:rsidR="00F1004E">
          <w:rPr>
            <w:noProof/>
            <w:webHidden/>
          </w:rPr>
          <w:fldChar w:fldCharType="separate"/>
        </w:r>
        <w:r w:rsidR="00F1004E">
          <w:rPr>
            <w:noProof/>
            <w:webHidden/>
          </w:rPr>
          <w:t>6</w:t>
        </w:r>
        <w:r w:rsidR="00F1004E">
          <w:rPr>
            <w:noProof/>
            <w:webHidden/>
          </w:rPr>
          <w:fldChar w:fldCharType="end"/>
        </w:r>
      </w:hyperlink>
    </w:p>
    <w:p w14:paraId="75DDC7DB" w14:textId="7022472B"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083" w:history="1">
        <w:r w:rsidR="00F1004E" w:rsidRPr="00B7257C">
          <w:rPr>
            <w:rStyle w:val="Hiperhivatkozs"/>
            <w:noProof/>
          </w:rPr>
          <w:t>Abstract</w:t>
        </w:r>
        <w:r w:rsidR="00F1004E">
          <w:rPr>
            <w:noProof/>
            <w:webHidden/>
          </w:rPr>
          <w:tab/>
        </w:r>
        <w:r w:rsidR="00F1004E">
          <w:rPr>
            <w:noProof/>
            <w:webHidden/>
          </w:rPr>
          <w:fldChar w:fldCharType="begin"/>
        </w:r>
        <w:r w:rsidR="00F1004E">
          <w:rPr>
            <w:noProof/>
            <w:webHidden/>
          </w:rPr>
          <w:instrText xml:space="preserve"> PAGEREF _Toc160286083 \h </w:instrText>
        </w:r>
        <w:r w:rsidR="00F1004E">
          <w:rPr>
            <w:noProof/>
            <w:webHidden/>
          </w:rPr>
        </w:r>
        <w:r w:rsidR="00F1004E">
          <w:rPr>
            <w:noProof/>
            <w:webHidden/>
          </w:rPr>
          <w:fldChar w:fldCharType="separate"/>
        </w:r>
        <w:r w:rsidR="00F1004E">
          <w:rPr>
            <w:noProof/>
            <w:webHidden/>
          </w:rPr>
          <w:t>7</w:t>
        </w:r>
        <w:r w:rsidR="00F1004E">
          <w:rPr>
            <w:noProof/>
            <w:webHidden/>
          </w:rPr>
          <w:fldChar w:fldCharType="end"/>
        </w:r>
      </w:hyperlink>
    </w:p>
    <w:p w14:paraId="58490395" w14:textId="2B8A62F2"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084" w:history="1">
        <w:r w:rsidR="00F1004E" w:rsidRPr="00B7257C">
          <w:rPr>
            <w:rStyle w:val="Hiperhivatkozs"/>
            <w:noProof/>
          </w:rPr>
          <w:t>1 Bevezetés</w:t>
        </w:r>
        <w:r w:rsidR="00F1004E">
          <w:rPr>
            <w:noProof/>
            <w:webHidden/>
          </w:rPr>
          <w:tab/>
        </w:r>
        <w:r w:rsidR="00F1004E">
          <w:rPr>
            <w:noProof/>
            <w:webHidden/>
          </w:rPr>
          <w:fldChar w:fldCharType="begin"/>
        </w:r>
        <w:r w:rsidR="00F1004E">
          <w:rPr>
            <w:noProof/>
            <w:webHidden/>
          </w:rPr>
          <w:instrText xml:space="preserve"> PAGEREF _Toc160286084 \h </w:instrText>
        </w:r>
        <w:r w:rsidR="00F1004E">
          <w:rPr>
            <w:noProof/>
            <w:webHidden/>
          </w:rPr>
        </w:r>
        <w:r w:rsidR="00F1004E">
          <w:rPr>
            <w:noProof/>
            <w:webHidden/>
          </w:rPr>
          <w:fldChar w:fldCharType="separate"/>
        </w:r>
        <w:r w:rsidR="00F1004E">
          <w:rPr>
            <w:noProof/>
            <w:webHidden/>
          </w:rPr>
          <w:t>8</w:t>
        </w:r>
        <w:r w:rsidR="00F1004E">
          <w:rPr>
            <w:noProof/>
            <w:webHidden/>
          </w:rPr>
          <w:fldChar w:fldCharType="end"/>
        </w:r>
      </w:hyperlink>
    </w:p>
    <w:p w14:paraId="041B620B" w14:textId="5617669F" w:rsidR="00F1004E"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0286085" w:history="1">
        <w:r w:rsidR="00F1004E" w:rsidRPr="00B7257C">
          <w:rPr>
            <w:rStyle w:val="Hiperhivatkozs"/>
            <w:noProof/>
          </w:rPr>
          <w:t>1.1 Játékpálya</w:t>
        </w:r>
        <w:r w:rsidR="00F1004E">
          <w:rPr>
            <w:noProof/>
            <w:webHidden/>
          </w:rPr>
          <w:tab/>
        </w:r>
        <w:r w:rsidR="00F1004E">
          <w:rPr>
            <w:noProof/>
            <w:webHidden/>
          </w:rPr>
          <w:fldChar w:fldCharType="begin"/>
        </w:r>
        <w:r w:rsidR="00F1004E">
          <w:rPr>
            <w:noProof/>
            <w:webHidden/>
          </w:rPr>
          <w:instrText xml:space="preserve"> PAGEREF _Toc160286085 \h </w:instrText>
        </w:r>
        <w:r w:rsidR="00F1004E">
          <w:rPr>
            <w:noProof/>
            <w:webHidden/>
          </w:rPr>
        </w:r>
        <w:r w:rsidR="00F1004E">
          <w:rPr>
            <w:noProof/>
            <w:webHidden/>
          </w:rPr>
          <w:fldChar w:fldCharType="separate"/>
        </w:r>
        <w:r w:rsidR="00F1004E">
          <w:rPr>
            <w:noProof/>
            <w:webHidden/>
          </w:rPr>
          <w:t>8</w:t>
        </w:r>
        <w:r w:rsidR="00F1004E">
          <w:rPr>
            <w:noProof/>
            <w:webHidden/>
          </w:rPr>
          <w:fldChar w:fldCharType="end"/>
        </w:r>
      </w:hyperlink>
    </w:p>
    <w:p w14:paraId="298CFD97" w14:textId="0EF51C46" w:rsidR="00F1004E"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0286086" w:history="1">
        <w:r w:rsidR="00F1004E" w:rsidRPr="00B7257C">
          <w:rPr>
            <w:rStyle w:val="Hiperhivatkozs"/>
            <w:noProof/>
          </w:rPr>
          <w:t>1.2 Dungeon</w:t>
        </w:r>
        <w:r w:rsidR="00F1004E">
          <w:rPr>
            <w:noProof/>
            <w:webHidden/>
          </w:rPr>
          <w:tab/>
        </w:r>
        <w:r w:rsidR="00F1004E">
          <w:rPr>
            <w:noProof/>
            <w:webHidden/>
          </w:rPr>
          <w:fldChar w:fldCharType="begin"/>
        </w:r>
        <w:r w:rsidR="00F1004E">
          <w:rPr>
            <w:noProof/>
            <w:webHidden/>
          </w:rPr>
          <w:instrText xml:space="preserve"> PAGEREF _Toc160286086 \h </w:instrText>
        </w:r>
        <w:r w:rsidR="00F1004E">
          <w:rPr>
            <w:noProof/>
            <w:webHidden/>
          </w:rPr>
        </w:r>
        <w:r w:rsidR="00F1004E">
          <w:rPr>
            <w:noProof/>
            <w:webHidden/>
          </w:rPr>
          <w:fldChar w:fldCharType="separate"/>
        </w:r>
        <w:r w:rsidR="00F1004E">
          <w:rPr>
            <w:noProof/>
            <w:webHidden/>
          </w:rPr>
          <w:t>9</w:t>
        </w:r>
        <w:r w:rsidR="00F1004E">
          <w:rPr>
            <w:noProof/>
            <w:webHidden/>
          </w:rPr>
          <w:fldChar w:fldCharType="end"/>
        </w:r>
      </w:hyperlink>
    </w:p>
    <w:p w14:paraId="20E9492C" w14:textId="3DB1498D"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087" w:history="1">
        <w:r w:rsidR="00F1004E" w:rsidRPr="00B7257C">
          <w:rPr>
            <w:rStyle w:val="Hiperhivatkozs"/>
            <w:noProof/>
          </w:rPr>
          <w:t>2 Pályagenerálás</w:t>
        </w:r>
        <w:r w:rsidR="00F1004E">
          <w:rPr>
            <w:noProof/>
            <w:webHidden/>
          </w:rPr>
          <w:tab/>
        </w:r>
        <w:r w:rsidR="00F1004E">
          <w:rPr>
            <w:noProof/>
            <w:webHidden/>
          </w:rPr>
          <w:fldChar w:fldCharType="begin"/>
        </w:r>
        <w:r w:rsidR="00F1004E">
          <w:rPr>
            <w:noProof/>
            <w:webHidden/>
          </w:rPr>
          <w:instrText xml:space="preserve"> PAGEREF _Toc160286087 \h </w:instrText>
        </w:r>
        <w:r w:rsidR="00F1004E">
          <w:rPr>
            <w:noProof/>
            <w:webHidden/>
          </w:rPr>
        </w:r>
        <w:r w:rsidR="00F1004E">
          <w:rPr>
            <w:noProof/>
            <w:webHidden/>
          </w:rPr>
          <w:fldChar w:fldCharType="separate"/>
        </w:r>
        <w:r w:rsidR="00F1004E">
          <w:rPr>
            <w:noProof/>
            <w:webHidden/>
          </w:rPr>
          <w:t>11</w:t>
        </w:r>
        <w:r w:rsidR="00F1004E">
          <w:rPr>
            <w:noProof/>
            <w:webHidden/>
          </w:rPr>
          <w:fldChar w:fldCharType="end"/>
        </w:r>
      </w:hyperlink>
    </w:p>
    <w:p w14:paraId="30A8E31E" w14:textId="39E179CD"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088" w:history="1">
        <w:r w:rsidR="00F1004E" w:rsidRPr="00B7257C">
          <w:rPr>
            <w:rStyle w:val="Hiperhivatkozs"/>
            <w:noProof/>
          </w:rPr>
          <w:t>3 Procedurális generálás</w:t>
        </w:r>
        <w:r w:rsidR="00F1004E">
          <w:rPr>
            <w:noProof/>
            <w:webHidden/>
          </w:rPr>
          <w:tab/>
        </w:r>
        <w:r w:rsidR="00F1004E">
          <w:rPr>
            <w:noProof/>
            <w:webHidden/>
          </w:rPr>
          <w:fldChar w:fldCharType="begin"/>
        </w:r>
        <w:r w:rsidR="00F1004E">
          <w:rPr>
            <w:noProof/>
            <w:webHidden/>
          </w:rPr>
          <w:instrText xml:space="preserve"> PAGEREF _Toc160286088 \h </w:instrText>
        </w:r>
        <w:r w:rsidR="00F1004E">
          <w:rPr>
            <w:noProof/>
            <w:webHidden/>
          </w:rPr>
        </w:r>
        <w:r w:rsidR="00F1004E">
          <w:rPr>
            <w:noProof/>
            <w:webHidden/>
          </w:rPr>
          <w:fldChar w:fldCharType="separate"/>
        </w:r>
        <w:r w:rsidR="00F1004E">
          <w:rPr>
            <w:noProof/>
            <w:webHidden/>
          </w:rPr>
          <w:t>12</w:t>
        </w:r>
        <w:r w:rsidR="00F1004E">
          <w:rPr>
            <w:noProof/>
            <w:webHidden/>
          </w:rPr>
          <w:fldChar w:fldCharType="end"/>
        </w:r>
      </w:hyperlink>
    </w:p>
    <w:p w14:paraId="5A1DD056" w14:textId="6D73E782" w:rsidR="00F1004E"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0286089" w:history="1">
        <w:r w:rsidR="00F1004E" w:rsidRPr="00B7257C">
          <w:rPr>
            <w:rStyle w:val="Hiperhivatkozs"/>
            <w:noProof/>
          </w:rPr>
          <w:t>3.1 Procedurális algoritmusok a játékfejlesztésben</w:t>
        </w:r>
        <w:r w:rsidR="00F1004E">
          <w:rPr>
            <w:noProof/>
            <w:webHidden/>
          </w:rPr>
          <w:tab/>
        </w:r>
        <w:r w:rsidR="00F1004E">
          <w:rPr>
            <w:noProof/>
            <w:webHidden/>
          </w:rPr>
          <w:fldChar w:fldCharType="begin"/>
        </w:r>
        <w:r w:rsidR="00F1004E">
          <w:rPr>
            <w:noProof/>
            <w:webHidden/>
          </w:rPr>
          <w:instrText xml:space="preserve"> PAGEREF _Toc160286089 \h </w:instrText>
        </w:r>
        <w:r w:rsidR="00F1004E">
          <w:rPr>
            <w:noProof/>
            <w:webHidden/>
          </w:rPr>
        </w:r>
        <w:r w:rsidR="00F1004E">
          <w:rPr>
            <w:noProof/>
            <w:webHidden/>
          </w:rPr>
          <w:fldChar w:fldCharType="separate"/>
        </w:r>
        <w:r w:rsidR="00F1004E">
          <w:rPr>
            <w:noProof/>
            <w:webHidden/>
          </w:rPr>
          <w:t>12</w:t>
        </w:r>
        <w:r w:rsidR="00F1004E">
          <w:rPr>
            <w:noProof/>
            <w:webHidden/>
          </w:rPr>
          <w:fldChar w:fldCharType="end"/>
        </w:r>
      </w:hyperlink>
    </w:p>
    <w:p w14:paraId="44CE564C" w14:textId="7D50FA32"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090" w:history="1">
        <w:r w:rsidR="00F1004E" w:rsidRPr="00B7257C">
          <w:rPr>
            <w:rStyle w:val="Hiperhivatkozs"/>
            <w:noProof/>
          </w:rPr>
          <w:t>4 Unreal Engine</w:t>
        </w:r>
        <w:r w:rsidR="00F1004E">
          <w:rPr>
            <w:noProof/>
            <w:webHidden/>
          </w:rPr>
          <w:tab/>
        </w:r>
        <w:r w:rsidR="00F1004E">
          <w:rPr>
            <w:noProof/>
            <w:webHidden/>
          </w:rPr>
          <w:fldChar w:fldCharType="begin"/>
        </w:r>
        <w:r w:rsidR="00F1004E">
          <w:rPr>
            <w:noProof/>
            <w:webHidden/>
          </w:rPr>
          <w:instrText xml:space="preserve"> PAGEREF _Toc160286090 \h </w:instrText>
        </w:r>
        <w:r w:rsidR="00F1004E">
          <w:rPr>
            <w:noProof/>
            <w:webHidden/>
          </w:rPr>
        </w:r>
        <w:r w:rsidR="00F1004E">
          <w:rPr>
            <w:noProof/>
            <w:webHidden/>
          </w:rPr>
          <w:fldChar w:fldCharType="separate"/>
        </w:r>
        <w:r w:rsidR="00F1004E">
          <w:rPr>
            <w:noProof/>
            <w:webHidden/>
          </w:rPr>
          <w:t>14</w:t>
        </w:r>
        <w:r w:rsidR="00F1004E">
          <w:rPr>
            <w:noProof/>
            <w:webHidden/>
          </w:rPr>
          <w:fldChar w:fldCharType="end"/>
        </w:r>
      </w:hyperlink>
    </w:p>
    <w:p w14:paraId="3AD18065" w14:textId="065C36FF"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091" w:history="1">
        <w:r w:rsidR="00F1004E" w:rsidRPr="00B7257C">
          <w:rPr>
            <w:rStyle w:val="Hiperhivatkozs"/>
            <w:noProof/>
          </w:rPr>
          <w:t>5 Specifikáció</w:t>
        </w:r>
        <w:r w:rsidR="00F1004E">
          <w:rPr>
            <w:noProof/>
            <w:webHidden/>
          </w:rPr>
          <w:tab/>
        </w:r>
        <w:r w:rsidR="00F1004E">
          <w:rPr>
            <w:noProof/>
            <w:webHidden/>
          </w:rPr>
          <w:fldChar w:fldCharType="begin"/>
        </w:r>
        <w:r w:rsidR="00F1004E">
          <w:rPr>
            <w:noProof/>
            <w:webHidden/>
          </w:rPr>
          <w:instrText xml:space="preserve"> PAGEREF _Toc160286091 \h </w:instrText>
        </w:r>
        <w:r w:rsidR="00F1004E">
          <w:rPr>
            <w:noProof/>
            <w:webHidden/>
          </w:rPr>
        </w:r>
        <w:r w:rsidR="00F1004E">
          <w:rPr>
            <w:noProof/>
            <w:webHidden/>
          </w:rPr>
          <w:fldChar w:fldCharType="separate"/>
        </w:r>
        <w:r w:rsidR="00F1004E">
          <w:rPr>
            <w:noProof/>
            <w:webHidden/>
          </w:rPr>
          <w:t>15</w:t>
        </w:r>
        <w:r w:rsidR="00F1004E">
          <w:rPr>
            <w:noProof/>
            <w:webHidden/>
          </w:rPr>
          <w:fldChar w:fldCharType="end"/>
        </w:r>
      </w:hyperlink>
    </w:p>
    <w:p w14:paraId="123773EB" w14:textId="4037A3CC"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092" w:history="1">
        <w:r w:rsidR="00F1004E" w:rsidRPr="00B7257C">
          <w:rPr>
            <w:rStyle w:val="Hiperhivatkozs"/>
            <w:noProof/>
          </w:rPr>
          <w:t>6 Tervezés</w:t>
        </w:r>
        <w:r w:rsidR="00F1004E">
          <w:rPr>
            <w:noProof/>
            <w:webHidden/>
          </w:rPr>
          <w:tab/>
        </w:r>
        <w:r w:rsidR="00F1004E">
          <w:rPr>
            <w:noProof/>
            <w:webHidden/>
          </w:rPr>
          <w:fldChar w:fldCharType="begin"/>
        </w:r>
        <w:r w:rsidR="00F1004E">
          <w:rPr>
            <w:noProof/>
            <w:webHidden/>
          </w:rPr>
          <w:instrText xml:space="preserve"> PAGEREF _Toc160286092 \h </w:instrText>
        </w:r>
        <w:r w:rsidR="00F1004E">
          <w:rPr>
            <w:noProof/>
            <w:webHidden/>
          </w:rPr>
        </w:r>
        <w:r w:rsidR="00F1004E">
          <w:rPr>
            <w:noProof/>
            <w:webHidden/>
          </w:rPr>
          <w:fldChar w:fldCharType="separate"/>
        </w:r>
        <w:r w:rsidR="00F1004E">
          <w:rPr>
            <w:noProof/>
            <w:webHidden/>
          </w:rPr>
          <w:t>16</w:t>
        </w:r>
        <w:r w:rsidR="00F1004E">
          <w:rPr>
            <w:noProof/>
            <w:webHidden/>
          </w:rPr>
          <w:fldChar w:fldCharType="end"/>
        </w:r>
      </w:hyperlink>
    </w:p>
    <w:p w14:paraId="7466ADF3" w14:textId="2C449B66"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093" w:history="1">
        <w:r w:rsidR="00F1004E" w:rsidRPr="00B7257C">
          <w:rPr>
            <w:rStyle w:val="Hiperhivatkozs"/>
            <w:noProof/>
          </w:rPr>
          <w:t>7 Algoritmusok</w:t>
        </w:r>
        <w:r w:rsidR="00F1004E">
          <w:rPr>
            <w:noProof/>
            <w:webHidden/>
          </w:rPr>
          <w:tab/>
        </w:r>
        <w:r w:rsidR="00F1004E">
          <w:rPr>
            <w:noProof/>
            <w:webHidden/>
          </w:rPr>
          <w:fldChar w:fldCharType="begin"/>
        </w:r>
        <w:r w:rsidR="00F1004E">
          <w:rPr>
            <w:noProof/>
            <w:webHidden/>
          </w:rPr>
          <w:instrText xml:space="preserve"> PAGEREF _Toc160286093 \h </w:instrText>
        </w:r>
        <w:r w:rsidR="00F1004E">
          <w:rPr>
            <w:noProof/>
            <w:webHidden/>
          </w:rPr>
        </w:r>
        <w:r w:rsidR="00F1004E">
          <w:rPr>
            <w:noProof/>
            <w:webHidden/>
          </w:rPr>
          <w:fldChar w:fldCharType="separate"/>
        </w:r>
        <w:r w:rsidR="00F1004E">
          <w:rPr>
            <w:noProof/>
            <w:webHidden/>
          </w:rPr>
          <w:t>17</w:t>
        </w:r>
        <w:r w:rsidR="00F1004E">
          <w:rPr>
            <w:noProof/>
            <w:webHidden/>
          </w:rPr>
          <w:fldChar w:fldCharType="end"/>
        </w:r>
      </w:hyperlink>
    </w:p>
    <w:p w14:paraId="222C2A3B" w14:textId="5DC04748"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094" w:history="1">
        <w:r w:rsidR="00F1004E" w:rsidRPr="00B7257C">
          <w:rPr>
            <w:rStyle w:val="Hiperhivatkozs"/>
            <w:noProof/>
          </w:rPr>
          <w:t>8 Dungeon generátor</w:t>
        </w:r>
        <w:r w:rsidR="00F1004E">
          <w:rPr>
            <w:noProof/>
            <w:webHidden/>
          </w:rPr>
          <w:tab/>
        </w:r>
        <w:r w:rsidR="00F1004E">
          <w:rPr>
            <w:noProof/>
            <w:webHidden/>
          </w:rPr>
          <w:fldChar w:fldCharType="begin"/>
        </w:r>
        <w:r w:rsidR="00F1004E">
          <w:rPr>
            <w:noProof/>
            <w:webHidden/>
          </w:rPr>
          <w:instrText xml:space="preserve"> PAGEREF _Toc160286094 \h </w:instrText>
        </w:r>
        <w:r w:rsidR="00F1004E">
          <w:rPr>
            <w:noProof/>
            <w:webHidden/>
          </w:rPr>
        </w:r>
        <w:r w:rsidR="00F1004E">
          <w:rPr>
            <w:noProof/>
            <w:webHidden/>
          </w:rPr>
          <w:fldChar w:fldCharType="separate"/>
        </w:r>
        <w:r w:rsidR="00F1004E">
          <w:rPr>
            <w:noProof/>
            <w:webHidden/>
          </w:rPr>
          <w:t>18</w:t>
        </w:r>
        <w:r w:rsidR="00F1004E">
          <w:rPr>
            <w:noProof/>
            <w:webHidden/>
          </w:rPr>
          <w:fldChar w:fldCharType="end"/>
        </w:r>
      </w:hyperlink>
    </w:p>
    <w:p w14:paraId="135CE317" w14:textId="3156F02F"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095" w:history="1">
        <w:r w:rsidR="00F1004E" w:rsidRPr="00B7257C">
          <w:rPr>
            <w:rStyle w:val="Hiperhivatkozs"/>
            <w:noProof/>
          </w:rPr>
          <w:t>9 Dungeon megjelenítő</w:t>
        </w:r>
        <w:r w:rsidR="00F1004E">
          <w:rPr>
            <w:noProof/>
            <w:webHidden/>
          </w:rPr>
          <w:tab/>
        </w:r>
        <w:r w:rsidR="00F1004E">
          <w:rPr>
            <w:noProof/>
            <w:webHidden/>
          </w:rPr>
          <w:fldChar w:fldCharType="begin"/>
        </w:r>
        <w:r w:rsidR="00F1004E">
          <w:rPr>
            <w:noProof/>
            <w:webHidden/>
          </w:rPr>
          <w:instrText xml:space="preserve"> PAGEREF _Toc160286095 \h </w:instrText>
        </w:r>
        <w:r w:rsidR="00F1004E">
          <w:rPr>
            <w:noProof/>
            <w:webHidden/>
          </w:rPr>
        </w:r>
        <w:r w:rsidR="00F1004E">
          <w:rPr>
            <w:noProof/>
            <w:webHidden/>
          </w:rPr>
          <w:fldChar w:fldCharType="separate"/>
        </w:r>
        <w:r w:rsidR="00F1004E">
          <w:rPr>
            <w:noProof/>
            <w:webHidden/>
          </w:rPr>
          <w:t>19</w:t>
        </w:r>
        <w:r w:rsidR="00F1004E">
          <w:rPr>
            <w:noProof/>
            <w:webHidden/>
          </w:rPr>
          <w:fldChar w:fldCharType="end"/>
        </w:r>
      </w:hyperlink>
    </w:p>
    <w:p w14:paraId="6D80B209" w14:textId="06B6D84E"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096" w:history="1">
        <w:r w:rsidR="00F1004E" w:rsidRPr="00B7257C">
          <w:rPr>
            <w:rStyle w:val="Hiperhivatkozs"/>
            <w:noProof/>
          </w:rPr>
          <w:t>10 Továbbfejlesztés</w:t>
        </w:r>
        <w:r w:rsidR="00F1004E">
          <w:rPr>
            <w:noProof/>
            <w:webHidden/>
          </w:rPr>
          <w:tab/>
        </w:r>
        <w:r w:rsidR="00F1004E">
          <w:rPr>
            <w:noProof/>
            <w:webHidden/>
          </w:rPr>
          <w:fldChar w:fldCharType="begin"/>
        </w:r>
        <w:r w:rsidR="00F1004E">
          <w:rPr>
            <w:noProof/>
            <w:webHidden/>
          </w:rPr>
          <w:instrText xml:space="preserve"> PAGEREF _Toc160286096 \h </w:instrText>
        </w:r>
        <w:r w:rsidR="00F1004E">
          <w:rPr>
            <w:noProof/>
            <w:webHidden/>
          </w:rPr>
        </w:r>
        <w:r w:rsidR="00F1004E">
          <w:rPr>
            <w:noProof/>
            <w:webHidden/>
          </w:rPr>
          <w:fldChar w:fldCharType="separate"/>
        </w:r>
        <w:r w:rsidR="00F1004E">
          <w:rPr>
            <w:noProof/>
            <w:webHidden/>
          </w:rPr>
          <w:t>20</w:t>
        </w:r>
        <w:r w:rsidR="00F1004E">
          <w:rPr>
            <w:noProof/>
            <w:webHidden/>
          </w:rPr>
          <w:fldChar w:fldCharType="end"/>
        </w:r>
      </w:hyperlink>
    </w:p>
    <w:p w14:paraId="7D3AE473" w14:textId="3F9BF57D"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097" w:history="1">
        <w:r w:rsidR="00F1004E" w:rsidRPr="00B7257C">
          <w:rPr>
            <w:rStyle w:val="Hiperhivatkozs"/>
            <w:noProof/>
          </w:rPr>
          <w:t>11 Összegzés</w:t>
        </w:r>
        <w:r w:rsidR="00F1004E">
          <w:rPr>
            <w:noProof/>
            <w:webHidden/>
          </w:rPr>
          <w:tab/>
        </w:r>
        <w:r w:rsidR="00F1004E">
          <w:rPr>
            <w:noProof/>
            <w:webHidden/>
          </w:rPr>
          <w:fldChar w:fldCharType="begin"/>
        </w:r>
        <w:r w:rsidR="00F1004E">
          <w:rPr>
            <w:noProof/>
            <w:webHidden/>
          </w:rPr>
          <w:instrText xml:space="preserve"> PAGEREF _Toc160286097 \h </w:instrText>
        </w:r>
        <w:r w:rsidR="00F1004E">
          <w:rPr>
            <w:noProof/>
            <w:webHidden/>
          </w:rPr>
        </w:r>
        <w:r w:rsidR="00F1004E">
          <w:rPr>
            <w:noProof/>
            <w:webHidden/>
          </w:rPr>
          <w:fldChar w:fldCharType="separate"/>
        </w:r>
        <w:r w:rsidR="00F1004E">
          <w:rPr>
            <w:noProof/>
            <w:webHidden/>
          </w:rPr>
          <w:t>21</w:t>
        </w:r>
        <w:r w:rsidR="00F1004E">
          <w:rPr>
            <w:noProof/>
            <w:webHidden/>
          </w:rPr>
          <w:fldChar w:fldCharType="end"/>
        </w:r>
      </w:hyperlink>
    </w:p>
    <w:p w14:paraId="575B003E" w14:textId="35B62B8F"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098" w:history="1">
        <w:r w:rsidR="00F1004E" w:rsidRPr="00B7257C">
          <w:rPr>
            <w:rStyle w:val="Hiperhivatkozs"/>
            <w:noProof/>
          </w:rPr>
          <w:t>12 Bevezetés</w:t>
        </w:r>
        <w:r w:rsidR="00F1004E">
          <w:rPr>
            <w:noProof/>
            <w:webHidden/>
          </w:rPr>
          <w:tab/>
        </w:r>
        <w:r w:rsidR="00F1004E">
          <w:rPr>
            <w:noProof/>
            <w:webHidden/>
          </w:rPr>
          <w:fldChar w:fldCharType="begin"/>
        </w:r>
        <w:r w:rsidR="00F1004E">
          <w:rPr>
            <w:noProof/>
            <w:webHidden/>
          </w:rPr>
          <w:instrText xml:space="preserve"> PAGEREF _Toc160286098 \h </w:instrText>
        </w:r>
        <w:r w:rsidR="00F1004E">
          <w:rPr>
            <w:noProof/>
            <w:webHidden/>
          </w:rPr>
        </w:r>
        <w:r w:rsidR="00F1004E">
          <w:rPr>
            <w:noProof/>
            <w:webHidden/>
          </w:rPr>
          <w:fldChar w:fldCharType="separate"/>
        </w:r>
        <w:r w:rsidR="00F1004E">
          <w:rPr>
            <w:noProof/>
            <w:webHidden/>
          </w:rPr>
          <w:t>22</w:t>
        </w:r>
        <w:r w:rsidR="00F1004E">
          <w:rPr>
            <w:noProof/>
            <w:webHidden/>
          </w:rPr>
          <w:fldChar w:fldCharType="end"/>
        </w:r>
      </w:hyperlink>
    </w:p>
    <w:p w14:paraId="59253D16" w14:textId="3E448E9B" w:rsidR="00F1004E" w:rsidRDefault="00000000">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0286099" w:history="1">
        <w:r w:rsidR="00F1004E" w:rsidRPr="00B7257C">
          <w:rPr>
            <w:rStyle w:val="Hiperhivatkozs"/>
            <w:noProof/>
          </w:rPr>
          <w:t>12.1 Formázási tudnivalók</w:t>
        </w:r>
        <w:r w:rsidR="00F1004E">
          <w:rPr>
            <w:noProof/>
            <w:webHidden/>
          </w:rPr>
          <w:tab/>
        </w:r>
        <w:r w:rsidR="00F1004E">
          <w:rPr>
            <w:noProof/>
            <w:webHidden/>
          </w:rPr>
          <w:fldChar w:fldCharType="begin"/>
        </w:r>
        <w:r w:rsidR="00F1004E">
          <w:rPr>
            <w:noProof/>
            <w:webHidden/>
          </w:rPr>
          <w:instrText xml:space="preserve"> PAGEREF _Toc160286099 \h </w:instrText>
        </w:r>
        <w:r w:rsidR="00F1004E">
          <w:rPr>
            <w:noProof/>
            <w:webHidden/>
          </w:rPr>
        </w:r>
        <w:r w:rsidR="00F1004E">
          <w:rPr>
            <w:noProof/>
            <w:webHidden/>
          </w:rPr>
          <w:fldChar w:fldCharType="separate"/>
        </w:r>
        <w:r w:rsidR="00F1004E">
          <w:rPr>
            <w:noProof/>
            <w:webHidden/>
          </w:rPr>
          <w:t>22</w:t>
        </w:r>
        <w:r w:rsidR="00F1004E">
          <w:rPr>
            <w:noProof/>
            <w:webHidden/>
          </w:rPr>
          <w:fldChar w:fldCharType="end"/>
        </w:r>
      </w:hyperlink>
    </w:p>
    <w:p w14:paraId="04A56AC9" w14:textId="25CDC55D" w:rsidR="00F1004E"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0286100" w:history="1">
        <w:r w:rsidR="00F1004E" w:rsidRPr="00B7257C">
          <w:rPr>
            <w:rStyle w:val="Hiperhivatkozs"/>
            <w:noProof/>
          </w:rPr>
          <w:t>12.1.1 Címsorok</w:t>
        </w:r>
        <w:r w:rsidR="00F1004E">
          <w:rPr>
            <w:noProof/>
            <w:webHidden/>
          </w:rPr>
          <w:tab/>
        </w:r>
        <w:r w:rsidR="00F1004E">
          <w:rPr>
            <w:noProof/>
            <w:webHidden/>
          </w:rPr>
          <w:fldChar w:fldCharType="begin"/>
        </w:r>
        <w:r w:rsidR="00F1004E">
          <w:rPr>
            <w:noProof/>
            <w:webHidden/>
          </w:rPr>
          <w:instrText xml:space="preserve"> PAGEREF _Toc160286100 \h </w:instrText>
        </w:r>
        <w:r w:rsidR="00F1004E">
          <w:rPr>
            <w:noProof/>
            <w:webHidden/>
          </w:rPr>
        </w:r>
        <w:r w:rsidR="00F1004E">
          <w:rPr>
            <w:noProof/>
            <w:webHidden/>
          </w:rPr>
          <w:fldChar w:fldCharType="separate"/>
        </w:r>
        <w:r w:rsidR="00F1004E">
          <w:rPr>
            <w:noProof/>
            <w:webHidden/>
          </w:rPr>
          <w:t>22</w:t>
        </w:r>
        <w:r w:rsidR="00F1004E">
          <w:rPr>
            <w:noProof/>
            <w:webHidden/>
          </w:rPr>
          <w:fldChar w:fldCharType="end"/>
        </w:r>
      </w:hyperlink>
    </w:p>
    <w:p w14:paraId="58FE42D0" w14:textId="7CED5CB8" w:rsidR="00F1004E"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0286101" w:history="1">
        <w:r w:rsidR="00F1004E" w:rsidRPr="00B7257C">
          <w:rPr>
            <w:rStyle w:val="Hiperhivatkozs"/>
            <w:noProof/>
          </w:rPr>
          <w:t>12.1.2 Képek</w:t>
        </w:r>
        <w:r w:rsidR="00F1004E">
          <w:rPr>
            <w:noProof/>
            <w:webHidden/>
          </w:rPr>
          <w:tab/>
        </w:r>
        <w:r w:rsidR="00F1004E">
          <w:rPr>
            <w:noProof/>
            <w:webHidden/>
          </w:rPr>
          <w:fldChar w:fldCharType="begin"/>
        </w:r>
        <w:r w:rsidR="00F1004E">
          <w:rPr>
            <w:noProof/>
            <w:webHidden/>
          </w:rPr>
          <w:instrText xml:space="preserve"> PAGEREF _Toc160286101 \h </w:instrText>
        </w:r>
        <w:r w:rsidR="00F1004E">
          <w:rPr>
            <w:noProof/>
            <w:webHidden/>
          </w:rPr>
        </w:r>
        <w:r w:rsidR="00F1004E">
          <w:rPr>
            <w:noProof/>
            <w:webHidden/>
          </w:rPr>
          <w:fldChar w:fldCharType="separate"/>
        </w:r>
        <w:r w:rsidR="00F1004E">
          <w:rPr>
            <w:noProof/>
            <w:webHidden/>
          </w:rPr>
          <w:t>22</w:t>
        </w:r>
        <w:r w:rsidR="00F1004E">
          <w:rPr>
            <w:noProof/>
            <w:webHidden/>
          </w:rPr>
          <w:fldChar w:fldCharType="end"/>
        </w:r>
      </w:hyperlink>
    </w:p>
    <w:p w14:paraId="2D55FC55" w14:textId="011D6D4A" w:rsidR="00F1004E"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0286102" w:history="1">
        <w:r w:rsidR="00F1004E" w:rsidRPr="00B7257C">
          <w:rPr>
            <w:rStyle w:val="Hiperhivatkozs"/>
            <w:noProof/>
          </w:rPr>
          <w:t>12.1.3 Kódrészletek</w:t>
        </w:r>
        <w:r w:rsidR="00F1004E">
          <w:rPr>
            <w:noProof/>
            <w:webHidden/>
          </w:rPr>
          <w:tab/>
        </w:r>
        <w:r w:rsidR="00F1004E">
          <w:rPr>
            <w:noProof/>
            <w:webHidden/>
          </w:rPr>
          <w:fldChar w:fldCharType="begin"/>
        </w:r>
        <w:r w:rsidR="00F1004E">
          <w:rPr>
            <w:noProof/>
            <w:webHidden/>
          </w:rPr>
          <w:instrText xml:space="preserve"> PAGEREF _Toc160286102 \h </w:instrText>
        </w:r>
        <w:r w:rsidR="00F1004E">
          <w:rPr>
            <w:noProof/>
            <w:webHidden/>
          </w:rPr>
        </w:r>
        <w:r w:rsidR="00F1004E">
          <w:rPr>
            <w:noProof/>
            <w:webHidden/>
          </w:rPr>
          <w:fldChar w:fldCharType="separate"/>
        </w:r>
        <w:r w:rsidR="00F1004E">
          <w:rPr>
            <w:noProof/>
            <w:webHidden/>
          </w:rPr>
          <w:t>22</w:t>
        </w:r>
        <w:r w:rsidR="00F1004E">
          <w:rPr>
            <w:noProof/>
            <w:webHidden/>
          </w:rPr>
          <w:fldChar w:fldCharType="end"/>
        </w:r>
      </w:hyperlink>
    </w:p>
    <w:p w14:paraId="56BE0964" w14:textId="7FAC82F1" w:rsidR="00F1004E" w:rsidRDefault="00000000">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60286103" w:history="1">
        <w:r w:rsidR="00F1004E" w:rsidRPr="00B7257C">
          <w:rPr>
            <w:rStyle w:val="Hiperhivatkozs"/>
            <w:noProof/>
          </w:rPr>
          <w:t>12.1.4 Irodalomjegyzék</w:t>
        </w:r>
        <w:r w:rsidR="00F1004E">
          <w:rPr>
            <w:noProof/>
            <w:webHidden/>
          </w:rPr>
          <w:tab/>
        </w:r>
        <w:r w:rsidR="00F1004E">
          <w:rPr>
            <w:noProof/>
            <w:webHidden/>
          </w:rPr>
          <w:fldChar w:fldCharType="begin"/>
        </w:r>
        <w:r w:rsidR="00F1004E">
          <w:rPr>
            <w:noProof/>
            <w:webHidden/>
          </w:rPr>
          <w:instrText xml:space="preserve"> PAGEREF _Toc160286103 \h </w:instrText>
        </w:r>
        <w:r w:rsidR="00F1004E">
          <w:rPr>
            <w:noProof/>
            <w:webHidden/>
          </w:rPr>
        </w:r>
        <w:r w:rsidR="00F1004E">
          <w:rPr>
            <w:noProof/>
            <w:webHidden/>
          </w:rPr>
          <w:fldChar w:fldCharType="separate"/>
        </w:r>
        <w:r w:rsidR="00F1004E">
          <w:rPr>
            <w:noProof/>
            <w:webHidden/>
          </w:rPr>
          <w:t>23</w:t>
        </w:r>
        <w:r w:rsidR="00F1004E">
          <w:rPr>
            <w:noProof/>
            <w:webHidden/>
          </w:rPr>
          <w:fldChar w:fldCharType="end"/>
        </w:r>
      </w:hyperlink>
    </w:p>
    <w:p w14:paraId="537B2A3A" w14:textId="060921CE"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104" w:history="1">
        <w:r w:rsidR="00F1004E" w:rsidRPr="00B7257C">
          <w:rPr>
            <w:rStyle w:val="Hiperhivatkozs"/>
            <w:noProof/>
          </w:rPr>
          <w:t>13 Utolsó simítások</w:t>
        </w:r>
        <w:r w:rsidR="00F1004E">
          <w:rPr>
            <w:noProof/>
            <w:webHidden/>
          </w:rPr>
          <w:tab/>
        </w:r>
        <w:r w:rsidR="00F1004E">
          <w:rPr>
            <w:noProof/>
            <w:webHidden/>
          </w:rPr>
          <w:fldChar w:fldCharType="begin"/>
        </w:r>
        <w:r w:rsidR="00F1004E">
          <w:rPr>
            <w:noProof/>
            <w:webHidden/>
          </w:rPr>
          <w:instrText xml:space="preserve"> PAGEREF _Toc160286104 \h </w:instrText>
        </w:r>
        <w:r w:rsidR="00F1004E">
          <w:rPr>
            <w:noProof/>
            <w:webHidden/>
          </w:rPr>
        </w:r>
        <w:r w:rsidR="00F1004E">
          <w:rPr>
            <w:noProof/>
            <w:webHidden/>
          </w:rPr>
          <w:fldChar w:fldCharType="separate"/>
        </w:r>
        <w:r w:rsidR="00F1004E">
          <w:rPr>
            <w:noProof/>
            <w:webHidden/>
          </w:rPr>
          <w:t>24</w:t>
        </w:r>
        <w:r w:rsidR="00F1004E">
          <w:rPr>
            <w:noProof/>
            <w:webHidden/>
          </w:rPr>
          <w:fldChar w:fldCharType="end"/>
        </w:r>
      </w:hyperlink>
    </w:p>
    <w:p w14:paraId="370FD84D" w14:textId="2C1B3550"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105" w:history="1">
        <w:r w:rsidR="00F1004E" w:rsidRPr="00B7257C">
          <w:rPr>
            <w:rStyle w:val="Hiperhivatkozs"/>
            <w:noProof/>
          </w:rPr>
          <w:t>14 Irodalomjegyzék</w:t>
        </w:r>
        <w:r w:rsidR="00F1004E">
          <w:rPr>
            <w:noProof/>
            <w:webHidden/>
          </w:rPr>
          <w:tab/>
        </w:r>
        <w:r w:rsidR="00F1004E">
          <w:rPr>
            <w:noProof/>
            <w:webHidden/>
          </w:rPr>
          <w:fldChar w:fldCharType="begin"/>
        </w:r>
        <w:r w:rsidR="00F1004E">
          <w:rPr>
            <w:noProof/>
            <w:webHidden/>
          </w:rPr>
          <w:instrText xml:space="preserve"> PAGEREF _Toc160286105 \h </w:instrText>
        </w:r>
        <w:r w:rsidR="00F1004E">
          <w:rPr>
            <w:noProof/>
            <w:webHidden/>
          </w:rPr>
        </w:r>
        <w:r w:rsidR="00F1004E">
          <w:rPr>
            <w:noProof/>
            <w:webHidden/>
          </w:rPr>
          <w:fldChar w:fldCharType="separate"/>
        </w:r>
        <w:r w:rsidR="00F1004E">
          <w:rPr>
            <w:noProof/>
            <w:webHidden/>
          </w:rPr>
          <w:t>25</w:t>
        </w:r>
        <w:r w:rsidR="00F1004E">
          <w:rPr>
            <w:noProof/>
            <w:webHidden/>
          </w:rPr>
          <w:fldChar w:fldCharType="end"/>
        </w:r>
      </w:hyperlink>
    </w:p>
    <w:p w14:paraId="75E9C4A8" w14:textId="23A31C51" w:rsidR="00F1004E" w:rsidRDefault="00000000">
      <w:pPr>
        <w:pStyle w:val="TJ1"/>
        <w:rPr>
          <w:rFonts w:asciiTheme="minorHAnsi" w:eastAsiaTheme="minorEastAsia" w:hAnsiTheme="minorHAnsi" w:cstheme="minorBidi"/>
          <w:b w:val="0"/>
          <w:noProof/>
          <w:kern w:val="2"/>
          <w:sz w:val="22"/>
          <w:szCs w:val="22"/>
          <w:lang w:eastAsia="hu-HU"/>
          <w14:ligatures w14:val="standardContextual"/>
        </w:rPr>
      </w:pPr>
      <w:hyperlink w:anchor="_Toc160286106" w:history="1">
        <w:r w:rsidR="00F1004E" w:rsidRPr="00B7257C">
          <w:rPr>
            <w:rStyle w:val="Hiperhivatkozs"/>
            <w:noProof/>
          </w:rPr>
          <w:t>Függelék</w:t>
        </w:r>
        <w:r w:rsidR="00F1004E">
          <w:rPr>
            <w:noProof/>
            <w:webHidden/>
          </w:rPr>
          <w:tab/>
        </w:r>
        <w:r w:rsidR="00F1004E">
          <w:rPr>
            <w:noProof/>
            <w:webHidden/>
          </w:rPr>
          <w:fldChar w:fldCharType="begin"/>
        </w:r>
        <w:r w:rsidR="00F1004E">
          <w:rPr>
            <w:noProof/>
            <w:webHidden/>
          </w:rPr>
          <w:instrText xml:space="preserve"> PAGEREF _Toc160286106 \h </w:instrText>
        </w:r>
        <w:r w:rsidR="00F1004E">
          <w:rPr>
            <w:noProof/>
            <w:webHidden/>
          </w:rPr>
        </w:r>
        <w:r w:rsidR="00F1004E">
          <w:rPr>
            <w:noProof/>
            <w:webHidden/>
          </w:rPr>
          <w:fldChar w:fldCharType="separate"/>
        </w:r>
        <w:r w:rsidR="00F1004E">
          <w:rPr>
            <w:noProof/>
            <w:webHidden/>
          </w:rPr>
          <w:t>26</w:t>
        </w:r>
        <w:r w:rsidR="00F1004E">
          <w:rPr>
            <w:noProof/>
            <w:webHidden/>
          </w:rPr>
          <w:fldChar w:fldCharType="end"/>
        </w:r>
      </w:hyperlink>
    </w:p>
    <w:p w14:paraId="01B0DC16" w14:textId="242A5433" w:rsidR="00730B3C" w:rsidRDefault="00730B3C">
      <w:r>
        <w:rPr>
          <w:b/>
          <w:bCs/>
        </w:rPr>
        <w:fldChar w:fldCharType="end"/>
      </w:r>
    </w:p>
    <w:p w14:paraId="78F7E073" w14:textId="77777777" w:rsidR="0063585C" w:rsidRPr="00B50CAA" w:rsidRDefault="0063585C" w:rsidP="00DD30AB">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7F6C6756" w:rsidR="00681E99" w:rsidRDefault="00681E99" w:rsidP="005E01E0">
      <w:pPr>
        <w:pStyle w:val="Nyilatkozatszveg"/>
      </w:pPr>
      <w:bookmarkStart w:id="1" w:name="_Hlk161083711"/>
      <w:r w:rsidRPr="00B50CAA">
        <w:t xml:space="preserve">Alulírott </w:t>
      </w:r>
      <w:r w:rsidR="00D23FE8">
        <w:rPr>
          <w:b/>
          <w:bCs/>
        </w:rPr>
        <w:t>Rittgasszer Ákos</w:t>
      </w:r>
      <w:r w:rsidRPr="00B50CAA">
        <w:t>, szigorló hallgató kijelentem, hogy ezt a diplomatervet</w:t>
      </w:r>
      <w:r w:rsidR="00D23FE8">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bookmarkEnd w:id="1"/>
    </w:p>
    <w:p w14:paraId="7D8E24DB" w14:textId="3C4277C2" w:rsidR="00681E99" w:rsidRPr="00B50CAA" w:rsidRDefault="00681E99" w:rsidP="00681E99">
      <w:pPr>
        <w:pStyle w:val="Nyilatkozatkeltezs"/>
      </w:pPr>
      <w:r w:rsidRPr="00B50CAA">
        <w:t xml:space="preserve">Kelt: Budapest, </w:t>
      </w:r>
      <w:bookmarkStart w:id="2" w:name="_Hlk161083813"/>
      <w:r w:rsidRPr="00B50CAA">
        <w:fldChar w:fldCharType="begin"/>
      </w:r>
      <w:r w:rsidRPr="00B50CAA">
        <w:instrText xml:space="preserve"> DATE \@ "yyyy. MM. dd." \* MERGEFORMAT </w:instrText>
      </w:r>
      <w:r w:rsidRPr="00B50CAA">
        <w:fldChar w:fldCharType="separate"/>
      </w:r>
      <w:r w:rsidR="00FA7742">
        <w:rPr>
          <w:noProof/>
        </w:rPr>
        <w:t>2024. 03. 11.</w:t>
      </w:r>
      <w:r w:rsidRPr="00B50CAA">
        <w:fldChar w:fldCharType="end"/>
      </w:r>
      <w:bookmarkEnd w:id="2"/>
    </w:p>
    <w:p w14:paraId="5128D61A" w14:textId="77777777" w:rsidR="00681E99" w:rsidRDefault="005E01E0" w:rsidP="00854BDC">
      <w:pPr>
        <w:pStyle w:val="Nyilatkozatalrs"/>
      </w:pPr>
      <w:r>
        <w:tab/>
      </w:r>
      <w:bookmarkStart w:id="3" w:name="_Hlk161083814"/>
      <w:r w:rsidR="00854BDC">
        <w:t>...</w:t>
      </w:r>
      <w:r>
        <w:t>…………………………………………….</w:t>
      </w:r>
    </w:p>
    <w:p w14:paraId="26AA76B1" w14:textId="6F9746CC" w:rsidR="005E01E0" w:rsidRDefault="005E01E0" w:rsidP="00854BDC">
      <w:pPr>
        <w:pStyle w:val="Nyilatkozatalrs"/>
      </w:pPr>
      <w:r>
        <w:tab/>
      </w:r>
      <w:r w:rsidR="00D23FE8">
        <w:t>Rittgasszer Ákos</w:t>
      </w:r>
    </w:p>
    <w:bookmarkEnd w:id="3"/>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F84129">
          <w:footerReference w:type="default" r:id="rId9"/>
          <w:type w:val="continuous"/>
          <w:pgSz w:w="11907" w:h="16840" w:code="9"/>
          <w:pgMar w:top="1418" w:right="1418" w:bottom="1418" w:left="1418" w:header="708" w:footer="708" w:gutter="567"/>
          <w:cols w:space="708"/>
          <w:titlePg/>
          <w:docGrid w:linePitch="360"/>
        </w:sectPr>
      </w:pPr>
    </w:p>
    <w:p w14:paraId="36FAC4F3" w14:textId="2B98B785" w:rsidR="00572D35" w:rsidRDefault="0063585C" w:rsidP="00352B57">
      <w:pPr>
        <w:pStyle w:val="Fejezetcimszmozsnlkl"/>
      </w:pPr>
      <w:bookmarkStart w:id="4" w:name="_Toc160286082"/>
      <w:r w:rsidRPr="00B50CAA">
        <w:lastRenderedPageBreak/>
        <w:t>Összefoglaló</w:t>
      </w:r>
      <w:bookmarkEnd w:id="4"/>
    </w:p>
    <w:p w14:paraId="52626E34" w14:textId="7E7BBD1A" w:rsidR="00572D35" w:rsidRDefault="00572D35" w:rsidP="00572D35">
      <w:bookmarkStart w:id="5" w:name="_Hlk161083815"/>
      <w:r>
        <w:t>A</w:t>
      </w:r>
      <w:r w:rsidR="00352B57">
        <w:t xml:space="preserve"> modern</w:t>
      </w:r>
      <w:r>
        <w:t xml:space="preserve"> játékok </w:t>
      </w:r>
      <w:r w:rsidR="00352B57">
        <w:t>több bonyolult részből állnak</w:t>
      </w:r>
      <w:r>
        <w:t xml:space="preserve">. </w:t>
      </w:r>
      <w:r w:rsidR="00352B57">
        <w:t>Az jó</w:t>
      </w:r>
      <w:r>
        <w:t xml:space="preserve"> játékélményhez minden egyes </w:t>
      </w:r>
      <w:r w:rsidR="00352B57">
        <w:t>komponensre</w:t>
      </w:r>
      <w:r>
        <w:t xml:space="preserve"> kiemelt figyelmet kell fordítani. Az egyik ilyen alapvető </w:t>
      </w:r>
      <w:r w:rsidR="00352B57">
        <w:t>elem</w:t>
      </w:r>
      <w:r>
        <w:t xml:space="preserve"> a pálya, </w:t>
      </w:r>
      <w:r w:rsidR="00352B57">
        <w:t>melyben</w:t>
      </w:r>
      <w:r>
        <w:t xml:space="preserve"> gyakran előre megtervezett </w:t>
      </w:r>
      <w:r w:rsidR="00352B57">
        <w:t>építőelemeket</w:t>
      </w:r>
      <w:r>
        <w:t xml:space="preserve"> alkotnak kézzel, ám előfordul, hogy véletlenszerű generálásra támaszkodnak. A "dungeon" kifejezés olyan rendszert jelöl, amelyben egymástól</w:t>
      </w:r>
      <w:r w:rsidR="00352B57">
        <w:t xml:space="preserve"> fallal</w:t>
      </w:r>
      <w:r>
        <w:t xml:space="preserve"> elválasztott</w:t>
      </w:r>
      <w:r w:rsidR="00352B57">
        <w:t xml:space="preserve"> szobákat</w:t>
      </w:r>
      <w:r>
        <w:t xml:space="preserve"> ajtó</w:t>
      </w:r>
      <w:r w:rsidR="00352B57">
        <w:t>k és folyosók</w:t>
      </w:r>
      <w:r>
        <w:t xml:space="preserve"> </w:t>
      </w:r>
      <w:r w:rsidR="00352B57">
        <w:t>kötnek össze</w:t>
      </w:r>
      <w:r>
        <w:t>. Ezek a folyosók és ajtók egyfajta labirintust hoznak létre.</w:t>
      </w:r>
      <w:r w:rsidR="00352B57">
        <w:t xml:space="preserve"> </w:t>
      </w:r>
      <w:r w:rsidR="00C77528">
        <w:t>Egy dungeon</w:t>
      </w:r>
      <w:r w:rsidR="00352B57">
        <w:t xml:space="preserve"> élvezhetőség</w:t>
      </w:r>
      <w:r w:rsidR="00C77528">
        <w:t>e</w:t>
      </w:r>
      <w:r w:rsidR="00352B57">
        <w:t xml:space="preserve"> nagyban tud nőni, ha egy véletlenszerű algoritmussal készítjük őket, mert így nehezebben unhatóak meg.</w:t>
      </w:r>
    </w:p>
    <w:p w14:paraId="19755CFC" w14:textId="64405983" w:rsidR="00572D35" w:rsidRDefault="00352B57" w:rsidP="00352B57">
      <w:r>
        <w:t>Én is egy ilyen rendszert véletlenszerűen generáló algoritmust szeretnék készíteni</w:t>
      </w:r>
      <w:r w:rsidR="00572D35">
        <w:t xml:space="preserve">. Az megközelítésem </w:t>
      </w:r>
      <w:r>
        <w:t>abban</w:t>
      </w:r>
      <w:r w:rsidR="00572D35">
        <w:t xml:space="preserve"> különleges, </w:t>
      </w:r>
      <w:r>
        <w:t xml:space="preserve">hogy </w:t>
      </w:r>
      <w:r w:rsidR="00572D35">
        <w:t xml:space="preserve">a szobák nem szabályos </w:t>
      </w:r>
      <w:proofErr w:type="gramStart"/>
      <w:r>
        <w:t>formájúak</w:t>
      </w:r>
      <w:proofErr w:type="gramEnd"/>
      <w:r>
        <w:t xml:space="preserve"> mint általában</w:t>
      </w:r>
      <w:r w:rsidR="00572D35">
        <w:t>, hanem bármilyen sokszög</w:t>
      </w:r>
      <w:r>
        <w:t xml:space="preserve"> alakját felvehetik</w:t>
      </w:r>
      <w:r w:rsidR="00572D35">
        <w:t xml:space="preserve">. Ez a változatosság </w:t>
      </w:r>
      <w:r>
        <w:t>remélhetőleg</w:t>
      </w:r>
      <w:r w:rsidR="00572D35">
        <w:t xml:space="preserve"> fokozza az élményt a felfedezés során.</w:t>
      </w:r>
    </w:p>
    <w:p w14:paraId="31BC617C" w14:textId="6F96BA99" w:rsidR="00572D35" w:rsidRDefault="00572D35" w:rsidP="00572D35">
      <w:r>
        <w:t xml:space="preserve">A generálás folyamatát egy Unreal Engine segítségével készült megjelenítő teszi teljessé. Ez a megoldás nemcsak segíti az algoritmus fejlesztését és tesztelését, hanem lehetővé teszi a generált </w:t>
      </w:r>
      <w:proofErr w:type="spellStart"/>
      <w:r>
        <w:t>dungeonok</w:t>
      </w:r>
      <w:proofErr w:type="spellEnd"/>
      <w:r>
        <w:t xml:space="preserve"> gyakorlati hasznosítását is. A motor által nyújtott fizikai alapok segítségével a létrehozott pályák valósághűen működnek, ami optimális kiindulási pontot jelent a játékfejlesztők számára.</w:t>
      </w:r>
    </w:p>
    <w:bookmarkEnd w:id="5"/>
    <w:p w14:paraId="14F590C6" w14:textId="77777777" w:rsidR="0094744E" w:rsidRPr="00D23BFC" w:rsidRDefault="0094744E" w:rsidP="00D23BFC"/>
    <w:p w14:paraId="18F0F7B7" w14:textId="77777777" w:rsidR="0063585C" w:rsidRDefault="0063585C" w:rsidP="00816BCB">
      <w:pPr>
        <w:pStyle w:val="Fejezetcimszmozsnlkl"/>
      </w:pPr>
      <w:bookmarkStart w:id="6" w:name="_Toc160286083"/>
      <w:proofErr w:type="spellStart"/>
      <w:r w:rsidRPr="00B50CAA">
        <w:lastRenderedPageBreak/>
        <w:t>Abstract</w:t>
      </w:r>
      <w:bookmarkEnd w:id="6"/>
      <w:proofErr w:type="spellEnd"/>
    </w:p>
    <w:p w14:paraId="2B125EB6" w14:textId="026E1347" w:rsidR="00352B57" w:rsidRDefault="00352B57" w:rsidP="00352B57">
      <w:bookmarkStart w:id="7" w:name="_Hlk161083819"/>
      <w:r>
        <w:t xml:space="preserve">Modern </w:t>
      </w:r>
      <w:proofErr w:type="spellStart"/>
      <w:r>
        <w:t>games</w:t>
      </w:r>
      <w:proofErr w:type="spellEnd"/>
      <w:r>
        <w:t xml:space="preserve"> </w:t>
      </w:r>
      <w:proofErr w:type="spellStart"/>
      <w:r>
        <w:t>consist</w:t>
      </w:r>
      <w:proofErr w:type="spellEnd"/>
      <w:r>
        <w:t xml:space="preserve"> of </w:t>
      </w:r>
      <w:proofErr w:type="spellStart"/>
      <w:r>
        <w:t>multiple</w:t>
      </w:r>
      <w:proofErr w:type="spellEnd"/>
      <w:r>
        <w:t xml:space="preserve"> </w:t>
      </w:r>
      <w:proofErr w:type="spellStart"/>
      <w:r w:rsidR="000A4363">
        <w:t>complicated</w:t>
      </w:r>
      <w:proofErr w:type="spellEnd"/>
      <w:r>
        <w:t xml:space="preserve"> </w:t>
      </w:r>
      <w:proofErr w:type="spellStart"/>
      <w:r>
        <w:t>components</w:t>
      </w:r>
      <w:proofErr w:type="spellEnd"/>
      <w:r>
        <w:t xml:space="preserve">. </w:t>
      </w:r>
      <w:proofErr w:type="spellStart"/>
      <w:r>
        <w:t>To</w:t>
      </w:r>
      <w:proofErr w:type="spellEnd"/>
      <w:r>
        <w:t xml:space="preserve"> </w:t>
      </w:r>
      <w:proofErr w:type="spellStart"/>
      <w:r>
        <w:t>ensure</w:t>
      </w:r>
      <w:proofErr w:type="spellEnd"/>
      <w:r>
        <w:t xml:space="preserve"> a </w:t>
      </w:r>
      <w:proofErr w:type="spellStart"/>
      <w:r>
        <w:t>great</w:t>
      </w:r>
      <w:proofErr w:type="spellEnd"/>
      <w:r>
        <w:t xml:space="preserve"> </w:t>
      </w:r>
      <w:proofErr w:type="spellStart"/>
      <w:r>
        <w:t>gaming</w:t>
      </w:r>
      <w:proofErr w:type="spellEnd"/>
      <w:r>
        <w:t xml:space="preserve"> </w:t>
      </w:r>
      <w:proofErr w:type="spellStart"/>
      <w:r>
        <w:t>experience</w:t>
      </w:r>
      <w:proofErr w:type="spellEnd"/>
      <w:r>
        <w:t xml:space="preserve">, </w:t>
      </w:r>
      <w:proofErr w:type="spellStart"/>
      <w:r>
        <w:t>each</w:t>
      </w:r>
      <w:proofErr w:type="spellEnd"/>
      <w:r>
        <w:t xml:space="preserve"> </w:t>
      </w:r>
      <w:proofErr w:type="spellStart"/>
      <w:r>
        <w:t>component</w:t>
      </w:r>
      <w:proofErr w:type="spellEnd"/>
      <w:r>
        <w:t xml:space="preserve"> </w:t>
      </w:r>
      <w:proofErr w:type="spellStart"/>
      <w:r>
        <w:t>requires</w:t>
      </w:r>
      <w:proofErr w:type="spellEnd"/>
      <w:r>
        <w:t xml:space="preserve"> </w:t>
      </w:r>
      <w:proofErr w:type="spellStart"/>
      <w:r>
        <w:t>meticulous</w:t>
      </w:r>
      <w:proofErr w:type="spellEnd"/>
      <w:r>
        <w:t xml:space="preserve"> </w:t>
      </w:r>
      <w:proofErr w:type="spellStart"/>
      <w:r>
        <w:t>attention</w:t>
      </w:r>
      <w:proofErr w:type="spellEnd"/>
      <w:r>
        <w:t xml:space="preserve">. </w:t>
      </w:r>
      <w:proofErr w:type="spellStart"/>
      <w:r>
        <w:t>One</w:t>
      </w:r>
      <w:proofErr w:type="spellEnd"/>
      <w:r>
        <w:t xml:space="preserve"> </w:t>
      </w:r>
      <w:proofErr w:type="spellStart"/>
      <w:r>
        <w:t>such</w:t>
      </w:r>
      <w:proofErr w:type="spellEnd"/>
      <w:r>
        <w:t xml:space="preserve"> </w:t>
      </w:r>
      <w:proofErr w:type="spellStart"/>
      <w:r>
        <w:t>fundamental</w:t>
      </w:r>
      <w:proofErr w:type="spellEnd"/>
      <w:r>
        <w:t xml:space="preserve"> </w:t>
      </w:r>
      <w:proofErr w:type="spellStart"/>
      <w:r>
        <w:t>element</w:t>
      </w:r>
      <w:proofErr w:type="spellEnd"/>
      <w:r>
        <w:t xml:space="preserve"> is </w:t>
      </w:r>
      <w:proofErr w:type="spellStart"/>
      <w:r>
        <w:t>the</w:t>
      </w:r>
      <w:proofErr w:type="spellEnd"/>
      <w:r>
        <w:t xml:space="preserve"> </w:t>
      </w:r>
      <w:proofErr w:type="spellStart"/>
      <w:r>
        <w:t>level</w:t>
      </w:r>
      <w:proofErr w:type="spellEnd"/>
      <w:r>
        <w:t xml:space="preserve"> design, </w:t>
      </w:r>
      <w:proofErr w:type="spellStart"/>
      <w:r>
        <w:t>where</w:t>
      </w:r>
      <w:proofErr w:type="spellEnd"/>
      <w:r>
        <w:t xml:space="preserve"> </w:t>
      </w:r>
      <w:proofErr w:type="spellStart"/>
      <w:r>
        <w:t>often</w:t>
      </w:r>
      <w:proofErr w:type="spellEnd"/>
      <w:r>
        <w:t xml:space="preserve"> </w:t>
      </w:r>
      <w:proofErr w:type="spellStart"/>
      <w:proofErr w:type="gramStart"/>
      <w:r>
        <w:t>pre-designed</w:t>
      </w:r>
      <w:proofErr w:type="spellEnd"/>
      <w:proofErr w:type="gramEnd"/>
      <w:r>
        <w:t xml:space="preserve"> </w:t>
      </w:r>
      <w:proofErr w:type="spellStart"/>
      <w:r>
        <w:t>elements</w:t>
      </w:r>
      <w:proofErr w:type="spellEnd"/>
      <w:r>
        <w:t xml:space="preserve"> </w:t>
      </w:r>
      <w:proofErr w:type="spellStart"/>
      <w:r>
        <w:t>are</w:t>
      </w:r>
      <w:proofErr w:type="spellEnd"/>
      <w:r>
        <w:t xml:space="preserve"> </w:t>
      </w:r>
      <w:proofErr w:type="spellStart"/>
      <w:r>
        <w:t>manually</w:t>
      </w:r>
      <w:proofErr w:type="spellEnd"/>
      <w:r>
        <w:t xml:space="preserve"> </w:t>
      </w:r>
      <w:proofErr w:type="spellStart"/>
      <w:r>
        <w:t>crafted</w:t>
      </w:r>
      <w:proofErr w:type="spellEnd"/>
      <w:r>
        <w:t xml:space="preserve">, </w:t>
      </w:r>
      <w:proofErr w:type="spellStart"/>
      <w:r>
        <w:t>although</w:t>
      </w:r>
      <w:proofErr w:type="spellEnd"/>
      <w:r>
        <w:t xml:space="preserve"> random </w:t>
      </w:r>
      <w:proofErr w:type="spellStart"/>
      <w:r>
        <w:t>generation</w:t>
      </w:r>
      <w:proofErr w:type="spellEnd"/>
      <w:r>
        <w:t xml:space="preserve"> is </w:t>
      </w:r>
      <w:proofErr w:type="spellStart"/>
      <w:r>
        <w:t>also</w:t>
      </w:r>
      <w:proofErr w:type="spellEnd"/>
      <w:r>
        <w:t xml:space="preserve"> </w:t>
      </w:r>
      <w:proofErr w:type="spellStart"/>
      <w:r>
        <w:t>employed</w:t>
      </w:r>
      <w:proofErr w:type="spellEnd"/>
      <w:r>
        <w:t xml:space="preserve"> </w:t>
      </w:r>
      <w:proofErr w:type="spellStart"/>
      <w:r>
        <w:t>at</w:t>
      </w:r>
      <w:proofErr w:type="spellEnd"/>
      <w:r>
        <w:t xml:space="preserve"> </w:t>
      </w:r>
      <w:proofErr w:type="spellStart"/>
      <w:r>
        <w:t>times</w:t>
      </w:r>
      <w:proofErr w:type="spellEnd"/>
      <w:r>
        <w:t xml:space="preserve">. The </w:t>
      </w:r>
      <w:proofErr w:type="spellStart"/>
      <w:r>
        <w:t>term</w:t>
      </w:r>
      <w:proofErr w:type="spellEnd"/>
      <w:r>
        <w:t xml:space="preserve"> "dungeon" </w:t>
      </w:r>
      <w:proofErr w:type="spellStart"/>
      <w:r>
        <w:t>refers</w:t>
      </w:r>
      <w:proofErr w:type="spellEnd"/>
      <w:r>
        <w:t xml:space="preserve"> </w:t>
      </w:r>
      <w:proofErr w:type="spellStart"/>
      <w:r>
        <w:t>to</w:t>
      </w:r>
      <w:proofErr w:type="spellEnd"/>
      <w:r>
        <w:t xml:space="preserve"> a </w:t>
      </w:r>
      <w:proofErr w:type="spellStart"/>
      <w:r>
        <w:t>system</w:t>
      </w:r>
      <w:proofErr w:type="spellEnd"/>
      <w:r>
        <w:t xml:space="preserve"> </w:t>
      </w:r>
      <w:proofErr w:type="spellStart"/>
      <w:r>
        <w:t>where</w:t>
      </w:r>
      <w:proofErr w:type="spellEnd"/>
      <w:r>
        <w:t xml:space="preserve"> </w:t>
      </w:r>
      <w:proofErr w:type="spellStart"/>
      <w:r>
        <w:t>rooms</w:t>
      </w:r>
      <w:proofErr w:type="spellEnd"/>
      <w:r>
        <w:t xml:space="preserve">, </w:t>
      </w:r>
      <w:proofErr w:type="spellStart"/>
      <w:r>
        <w:t>separated</w:t>
      </w:r>
      <w:proofErr w:type="spellEnd"/>
      <w:r>
        <w:t xml:space="preserve"> </w:t>
      </w:r>
      <w:proofErr w:type="spellStart"/>
      <w:r>
        <w:t>by</w:t>
      </w:r>
      <w:proofErr w:type="spellEnd"/>
      <w:r>
        <w:t xml:space="preserve"> </w:t>
      </w:r>
      <w:proofErr w:type="spellStart"/>
      <w:r>
        <w:t>walls</w:t>
      </w:r>
      <w:proofErr w:type="spellEnd"/>
      <w:r>
        <w:t xml:space="preserve">, </w:t>
      </w:r>
      <w:proofErr w:type="spellStart"/>
      <w:r>
        <w:t>are</w:t>
      </w:r>
      <w:proofErr w:type="spellEnd"/>
      <w:r>
        <w:t xml:space="preserve"> </w:t>
      </w:r>
      <w:proofErr w:type="spellStart"/>
      <w:r>
        <w:t>interconnected</w:t>
      </w:r>
      <w:proofErr w:type="spellEnd"/>
      <w:r>
        <w:t xml:space="preserve"> </w:t>
      </w:r>
      <w:proofErr w:type="spellStart"/>
      <w:r>
        <w:t>by</w:t>
      </w:r>
      <w:proofErr w:type="spellEnd"/>
      <w:r>
        <w:t xml:space="preserve"> </w:t>
      </w:r>
      <w:proofErr w:type="spellStart"/>
      <w:r>
        <w:t>doors</w:t>
      </w:r>
      <w:proofErr w:type="spellEnd"/>
      <w:r>
        <w:t xml:space="preserve"> and </w:t>
      </w:r>
      <w:proofErr w:type="spellStart"/>
      <w:r>
        <w:t>corridors</w:t>
      </w:r>
      <w:proofErr w:type="spellEnd"/>
      <w:r>
        <w:t xml:space="preserve">. </w:t>
      </w:r>
      <w:proofErr w:type="spellStart"/>
      <w:r>
        <w:t>These</w:t>
      </w:r>
      <w:proofErr w:type="spellEnd"/>
      <w:r>
        <w:t xml:space="preserve"> </w:t>
      </w:r>
      <w:proofErr w:type="spellStart"/>
      <w:r>
        <w:t>corridors</w:t>
      </w:r>
      <w:proofErr w:type="spellEnd"/>
      <w:r>
        <w:t xml:space="preserve"> and </w:t>
      </w:r>
      <w:proofErr w:type="spellStart"/>
      <w:r>
        <w:t>doors</w:t>
      </w:r>
      <w:proofErr w:type="spellEnd"/>
      <w:r>
        <w:t xml:space="preserve"> </w:t>
      </w:r>
      <w:proofErr w:type="spellStart"/>
      <w:r>
        <w:t>create</w:t>
      </w:r>
      <w:proofErr w:type="spellEnd"/>
      <w:r>
        <w:t xml:space="preserve"> a </w:t>
      </w:r>
      <w:proofErr w:type="spellStart"/>
      <w:r>
        <w:t>labyrinth</w:t>
      </w:r>
      <w:proofErr w:type="spellEnd"/>
      <w:r>
        <w:t xml:space="preserve">. The </w:t>
      </w:r>
      <w:proofErr w:type="spellStart"/>
      <w:r>
        <w:t>enjoyability</w:t>
      </w:r>
      <w:proofErr w:type="spellEnd"/>
      <w:r>
        <w:t xml:space="preserve"> of </w:t>
      </w:r>
      <w:proofErr w:type="spellStart"/>
      <w:r>
        <w:t>dungeons</w:t>
      </w:r>
      <w:proofErr w:type="spellEnd"/>
      <w:r>
        <w:t xml:space="preserve"> </w:t>
      </w:r>
      <w:proofErr w:type="spellStart"/>
      <w:r>
        <w:t>can</w:t>
      </w:r>
      <w:proofErr w:type="spellEnd"/>
      <w:r>
        <w:t xml:space="preserve"> </w:t>
      </w:r>
      <w:proofErr w:type="spellStart"/>
      <w:r>
        <w:t>greatly</w:t>
      </w:r>
      <w:proofErr w:type="spellEnd"/>
      <w:r>
        <w:t xml:space="preserve"> </w:t>
      </w:r>
      <w:proofErr w:type="spellStart"/>
      <w:r>
        <w:t>increase</w:t>
      </w:r>
      <w:r w:rsidR="000A4363">
        <w:t>d</w:t>
      </w:r>
      <w:proofErr w:type="spellEnd"/>
      <w:r>
        <w:t xml:space="preserve"> </w:t>
      </w:r>
      <w:proofErr w:type="spellStart"/>
      <w:r w:rsidR="000A4363">
        <w:t>if</w:t>
      </w:r>
      <w:proofErr w:type="spellEnd"/>
      <w:r>
        <w:t xml:space="preserve"> </w:t>
      </w:r>
      <w:proofErr w:type="spellStart"/>
      <w:r w:rsidR="000A4363">
        <w:t>thet</w:t>
      </w:r>
      <w:proofErr w:type="spellEnd"/>
      <w:r w:rsidR="000A4363">
        <w:t xml:space="preserve"> </w:t>
      </w:r>
      <w:proofErr w:type="spellStart"/>
      <w:r w:rsidR="000A4363">
        <w:t>are</w:t>
      </w:r>
      <w:proofErr w:type="spellEnd"/>
      <w:r w:rsidR="000A4363">
        <w:t xml:space="preserve"> </w:t>
      </w:r>
      <w:proofErr w:type="spellStart"/>
      <w:proofErr w:type="gramStart"/>
      <w:r w:rsidR="000A4363">
        <w:t>created</w:t>
      </w:r>
      <w:proofErr w:type="spellEnd"/>
      <w:r w:rsidR="000A4363">
        <w:t xml:space="preserve">  </w:t>
      </w:r>
      <w:proofErr w:type="spellStart"/>
      <w:r w:rsidR="000A4363">
        <w:t>with</w:t>
      </w:r>
      <w:proofErr w:type="spellEnd"/>
      <w:proofErr w:type="gramEnd"/>
      <w:r w:rsidR="000A4363">
        <w:t xml:space="preserve"> a</w:t>
      </w:r>
      <w:r>
        <w:t xml:space="preserve"> random </w:t>
      </w:r>
      <w:proofErr w:type="spellStart"/>
      <w:r>
        <w:t>algorithm</w:t>
      </w:r>
      <w:proofErr w:type="spellEnd"/>
      <w:r>
        <w:t xml:space="preserve">, </w:t>
      </w:r>
      <w:proofErr w:type="spellStart"/>
      <w:r>
        <w:t>as</w:t>
      </w:r>
      <w:proofErr w:type="spellEnd"/>
      <w:r>
        <w:t xml:space="preserve"> </w:t>
      </w:r>
      <w:proofErr w:type="spellStart"/>
      <w:r>
        <w:t>they</w:t>
      </w:r>
      <w:proofErr w:type="spellEnd"/>
      <w:r>
        <w:t xml:space="preserve"> </w:t>
      </w:r>
      <w:proofErr w:type="spellStart"/>
      <w:r>
        <w:t>become</w:t>
      </w:r>
      <w:proofErr w:type="spellEnd"/>
      <w:r>
        <w:t xml:space="preserve"> less </w:t>
      </w:r>
      <w:proofErr w:type="spellStart"/>
      <w:r>
        <w:t>predictable</w:t>
      </w:r>
      <w:proofErr w:type="spellEnd"/>
      <w:r>
        <w:t xml:space="preserve"> and </w:t>
      </w:r>
      <w:proofErr w:type="spellStart"/>
      <w:r>
        <w:t>therefore</w:t>
      </w:r>
      <w:proofErr w:type="spellEnd"/>
      <w:r>
        <w:t xml:space="preserve"> less </w:t>
      </w:r>
      <w:proofErr w:type="spellStart"/>
      <w:r>
        <w:t>prone</w:t>
      </w:r>
      <w:proofErr w:type="spellEnd"/>
      <w:r>
        <w:t xml:space="preserve"> </w:t>
      </w:r>
      <w:proofErr w:type="spellStart"/>
      <w:r>
        <w:t>to</w:t>
      </w:r>
      <w:proofErr w:type="spellEnd"/>
      <w:r>
        <w:t xml:space="preserve"> </w:t>
      </w:r>
      <w:proofErr w:type="spellStart"/>
      <w:r>
        <w:t>becoming</w:t>
      </w:r>
      <w:proofErr w:type="spellEnd"/>
      <w:r>
        <w:t xml:space="preserve"> boring.</w:t>
      </w:r>
    </w:p>
    <w:p w14:paraId="6BBB6D04" w14:textId="2C8E36EA" w:rsidR="00352B57" w:rsidRDefault="00352B57" w:rsidP="00352B57">
      <w:r>
        <w:t xml:space="preserve">I </w:t>
      </w:r>
      <w:proofErr w:type="spellStart"/>
      <w:r>
        <w:t>aim</w:t>
      </w:r>
      <w:proofErr w:type="spellEnd"/>
      <w:r>
        <w:t xml:space="preserve"> </w:t>
      </w:r>
      <w:proofErr w:type="spellStart"/>
      <w:r>
        <w:t>to</w:t>
      </w:r>
      <w:proofErr w:type="spellEnd"/>
      <w:r>
        <w:t xml:space="preserve"> </w:t>
      </w:r>
      <w:proofErr w:type="spellStart"/>
      <w:r>
        <w:t>develop</w:t>
      </w:r>
      <w:proofErr w:type="spellEnd"/>
      <w:r>
        <w:t xml:space="preserve"> a random </w:t>
      </w:r>
      <w:proofErr w:type="spellStart"/>
      <w:r>
        <w:t>generation</w:t>
      </w:r>
      <w:proofErr w:type="spellEnd"/>
      <w:r>
        <w:t xml:space="preserve"> </w:t>
      </w:r>
      <w:proofErr w:type="spellStart"/>
      <w:r>
        <w:t>algorithm</w:t>
      </w:r>
      <w:proofErr w:type="spellEnd"/>
      <w:r w:rsidR="000A4363">
        <w:t xml:space="preserve"> </w:t>
      </w:r>
      <w:proofErr w:type="spellStart"/>
      <w:r w:rsidR="000A4363">
        <w:t>for</w:t>
      </w:r>
      <w:proofErr w:type="spellEnd"/>
      <w:r w:rsidR="000A4363">
        <w:t xml:space="preserve"> </w:t>
      </w:r>
      <w:proofErr w:type="spellStart"/>
      <w:r w:rsidR="000A4363">
        <w:t>such</w:t>
      </w:r>
      <w:proofErr w:type="spellEnd"/>
      <w:r w:rsidR="000A4363">
        <w:t xml:space="preserve"> </w:t>
      </w:r>
      <w:proofErr w:type="spellStart"/>
      <w:r w:rsidR="000A4363">
        <w:t>systems</w:t>
      </w:r>
      <w:proofErr w:type="spellEnd"/>
      <w:r>
        <w:t xml:space="preserve">. </w:t>
      </w:r>
      <w:proofErr w:type="spellStart"/>
      <w:r>
        <w:t>What</w:t>
      </w:r>
      <w:proofErr w:type="spellEnd"/>
      <w:r>
        <w:t xml:space="preserve"> </w:t>
      </w:r>
      <w:proofErr w:type="spellStart"/>
      <w:r>
        <w:t>sets</w:t>
      </w:r>
      <w:proofErr w:type="spellEnd"/>
      <w:r>
        <w:t xml:space="preserve"> </w:t>
      </w:r>
      <w:proofErr w:type="spellStart"/>
      <w:r>
        <w:t>my</w:t>
      </w:r>
      <w:proofErr w:type="spellEnd"/>
      <w:r>
        <w:t xml:space="preserve"> </w:t>
      </w:r>
      <w:proofErr w:type="spellStart"/>
      <w:r>
        <w:t>approach</w:t>
      </w:r>
      <w:proofErr w:type="spellEnd"/>
      <w:r>
        <w:t xml:space="preserve"> </w:t>
      </w:r>
      <w:proofErr w:type="spellStart"/>
      <w:r>
        <w:t>apart</w:t>
      </w:r>
      <w:proofErr w:type="spellEnd"/>
      <w:r>
        <w:t xml:space="preserve"> is </w:t>
      </w:r>
      <w:proofErr w:type="spellStart"/>
      <w:r>
        <w:t>that</w:t>
      </w:r>
      <w:proofErr w:type="spellEnd"/>
      <w:r>
        <w:t xml:space="preserve"> </w:t>
      </w:r>
      <w:proofErr w:type="spellStart"/>
      <w:r>
        <w:t>the</w:t>
      </w:r>
      <w:proofErr w:type="spellEnd"/>
      <w:r>
        <w:t xml:space="preserve"> </w:t>
      </w:r>
      <w:proofErr w:type="spellStart"/>
      <w:r>
        <w:t>rooms</w:t>
      </w:r>
      <w:proofErr w:type="spellEnd"/>
      <w:r>
        <w:t xml:space="preserve"> </w:t>
      </w:r>
      <w:proofErr w:type="spellStart"/>
      <w:r>
        <w:t>can</w:t>
      </w:r>
      <w:proofErr w:type="spellEnd"/>
      <w:r>
        <w:t xml:space="preserve"> </w:t>
      </w:r>
      <w:proofErr w:type="spellStart"/>
      <w:r>
        <w:t>take</w:t>
      </w:r>
      <w:proofErr w:type="spellEnd"/>
      <w:r>
        <w:t xml:space="preserve"> </w:t>
      </w:r>
      <w:proofErr w:type="spellStart"/>
      <w:r>
        <w:t>on</w:t>
      </w:r>
      <w:proofErr w:type="spellEnd"/>
      <w:r>
        <w:t xml:space="preserve"> </w:t>
      </w:r>
      <w:proofErr w:type="spellStart"/>
      <w:r>
        <w:t>irregular</w:t>
      </w:r>
      <w:proofErr w:type="spellEnd"/>
      <w:r>
        <w:t xml:space="preserve"> </w:t>
      </w:r>
      <w:proofErr w:type="spellStart"/>
      <w:r>
        <w:t>shapes</w:t>
      </w:r>
      <w:proofErr w:type="spellEnd"/>
      <w:r>
        <w:t xml:space="preserve"> </w:t>
      </w:r>
      <w:proofErr w:type="spellStart"/>
      <w:r>
        <w:t>rather</w:t>
      </w:r>
      <w:proofErr w:type="spellEnd"/>
      <w:r>
        <w:t xml:space="preserve"> </w:t>
      </w:r>
      <w:proofErr w:type="spellStart"/>
      <w:r>
        <w:t>than</w:t>
      </w:r>
      <w:proofErr w:type="spellEnd"/>
      <w:r>
        <w:t xml:space="preserve"> standard </w:t>
      </w:r>
      <w:proofErr w:type="spellStart"/>
      <w:r>
        <w:t>forms</w:t>
      </w:r>
      <w:proofErr w:type="spellEnd"/>
      <w:r>
        <w:t xml:space="preserve">, </w:t>
      </w:r>
      <w:proofErr w:type="spellStart"/>
      <w:r>
        <w:t>enhancing</w:t>
      </w:r>
      <w:proofErr w:type="spellEnd"/>
      <w:r>
        <w:t xml:space="preserve"> </w:t>
      </w:r>
      <w:proofErr w:type="spellStart"/>
      <w:r>
        <w:t>the</w:t>
      </w:r>
      <w:proofErr w:type="spellEnd"/>
      <w:r>
        <w:t xml:space="preserve"> </w:t>
      </w:r>
      <w:proofErr w:type="spellStart"/>
      <w:r>
        <w:t>variety</w:t>
      </w:r>
      <w:proofErr w:type="spellEnd"/>
      <w:r>
        <w:t xml:space="preserve"> and, </w:t>
      </w:r>
      <w:proofErr w:type="spellStart"/>
      <w:r>
        <w:t>hopefully</w:t>
      </w:r>
      <w:proofErr w:type="spellEnd"/>
      <w:r>
        <w:t xml:space="preserve">, </w:t>
      </w:r>
      <w:proofErr w:type="spellStart"/>
      <w:r>
        <w:t>intensifying</w:t>
      </w:r>
      <w:proofErr w:type="spellEnd"/>
      <w:r>
        <w:t xml:space="preserve"> </w:t>
      </w:r>
      <w:proofErr w:type="spellStart"/>
      <w:r>
        <w:t>the</w:t>
      </w:r>
      <w:proofErr w:type="spellEnd"/>
      <w:r>
        <w:t xml:space="preserve"> </w:t>
      </w:r>
      <w:proofErr w:type="spellStart"/>
      <w:r>
        <w:t>experience</w:t>
      </w:r>
      <w:proofErr w:type="spellEnd"/>
      <w:r>
        <w:t xml:space="preserve"> of </w:t>
      </w:r>
      <w:proofErr w:type="spellStart"/>
      <w:r>
        <w:t>exploration</w:t>
      </w:r>
      <w:proofErr w:type="spellEnd"/>
      <w:r>
        <w:t>.</w:t>
      </w:r>
    </w:p>
    <w:p w14:paraId="6F5BD6FC" w14:textId="07AF7DC1" w:rsidR="00692605" w:rsidRDefault="00352B57" w:rsidP="00352B57">
      <w:r>
        <w:t xml:space="preserve">The </w:t>
      </w:r>
      <w:proofErr w:type="spellStart"/>
      <w:r>
        <w:t>generation</w:t>
      </w:r>
      <w:proofErr w:type="spellEnd"/>
      <w:r>
        <w:t xml:space="preserve"> </w:t>
      </w:r>
      <w:proofErr w:type="spellStart"/>
      <w:r>
        <w:t>process</w:t>
      </w:r>
      <w:proofErr w:type="spellEnd"/>
      <w:r>
        <w:t xml:space="preserve"> is </w:t>
      </w:r>
      <w:proofErr w:type="spellStart"/>
      <w:r>
        <w:t>complemented</w:t>
      </w:r>
      <w:proofErr w:type="spellEnd"/>
      <w:r>
        <w:t xml:space="preserve"> </w:t>
      </w:r>
      <w:proofErr w:type="spellStart"/>
      <w:r>
        <w:t>by</w:t>
      </w:r>
      <w:proofErr w:type="spellEnd"/>
      <w:r>
        <w:t xml:space="preserve"> a </w:t>
      </w:r>
      <w:proofErr w:type="spellStart"/>
      <w:r w:rsidR="000A4363">
        <w:t>visualizer</w:t>
      </w:r>
      <w:proofErr w:type="spellEnd"/>
      <w:r>
        <w:t xml:space="preserve"> </w:t>
      </w:r>
      <w:proofErr w:type="spellStart"/>
      <w:r>
        <w:t>created</w:t>
      </w:r>
      <w:proofErr w:type="spellEnd"/>
      <w:r>
        <w:t xml:space="preserve"> </w:t>
      </w:r>
      <w:proofErr w:type="spellStart"/>
      <w:r w:rsidR="000A4363">
        <w:t>with</w:t>
      </w:r>
      <w:proofErr w:type="spellEnd"/>
      <w:r>
        <w:t xml:space="preserve"> Unreal Engine. </w:t>
      </w:r>
      <w:proofErr w:type="spellStart"/>
      <w:r>
        <w:t>This</w:t>
      </w:r>
      <w:proofErr w:type="spellEnd"/>
      <w:r>
        <w:t xml:space="preserve"> </w:t>
      </w:r>
      <w:proofErr w:type="spellStart"/>
      <w:r>
        <w:t>not</w:t>
      </w:r>
      <w:proofErr w:type="spellEnd"/>
      <w:r>
        <w:t xml:space="preserve"> </w:t>
      </w:r>
      <w:proofErr w:type="spellStart"/>
      <w:r>
        <w:t>only</w:t>
      </w:r>
      <w:proofErr w:type="spellEnd"/>
      <w:r>
        <w:t xml:space="preserve"> </w:t>
      </w:r>
      <w:proofErr w:type="spellStart"/>
      <w:r w:rsidR="000A4363">
        <w:t>helps</w:t>
      </w:r>
      <w:proofErr w:type="spellEnd"/>
      <w:r>
        <w:t xml:space="preserve"> in </w:t>
      </w:r>
      <w:proofErr w:type="spellStart"/>
      <w:r>
        <w:t>the</w:t>
      </w:r>
      <w:proofErr w:type="spellEnd"/>
      <w:r>
        <w:t xml:space="preserve"> </w:t>
      </w:r>
      <w:proofErr w:type="spellStart"/>
      <w:r>
        <w:t>development</w:t>
      </w:r>
      <w:proofErr w:type="spellEnd"/>
      <w:r>
        <w:t xml:space="preserve"> and testing of </w:t>
      </w:r>
      <w:proofErr w:type="spellStart"/>
      <w:r w:rsidR="000A4363">
        <w:t>the</w:t>
      </w:r>
      <w:proofErr w:type="spellEnd"/>
      <w:r w:rsidR="000A4363">
        <w:t xml:space="preserve"> </w:t>
      </w:r>
      <w:proofErr w:type="spellStart"/>
      <w:r>
        <w:t>algorithm</w:t>
      </w:r>
      <w:proofErr w:type="spellEnd"/>
      <w:r>
        <w:t xml:space="preserve"> </w:t>
      </w:r>
      <w:proofErr w:type="spellStart"/>
      <w:r>
        <w:t>but</w:t>
      </w:r>
      <w:proofErr w:type="spellEnd"/>
      <w:r>
        <w:t xml:space="preserve"> </w:t>
      </w:r>
      <w:proofErr w:type="spellStart"/>
      <w:r>
        <w:t>also</w:t>
      </w:r>
      <w:proofErr w:type="spellEnd"/>
      <w:r>
        <w:t xml:space="preserve"> </w:t>
      </w:r>
      <w:proofErr w:type="spellStart"/>
      <w:r>
        <w:t>enables</w:t>
      </w:r>
      <w:proofErr w:type="spellEnd"/>
      <w:r>
        <w:t xml:space="preserve"> </w:t>
      </w:r>
      <w:proofErr w:type="spellStart"/>
      <w:r>
        <w:t>the</w:t>
      </w:r>
      <w:proofErr w:type="spellEnd"/>
      <w:r>
        <w:t xml:space="preserve"> </w:t>
      </w:r>
      <w:proofErr w:type="spellStart"/>
      <w:r>
        <w:t>practical</w:t>
      </w:r>
      <w:proofErr w:type="spellEnd"/>
      <w:r>
        <w:t xml:space="preserve"> </w:t>
      </w:r>
      <w:proofErr w:type="spellStart"/>
      <w:r>
        <w:t>utilization</w:t>
      </w:r>
      <w:proofErr w:type="spellEnd"/>
      <w:r>
        <w:t xml:space="preserve"> of </w:t>
      </w:r>
      <w:proofErr w:type="spellStart"/>
      <w:r>
        <w:t>the</w:t>
      </w:r>
      <w:proofErr w:type="spellEnd"/>
      <w:r>
        <w:t xml:space="preserve"> </w:t>
      </w:r>
      <w:proofErr w:type="spellStart"/>
      <w:r>
        <w:t>generated</w:t>
      </w:r>
      <w:proofErr w:type="spellEnd"/>
      <w:r>
        <w:t xml:space="preserve"> </w:t>
      </w:r>
      <w:proofErr w:type="spellStart"/>
      <w:r>
        <w:t>dungeons</w:t>
      </w:r>
      <w:proofErr w:type="spellEnd"/>
      <w:r>
        <w:t xml:space="preserve">. </w:t>
      </w:r>
      <w:proofErr w:type="spellStart"/>
      <w:r w:rsidR="00386771">
        <w:t>Thanks</w:t>
      </w:r>
      <w:proofErr w:type="spellEnd"/>
      <w:r w:rsidR="00386771">
        <w:t xml:space="preserve"> </w:t>
      </w:r>
      <w:proofErr w:type="spellStart"/>
      <w:r w:rsidR="00386771">
        <w:t>for</w:t>
      </w:r>
      <w:proofErr w:type="spellEnd"/>
      <w:r>
        <w:t xml:space="preserve"> </w:t>
      </w:r>
      <w:proofErr w:type="spellStart"/>
      <w:r>
        <w:t>the</w:t>
      </w:r>
      <w:proofErr w:type="spellEnd"/>
      <w:r>
        <w:t xml:space="preserve"> </w:t>
      </w:r>
      <w:proofErr w:type="spellStart"/>
      <w:r>
        <w:t>engine</w:t>
      </w:r>
      <w:proofErr w:type="spellEnd"/>
      <w:r>
        <w:t xml:space="preserve">, </w:t>
      </w:r>
      <w:proofErr w:type="spellStart"/>
      <w:r>
        <w:t>the</w:t>
      </w:r>
      <w:proofErr w:type="spellEnd"/>
      <w:r>
        <w:t xml:space="preserve"> </w:t>
      </w:r>
      <w:proofErr w:type="spellStart"/>
      <w:r>
        <w:t>created</w:t>
      </w:r>
      <w:proofErr w:type="spellEnd"/>
      <w:r>
        <w:t xml:space="preserve"> </w:t>
      </w:r>
      <w:proofErr w:type="spellStart"/>
      <w:r>
        <w:t>levels</w:t>
      </w:r>
      <w:proofErr w:type="spellEnd"/>
      <w:r>
        <w:t xml:space="preserve"> </w:t>
      </w:r>
      <w:proofErr w:type="spellStart"/>
      <w:r>
        <w:t>operate</w:t>
      </w:r>
      <w:proofErr w:type="spellEnd"/>
      <w:r>
        <w:t xml:space="preserve"> </w:t>
      </w:r>
      <w:proofErr w:type="spellStart"/>
      <w:r>
        <w:t>realistically</w:t>
      </w:r>
      <w:proofErr w:type="spellEnd"/>
      <w:r>
        <w:t xml:space="preserve">, </w:t>
      </w:r>
      <w:proofErr w:type="spellStart"/>
      <w:r>
        <w:t>offering</w:t>
      </w:r>
      <w:proofErr w:type="spellEnd"/>
      <w:r>
        <w:t xml:space="preserve"> an </w:t>
      </w:r>
      <w:proofErr w:type="spellStart"/>
      <w:r>
        <w:t>optimal</w:t>
      </w:r>
      <w:proofErr w:type="spellEnd"/>
      <w:r>
        <w:t xml:space="preserve"> starting </w:t>
      </w:r>
      <w:proofErr w:type="spellStart"/>
      <w:r>
        <w:t>point</w:t>
      </w:r>
      <w:proofErr w:type="spellEnd"/>
      <w:r>
        <w:t xml:space="preserve"> </w:t>
      </w:r>
      <w:proofErr w:type="spellStart"/>
      <w:r>
        <w:t>for</w:t>
      </w:r>
      <w:proofErr w:type="spellEnd"/>
      <w:r>
        <w:t xml:space="preserve"> game </w:t>
      </w:r>
      <w:proofErr w:type="spellStart"/>
      <w:r>
        <w:t>developers</w:t>
      </w:r>
      <w:proofErr w:type="spellEnd"/>
      <w:r>
        <w:t>.</w:t>
      </w:r>
    </w:p>
    <w:p w14:paraId="26EC5C51" w14:textId="677F2E96" w:rsidR="00E73A52" w:rsidRDefault="00E73A52" w:rsidP="006A1B7F">
      <w:pPr>
        <w:pStyle w:val="Cmsor1"/>
      </w:pPr>
      <w:bookmarkStart w:id="8" w:name="_Toc160286084"/>
      <w:bookmarkStart w:id="9" w:name="_Toc332797397"/>
      <w:bookmarkEnd w:id="7"/>
      <w:r>
        <w:lastRenderedPageBreak/>
        <w:t>Bevezetés</w:t>
      </w:r>
      <w:bookmarkEnd w:id="8"/>
    </w:p>
    <w:p w14:paraId="08897AC1" w14:textId="61AFD62D" w:rsidR="001A61FE" w:rsidRDefault="001A61FE" w:rsidP="001A61FE">
      <w:bookmarkStart w:id="10" w:name="_Hlk161083843"/>
      <w:r>
        <w:t>A játékfejlesztők igyekeznek eleget tenni a játékosok folyamatosan növekvő igényeinek. A gyors fejlődés ugyanúgy köszönhető a hardverek egyre növekvő számítási kapacitásának, mint a játékmotorok folyamatos fejlődésének.</w:t>
      </w:r>
    </w:p>
    <w:p w14:paraId="5020517B" w14:textId="77777777" w:rsidR="001A61FE" w:rsidRDefault="001A61FE" w:rsidP="001A61FE">
      <w:r>
        <w:t xml:space="preserve">A modern játékmotoroknak köszönhetően a modern játékok készítése egyre csökken a szoftverfejlesztők jelentősége. Emellett egyre nagyobb hangsúly helyeződik a tervezők munkájára. Itt két meghatározó tényező van a megjelenés mellett, ami leginkább befolyásolja a játékélményt. </w:t>
      </w:r>
    </w:p>
    <w:p w14:paraId="133649A5" w14:textId="5B5B9AEA" w:rsidR="001A61FE" w:rsidRDefault="001A61FE" w:rsidP="001A61FE">
      <w:r>
        <w:t>Az egyik a játék dinamikája. Ez azt határozza meg, hogy a játékos milyen</w:t>
      </w:r>
      <w:r w:rsidR="003C6630">
        <w:t xml:space="preserve"> módon lép interakcióba a </w:t>
      </w:r>
      <w:proofErr w:type="spellStart"/>
      <w:r w:rsidR="003C6630">
        <w:t>játékbeli</w:t>
      </w:r>
      <w:proofErr w:type="spellEnd"/>
      <w:r w:rsidR="003C6630">
        <w:t xml:space="preserve"> környezetével és hogy milyen célok vezérlik. A dinamika kitalálásakor az elsődleges cél, hogy a játékosok úgy érezzék tudnak azonosulni a célokkal és egy kedvező fejlődési görbe mentén tudnak sikereket elérni. A fejlődés jelentheti a játékos karakter és a játékos személy tudásszerzését is.</w:t>
      </w:r>
    </w:p>
    <w:p w14:paraId="564BDF8E" w14:textId="36686C6F" w:rsidR="003C6630" w:rsidRDefault="003C6630" w:rsidP="001A61FE">
      <w:r>
        <w:t>A másik a környezet. A környezet két fő rész a világ, amiben a játék játszódik és a világot betöltő tárgyak és előlények. Az utóbbi években egyre nagyobb teret hódítottak a nyílt világú játékok. Ez azt jelenti, hogy a pályát a játékos szabadon fedezheti fel. Az ilyen játékok egyik legnagyobb kihívása, hogy ne legyen tele a világ ismétlődő mintákkal, mivel ezek unalmassá tehetik a játékmenetet</w:t>
      </w:r>
      <w:r w:rsidR="00197DC0">
        <w:t>.</w:t>
      </w:r>
    </w:p>
    <w:p w14:paraId="38C4969D" w14:textId="0B771607" w:rsidR="006878BC" w:rsidRDefault="006878BC" w:rsidP="006878BC">
      <w:pPr>
        <w:pStyle w:val="Cmsor2"/>
      </w:pPr>
      <w:bookmarkStart w:id="11" w:name="_Toc160286085"/>
      <w:r>
        <w:t>Játékpálya</w:t>
      </w:r>
      <w:bookmarkEnd w:id="11"/>
    </w:p>
    <w:p w14:paraId="50336D03" w14:textId="0E8810D6" w:rsidR="006878BC" w:rsidRDefault="006878BC" w:rsidP="006878BC">
      <w:r>
        <w:t>Két gyakori megoldás van a játékterületek készítésére. Az egyik, hogy kézzel modellezik az egész térképet és az azon elhelyezett tárgyakat és élőlényeket. A másik megoldás, hogy az említett részeket részben vagy egészben véletlenszerűen generálják. sokszor a legjobb eredmény érdekében a két módszert ötvözik.</w:t>
      </w:r>
    </w:p>
    <w:p w14:paraId="6DE1E401" w14:textId="1CDFAEC4" w:rsidR="006878BC" w:rsidRDefault="006878BC" w:rsidP="006878BC">
      <w:r>
        <w:t xml:space="preserve">A kézzel tervezett pályának előnye, hogy tetszőleges részletességgel és fantáziával lehet megtervezni. Hátránya, hogy a nagyon nagy területek esetén ez rengeteg időt vesz igénybe és könnyen előfordulhatnak ismétlődő minták. </w:t>
      </w:r>
    </w:p>
    <w:p w14:paraId="7E46096F" w14:textId="6B983908" w:rsidR="003B39DE" w:rsidRDefault="006878BC" w:rsidP="003B39DE">
      <w:r>
        <w:t xml:space="preserve">A generált pályáknál, mivel egy algoritmus készíti el a térképet nehezebb fantáziadúsan megvalósítani. Hátránya továbbá, hogy a nem megfelelő algoritmus használatakor szintén előfordulhatnak unalmas ismétlődések, vagy akár hibák is, amiket </w:t>
      </w:r>
      <w:r>
        <w:lastRenderedPageBreak/>
        <w:t xml:space="preserve">a véletlenszerű generálás miatt nehezebb megtalálni. A gyakorlatban a véletlenszerű pályákat inkább kisebb játékoknál használják. Például a </w:t>
      </w:r>
      <w:proofErr w:type="spellStart"/>
      <w:r>
        <w:t>roguelike</w:t>
      </w:r>
      <w:proofErr w:type="spellEnd"/>
      <w:sdt>
        <w:sdtPr>
          <w:id w:val="-1175880035"/>
          <w:citation/>
        </w:sdtPr>
        <w:sdtContent>
          <w:r w:rsidR="00316E19">
            <w:fldChar w:fldCharType="begin"/>
          </w:r>
          <w:r w:rsidR="0034453F">
            <w:instrText xml:space="preserve">CITATION Wik24 \l 1038 </w:instrText>
          </w:r>
          <w:r w:rsidR="00316E19">
            <w:fldChar w:fldCharType="separate"/>
          </w:r>
          <w:r w:rsidR="00FF1DD0">
            <w:rPr>
              <w:noProof/>
            </w:rPr>
            <w:t xml:space="preserve"> [1]</w:t>
          </w:r>
          <w:r w:rsidR="00316E19">
            <w:fldChar w:fldCharType="end"/>
          </w:r>
        </w:sdtContent>
      </w:sdt>
      <w:r>
        <w:t xml:space="preserve"> játékok szinte kivétel nélkül ezt a módszer használják. </w:t>
      </w:r>
      <w:r w:rsidR="0034453F">
        <w:t>Ugyanakkor sokszor használnak előre elkészített építőelemeket, amik segítik a folyamatot.</w:t>
      </w:r>
    </w:p>
    <w:p w14:paraId="34FAFE90" w14:textId="78192C07" w:rsidR="0082152F" w:rsidRDefault="00762E78" w:rsidP="00762E78">
      <w:pPr>
        <w:ind w:firstLine="0"/>
      </w:pPr>
      <w:r>
        <w:tab/>
        <w:t xml:space="preserve">A pálya elkészítése nem elegendő, szükséges annak berendezése is. </w:t>
      </w:r>
      <w:r w:rsidR="00F94C0B">
        <w:t xml:space="preserve">A berendezés általában előre megtervezett tárgyak és karakterek segítségével történik. Vannak olyan </w:t>
      </w:r>
      <w:r w:rsidR="0082152F">
        <w:t>játékok,</w:t>
      </w:r>
      <w:r w:rsidR="00F94C0B">
        <w:t xml:space="preserve"> ahol a változatosság fenntartásának kedvéért véletlenszerű generálással színesítik a tájat.</w:t>
      </w:r>
    </w:p>
    <w:p w14:paraId="3646476F" w14:textId="5540C6E3" w:rsidR="0082152F" w:rsidRDefault="0082152F" w:rsidP="0082152F">
      <w:pPr>
        <w:pStyle w:val="Cmsor2"/>
      </w:pPr>
      <w:bookmarkStart w:id="12" w:name="_Toc160286086"/>
      <w:r>
        <w:t>Dungeon</w:t>
      </w:r>
      <w:bookmarkEnd w:id="12"/>
    </w:p>
    <w:p w14:paraId="6F303A92" w14:textId="58ED8A94" w:rsidR="0082152F" w:rsidRDefault="0082152F" w:rsidP="0082152F">
      <w:r>
        <w:t>Egy számos játékban elterjedt pályaelem az úgynevezett dungeon, a szónak talán a kazamata a legjobb magyar megfelelője. Ezt úgy kell elképzelni, hogy vannak fallal elválasztott szobáink, amelyek folyosók és ajtók kötnek össze. Általában az építmény a föld alatt helyezkedik el.</w:t>
      </w:r>
      <w:r w:rsidR="006A3D01">
        <w:t xml:space="preserve"> További jellemzője még, hogy általában csapdák és szörnyek nehezítik a felfedező dolgát, ugyanakkor sokszor értékes jutalmak vannak elrejtve.</w:t>
      </w:r>
    </w:p>
    <w:p w14:paraId="58E9579A" w14:textId="77777777" w:rsidR="006A3D01" w:rsidRDefault="006A3D01" w:rsidP="006A3D01">
      <w:pPr>
        <w:keepNext/>
        <w:ind w:firstLine="0"/>
        <w:jc w:val="center"/>
      </w:pPr>
      <w:r>
        <w:rPr>
          <w:noProof/>
        </w:rPr>
        <w:drawing>
          <wp:inline distT="0" distB="0" distL="0" distR="0" wp14:anchorId="11262748" wp14:editId="7E8C321E">
            <wp:extent cx="4023360" cy="3610332"/>
            <wp:effectExtent l="0" t="0" r="0" b="9525"/>
            <wp:docPr id="23437952" name="Kép 1" descr="A képen vázlat, rajz,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7952" name="Kép 1" descr="A képen vázlat, rajz, térkép látható&#10;&#10;Automatikusan generált leírá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9665" cy="3642910"/>
                    </a:xfrm>
                    <a:prstGeom prst="rect">
                      <a:avLst/>
                    </a:prstGeom>
                    <a:noFill/>
                    <a:ln>
                      <a:noFill/>
                    </a:ln>
                  </pic:spPr>
                </pic:pic>
              </a:graphicData>
            </a:graphic>
          </wp:inline>
        </w:drawing>
      </w:r>
    </w:p>
    <w:p w14:paraId="2CFB1D55" w14:textId="3E7553CC" w:rsidR="006A3D01" w:rsidRDefault="00000000" w:rsidP="00DD30AB">
      <w:pPr>
        <w:pStyle w:val="Kpalrs"/>
      </w:pPr>
      <w:fldSimple w:instr=" SEQ ábra \* ARABIC ">
        <w:r w:rsidR="00DD30AB">
          <w:rPr>
            <w:noProof/>
          </w:rPr>
          <w:t>1</w:t>
        </w:r>
      </w:fldSimple>
      <w:r w:rsidR="006A3D01">
        <w:t xml:space="preserve">. ábra Dungeon alaprajz </w:t>
      </w:r>
      <w:sdt>
        <w:sdtPr>
          <w:id w:val="-663080705"/>
          <w:citation/>
        </w:sdtPr>
        <w:sdtContent>
          <w:r w:rsidR="006A3D01">
            <w:fldChar w:fldCharType="begin"/>
          </w:r>
          <w:r w:rsidR="006A3D01">
            <w:instrText xml:space="preserve"> CITATION Mik24 \l 1038 </w:instrText>
          </w:r>
          <w:r w:rsidR="006A3D01">
            <w:fldChar w:fldCharType="separate"/>
          </w:r>
          <w:r w:rsidR="00FF1DD0">
            <w:rPr>
              <w:noProof/>
            </w:rPr>
            <w:t>[2]</w:t>
          </w:r>
          <w:r w:rsidR="006A3D01">
            <w:fldChar w:fldCharType="end"/>
          </w:r>
        </w:sdtContent>
      </w:sdt>
    </w:p>
    <w:p w14:paraId="54AC2A0D" w14:textId="39C7B7C7" w:rsidR="006A3D01" w:rsidRDefault="006A3D01" w:rsidP="006A3D01">
      <w:r>
        <w:t xml:space="preserve">Dungeon már nagyon korai játékokban is megjelent. Az első ilyen játék az 1975-ös pedit5 </w:t>
      </w:r>
      <w:sdt>
        <w:sdtPr>
          <w:id w:val="56286964"/>
          <w:citation/>
        </w:sdtPr>
        <w:sdtContent>
          <w:r>
            <w:fldChar w:fldCharType="begin"/>
          </w:r>
          <w:r>
            <w:instrText xml:space="preserve"> CITATION Wik242 \l 1038 </w:instrText>
          </w:r>
          <w:r>
            <w:fldChar w:fldCharType="separate"/>
          </w:r>
          <w:r w:rsidR="00FF1DD0">
            <w:rPr>
              <w:noProof/>
            </w:rPr>
            <w:t>[3]</w:t>
          </w:r>
          <w:r>
            <w:fldChar w:fldCharType="end"/>
          </w:r>
        </w:sdtContent>
      </w:sdt>
      <w:r>
        <w:t xml:space="preserve"> volt. </w:t>
      </w:r>
      <w:r w:rsidR="00962536">
        <w:t xml:space="preserve">Másik </w:t>
      </w:r>
      <w:r>
        <w:t xml:space="preserve">korai játék a </w:t>
      </w:r>
      <w:proofErr w:type="spellStart"/>
      <w:r w:rsidR="00962536">
        <w:t>Rogue</w:t>
      </w:r>
      <w:proofErr w:type="spellEnd"/>
      <w:r w:rsidR="00962536">
        <w:t xml:space="preserve"> </w:t>
      </w:r>
      <w:sdt>
        <w:sdtPr>
          <w:id w:val="16131584"/>
          <w:citation/>
        </w:sdtPr>
        <w:sdtContent>
          <w:r w:rsidR="00962536">
            <w:fldChar w:fldCharType="begin"/>
          </w:r>
          <w:r w:rsidR="00962536">
            <w:instrText xml:space="preserve"> CITATION Wik243 \l 1038 </w:instrText>
          </w:r>
          <w:r w:rsidR="00962536">
            <w:fldChar w:fldCharType="separate"/>
          </w:r>
          <w:r w:rsidR="00FF1DD0">
            <w:rPr>
              <w:noProof/>
            </w:rPr>
            <w:t>[4]</w:t>
          </w:r>
          <w:r w:rsidR="00962536">
            <w:fldChar w:fldCharType="end"/>
          </w:r>
        </w:sdtContent>
      </w:sdt>
      <w:r w:rsidR="00962536">
        <w:t xml:space="preserve"> volt. Ez azért bírt nagy jelentőséggel </w:t>
      </w:r>
      <w:r w:rsidR="00962536">
        <w:lastRenderedPageBreak/>
        <w:t xml:space="preserve">mert ez képezi az alapját a már említett </w:t>
      </w:r>
      <w:proofErr w:type="spellStart"/>
      <w:r w:rsidR="00962536">
        <w:t>roguelike</w:t>
      </w:r>
      <w:proofErr w:type="spellEnd"/>
      <w:r w:rsidR="00962536">
        <w:t xml:space="preserve"> játéktípusoknak. Ez a típus napjainkban is nagy népszerűségnek örvend. Míg a pedit5 még fixen megadott </w:t>
      </w:r>
      <w:proofErr w:type="spellStart"/>
      <w:r w:rsidR="00962536">
        <w:t>dungeonnal</w:t>
      </w:r>
      <w:proofErr w:type="spellEnd"/>
      <w:r w:rsidR="00962536">
        <w:t xml:space="preserve"> dolgozott, a </w:t>
      </w:r>
      <w:proofErr w:type="spellStart"/>
      <w:r w:rsidR="00962536">
        <w:t>Rogue</w:t>
      </w:r>
      <w:proofErr w:type="spellEnd"/>
      <w:r w:rsidR="00962536">
        <w:t xml:space="preserve"> már procedurálisan generálta a pályát. Ekkor még a megjelenítés elég kezdetleges volt, karakterek segítségével rajzolták ki a kívánt képet.</w:t>
      </w:r>
    </w:p>
    <w:p w14:paraId="6E10B252" w14:textId="77777777" w:rsidR="000707E8" w:rsidRDefault="000707E8" w:rsidP="000707E8">
      <w:pPr>
        <w:keepNext/>
        <w:ind w:firstLine="0"/>
        <w:jc w:val="center"/>
      </w:pPr>
      <w:r>
        <w:rPr>
          <w:noProof/>
        </w:rPr>
        <w:drawing>
          <wp:inline distT="0" distB="0" distL="0" distR="0" wp14:anchorId="29E18516" wp14:editId="1FE498A0">
            <wp:extent cx="4747260" cy="3099449"/>
            <wp:effectExtent l="0" t="0" r="0" b="5715"/>
            <wp:docPr id="1964292802" name="Kép 4" descr="Screenshot of R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Rog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572" cy="3105529"/>
                    </a:xfrm>
                    <a:prstGeom prst="rect">
                      <a:avLst/>
                    </a:prstGeom>
                    <a:noFill/>
                    <a:ln>
                      <a:noFill/>
                    </a:ln>
                  </pic:spPr>
                </pic:pic>
              </a:graphicData>
            </a:graphic>
          </wp:inline>
        </w:drawing>
      </w:r>
    </w:p>
    <w:p w14:paraId="1932AA42" w14:textId="13AAD878" w:rsidR="000707E8" w:rsidRDefault="00000000" w:rsidP="00DD30AB">
      <w:pPr>
        <w:pStyle w:val="Kpalrs"/>
      </w:pPr>
      <w:fldSimple w:instr=" SEQ ábra \* ARABIC ">
        <w:r w:rsidR="00DD30AB">
          <w:rPr>
            <w:noProof/>
          </w:rPr>
          <w:t>2</w:t>
        </w:r>
      </w:fldSimple>
      <w:r w:rsidR="000707E8">
        <w:t>. ábra ASCII Dungeon</w:t>
      </w:r>
      <w:r w:rsidR="000707E8">
        <w:rPr>
          <w:noProof/>
        </w:rPr>
        <w:t xml:space="preserve"> a Rogue játékban</w:t>
      </w:r>
      <w:sdt>
        <w:sdtPr>
          <w:rPr>
            <w:noProof/>
          </w:rPr>
          <w:id w:val="-985938312"/>
          <w:citation/>
        </w:sdtPr>
        <w:sdtContent>
          <w:r w:rsidR="000707E8">
            <w:rPr>
              <w:noProof/>
            </w:rPr>
            <w:fldChar w:fldCharType="begin"/>
          </w:r>
          <w:r w:rsidR="000707E8">
            <w:rPr>
              <w:noProof/>
            </w:rPr>
            <w:instrText xml:space="preserve"> CITATION Wik245 \l 1038 </w:instrText>
          </w:r>
          <w:r w:rsidR="000707E8">
            <w:rPr>
              <w:noProof/>
            </w:rPr>
            <w:fldChar w:fldCharType="separate"/>
          </w:r>
          <w:r w:rsidR="00FF1DD0">
            <w:rPr>
              <w:noProof/>
            </w:rPr>
            <w:t xml:space="preserve"> [5]</w:t>
          </w:r>
          <w:r w:rsidR="000707E8">
            <w:rPr>
              <w:noProof/>
            </w:rPr>
            <w:fldChar w:fldCharType="end"/>
          </w:r>
        </w:sdtContent>
      </w:sdt>
    </w:p>
    <w:p w14:paraId="07BEDB7D" w14:textId="1F3C2923" w:rsidR="0034453F" w:rsidRDefault="00962536" w:rsidP="00786AC3">
      <w:r>
        <w:t xml:space="preserve">Az újabb játékoknál is előszeretettel </w:t>
      </w:r>
      <w:r w:rsidR="00901EB1">
        <w:t>használják</w:t>
      </w:r>
      <w:r>
        <w:t xml:space="preserve"> meg a helyszínt. Sokszor csak a pálya egyik kisebb részeként, amit a játékos felfedezhet.</w:t>
      </w:r>
      <w:r w:rsidR="00786AC3">
        <w:t xml:space="preserve"> Ezekben az esetekben az útvesztők általában 3 </w:t>
      </w:r>
      <w:proofErr w:type="spellStart"/>
      <w:r w:rsidR="00786AC3">
        <w:t>dimenziósak</w:t>
      </w:r>
      <w:proofErr w:type="spellEnd"/>
      <w:r w:rsidR="00901EB1">
        <w:t xml:space="preserve"> és kevésbé bonyolultak.</w:t>
      </w:r>
      <w:r w:rsidR="00786AC3">
        <w:t xml:space="preserve"> Ilyen például a </w:t>
      </w:r>
      <w:r w:rsidR="00786AC3" w:rsidRPr="00786AC3">
        <w:t xml:space="preserve">The </w:t>
      </w:r>
      <w:proofErr w:type="spellStart"/>
      <w:r w:rsidR="00786AC3" w:rsidRPr="00786AC3">
        <w:t>Elder</w:t>
      </w:r>
      <w:proofErr w:type="spellEnd"/>
      <w:r w:rsidR="00786AC3" w:rsidRPr="00786AC3">
        <w:t xml:space="preserve"> </w:t>
      </w:r>
      <w:proofErr w:type="spellStart"/>
      <w:r w:rsidR="00786AC3" w:rsidRPr="00786AC3">
        <w:t>Scrolls</w:t>
      </w:r>
      <w:proofErr w:type="spellEnd"/>
      <w:r w:rsidR="00786AC3" w:rsidRPr="00786AC3">
        <w:t xml:space="preserve"> V: </w:t>
      </w:r>
      <w:proofErr w:type="spellStart"/>
      <w:r w:rsidR="00786AC3" w:rsidRPr="00786AC3">
        <w:t>Skyrim</w:t>
      </w:r>
      <w:proofErr w:type="spellEnd"/>
      <w:r w:rsidR="00786AC3">
        <w:t xml:space="preserve"> </w:t>
      </w:r>
      <w:sdt>
        <w:sdtPr>
          <w:id w:val="1797246775"/>
          <w:citation/>
        </w:sdtPr>
        <w:sdtContent>
          <w:r w:rsidR="00786AC3">
            <w:fldChar w:fldCharType="begin"/>
          </w:r>
          <w:r w:rsidR="00786AC3">
            <w:instrText xml:space="preserve"> CITATION Wik244 \l 1038 </w:instrText>
          </w:r>
          <w:r w:rsidR="00786AC3">
            <w:fldChar w:fldCharType="separate"/>
          </w:r>
          <w:r w:rsidR="00FF1DD0">
            <w:rPr>
              <w:noProof/>
            </w:rPr>
            <w:t>[6]</w:t>
          </w:r>
          <w:r w:rsidR="00786AC3">
            <w:fldChar w:fldCharType="end"/>
          </w:r>
        </w:sdtContent>
      </w:sdt>
      <w:r w:rsidR="00786AC3">
        <w:t>, ahol a nyílt világban barangolva botlunk bele kazamatákba.</w:t>
      </w:r>
    </w:p>
    <w:p w14:paraId="3C82606C" w14:textId="754E348B" w:rsidR="00786AC3" w:rsidRDefault="00786AC3" w:rsidP="00786AC3">
      <w:r>
        <w:t xml:space="preserve">Azokban az esetekben, ahol az egész játékterületet egy dungeon jelenti sokszor 2 dimenziós megjelenítést alkalmaznak. Általában ezeknél a játékoknál kevésebb hangsúlyt fektetnek az élethű megjelenítésre. Ilyen játék a felülnézetes </w:t>
      </w:r>
      <w:r w:rsidRPr="00786AC3">
        <w:t xml:space="preserve">The </w:t>
      </w:r>
      <w:proofErr w:type="spellStart"/>
      <w:r w:rsidRPr="00786AC3">
        <w:t>Binding</w:t>
      </w:r>
      <w:proofErr w:type="spellEnd"/>
      <w:r w:rsidRPr="00786AC3">
        <w:t xml:space="preserve"> of Isaac</w:t>
      </w:r>
      <w:sdt>
        <w:sdtPr>
          <w:id w:val="831652476"/>
          <w:citation/>
        </w:sdtPr>
        <w:sdtContent>
          <w:r w:rsidR="000707E8">
            <w:fldChar w:fldCharType="begin"/>
          </w:r>
          <w:r w:rsidR="000707E8">
            <w:instrText xml:space="preserve"> CITATION Fan24 \l 1038 </w:instrText>
          </w:r>
          <w:r w:rsidR="000707E8">
            <w:fldChar w:fldCharType="separate"/>
          </w:r>
          <w:r w:rsidR="00FF1DD0">
            <w:rPr>
              <w:noProof/>
            </w:rPr>
            <w:t xml:space="preserve"> [7]</w:t>
          </w:r>
          <w:r w:rsidR="000707E8">
            <w:fldChar w:fldCharType="end"/>
          </w:r>
        </w:sdtContent>
      </w:sdt>
      <w:r>
        <w:t>, amiben a területből mindig csak egy szobát lát a játékos, nem az egész rendszert.</w:t>
      </w:r>
    </w:p>
    <w:p w14:paraId="5C84F2AE" w14:textId="37D1969F" w:rsidR="00901EB1" w:rsidRPr="00901EB1" w:rsidRDefault="00901EB1" w:rsidP="00901EB1">
      <w:r>
        <w:t>A legtöbb játéknál a szobák szabályos alakúak. A másik gyakori eset, hogy kézzel elkészítenek a tervezők néhány szobát és utána azokat felhasználva készítik el a kazamatákat. Az utóbbi esetben általában szebb, de unalmasabb eredményt kapunk. Akkor szokták ezt a módszert alkalmazni, ha a játékterület csak kis részét képezik az útvesztők.</w:t>
      </w:r>
      <w:bookmarkEnd w:id="10"/>
    </w:p>
    <w:p w14:paraId="66D97FD8" w14:textId="5418C190" w:rsidR="00596768" w:rsidRDefault="00596768" w:rsidP="00E73A52">
      <w:pPr>
        <w:pStyle w:val="Cmsor1"/>
      </w:pPr>
      <w:bookmarkStart w:id="13" w:name="_Toc160286087"/>
      <w:r>
        <w:lastRenderedPageBreak/>
        <w:t>Pályagenerálás</w:t>
      </w:r>
      <w:bookmarkEnd w:id="13"/>
    </w:p>
    <w:p w14:paraId="629AC62C" w14:textId="77777777" w:rsidR="00AA549D" w:rsidRDefault="00AA549D" w:rsidP="00A60ED9">
      <w:bookmarkStart w:id="14" w:name="_Hlk161083940"/>
      <w:r>
        <w:t xml:space="preserve">A pályagenerálás szempontjából két nagy csoportot tudunk elkülöníteni. Az egyik esetben a pálya generálása futásidőben történik, a másik esetben pedig a játék indítása elött. </w:t>
      </w:r>
    </w:p>
    <w:p w14:paraId="082B347D" w14:textId="46EE9152" w:rsidR="00AA549D" w:rsidRDefault="00AA549D" w:rsidP="00A60ED9">
      <w:r>
        <w:t xml:space="preserve">A </w:t>
      </w:r>
      <w:proofErr w:type="spellStart"/>
      <w:r>
        <w:t>futásidejű</w:t>
      </w:r>
      <w:proofErr w:type="spellEnd"/>
      <w:r>
        <w:t xml:space="preserve"> vagy valós idejű generálás többféleképpen valósulhat meg. Az egyik eshetőség, hogy az egész pályát még mielőtt elkészülne a játék legeneráljuk. Ebben az esetben a játékosnak ki kell várnia ezt a folyamatot, amiatt a hossza nem nagyon lehet több mint pár 10 másodperc, de ideális esetben ennek célszerű pár másodperc alatt megtörténnie. A másik lehetőség, hogy mindig csak azt a területet generálja le az algoritmus, ahol a játékos jár, ezt használva a játékosnak kevesebbet kell várnia, ugyanakkor lehetnek egyéb hátránya. Hátránya lehet az utóbbi megoldásnak, hogy nehezebb egész pályára érvényes szabályokat megfogalmazni.</w:t>
      </w:r>
    </w:p>
    <w:p w14:paraId="64A6998C" w14:textId="172C62C8" w:rsidR="00BA0623" w:rsidRDefault="00AA549D" w:rsidP="00BA0623">
      <w:r>
        <w:t xml:space="preserve">A játékidő </w:t>
      </w:r>
      <w:r w:rsidR="00F1004E">
        <w:t>előtti</w:t>
      </w:r>
      <w:r>
        <w:t xml:space="preserve"> generálás általában olyan esetekben hasznos, ahol nem cél, hogy a játékos mindig más, véletlenszerű pályát kapjon. </w:t>
      </w:r>
      <w:r w:rsidR="00BA0623">
        <w:t xml:space="preserve">Akkor az algoritmus használatának az az előnye, hogy a tervezőnek nem kell kézzel lemodelleznie az egész játékterületet. Sokszor pályáknak csak egy része van generálva, például a növényzet, a többi kézzel van megtervezve. Sokszor használják azt a megoldást, hogy a térkép egy része játékidő elött el van készítve akár generálással akár manuálisan, viszont másik részét futásidőben generálják. Erre egy gyakori példa, hogy a domborzat és növényzet előre el van készítve, de az ellenségeket </w:t>
      </w:r>
      <w:proofErr w:type="gramStart"/>
      <w:r w:rsidR="00BA0623">
        <w:t>csak</w:t>
      </w:r>
      <w:proofErr w:type="gramEnd"/>
      <w:r w:rsidR="00BA0623">
        <w:t xml:space="preserve"> amikor már ott jár a játékos akkor generálják.</w:t>
      </w:r>
    </w:p>
    <w:p w14:paraId="4278A6BE" w14:textId="12797734" w:rsidR="00520D44" w:rsidRDefault="00520D44" w:rsidP="00BA0623">
      <w:r>
        <w:t xml:space="preserve">Az algoritmusok szempontjából fontos tényező, hogy egy algoritmus determinisztikus vagy sem. A nem determinisztikus algoritmusokat nevezzük véletlenszerű vagy random algoritmusoknak. Ezek azt jelentik, hogy </w:t>
      </w:r>
      <w:r w:rsidR="005072FB">
        <w:t xml:space="preserve">nem tudjuk az algoritmus eredményét előre meghatározni a bemenetek ismeretében. Egy algoritmus elméletileg lehet nem determinisztikus, azonban a számítógépek általában nem alkalmasak ténylegesen véletlenszám generálásra. Ez azt jelenti, hogy csak a felhasználónak tűnik úgy, hogy véletlenszerű az eredmény, az valójában nem az. Ennek oka, hogy a számítógépek úgynevezett </w:t>
      </w:r>
      <w:proofErr w:type="spellStart"/>
      <w:r w:rsidR="005072FB">
        <w:t>pseudo</w:t>
      </w:r>
      <w:proofErr w:type="spellEnd"/>
      <w:r w:rsidR="005072FB">
        <w:t xml:space="preserve"> random számok generálása képesek, amik csak modellezik a valós véletlenszám generálást. Az említett megkötések ellenére a köznyelvben a nem determinisztikusnak tervezett számítógépes algoritmusokat véletlenszerűnek szoktuk nevezni.</w:t>
      </w:r>
    </w:p>
    <w:p w14:paraId="54012FBF" w14:textId="667CC5E3" w:rsidR="00A60ED9" w:rsidRDefault="00A60ED9" w:rsidP="00A60ED9">
      <w:r>
        <w:lastRenderedPageBreak/>
        <w:t xml:space="preserve">Ha a játékokat megpróbáljuk a pályájuk alapján kategorizálni, akkor a két legnagyobb csoport a háromdimenziós és a kétdimenziós. Általában a játék nézete, dinamikája és műfaja szoros kapcsolatban állnak egymással. </w:t>
      </w:r>
      <w:r w:rsidR="00AA549D">
        <w:t xml:space="preserve">Elmondható, hogy a háromdimenziós játékokhoz nagyobb számítási kapacitásra van szükség. Emellett általában a kétdimenziós játékokat kevésbé részletesen kidolgozott megjelenítés jellemzi. Ezek következménye, hogy a kétdimenziós pályáknál gyakoribb a </w:t>
      </w:r>
      <w:proofErr w:type="spellStart"/>
      <w:r w:rsidR="00AA549D">
        <w:t>futásidejű</w:t>
      </w:r>
      <w:proofErr w:type="spellEnd"/>
      <w:r w:rsidR="00AA549D">
        <w:t xml:space="preserve"> </w:t>
      </w:r>
      <w:r w:rsidR="00520D44">
        <w:t xml:space="preserve">véletlenszerű </w:t>
      </w:r>
      <w:r w:rsidR="00AA549D">
        <w:t>pályagenerálás.</w:t>
      </w:r>
    </w:p>
    <w:p w14:paraId="1A4F942B" w14:textId="34E3FF38" w:rsidR="00AA549D" w:rsidRDefault="00520D44" w:rsidP="00520D44">
      <w:pPr>
        <w:pStyle w:val="Cmsor2"/>
      </w:pPr>
      <w:r>
        <w:t>Kétdimenziós pályák</w:t>
      </w:r>
    </w:p>
    <w:p w14:paraId="43C1D20E" w14:textId="786B2BE4" w:rsidR="00520D44" w:rsidRDefault="00520D44" w:rsidP="00520D44">
      <w:r>
        <w:t xml:space="preserve">Ha azokat a játékműfajokat </w:t>
      </w:r>
      <w:proofErr w:type="gramStart"/>
      <w:r>
        <w:t>nézzük</w:t>
      </w:r>
      <w:proofErr w:type="gramEnd"/>
      <w:r>
        <w:t xml:space="preserve"> amelyeknél nagyobb hangsúly van fektetve a véletlenszerű pályagenerálásra, akkor megfigyelhető, hogy ezek jellemzően kétdimenziósak.</w:t>
      </w:r>
      <w:r w:rsidR="005072FB">
        <w:t xml:space="preserve"> Három főbb nézetet különböztetünk meg. Ezek a felülnézet, az oldalnézeti és az </w:t>
      </w:r>
      <w:proofErr w:type="spellStart"/>
      <w:r w:rsidR="005072FB">
        <w:t>izometrikus</w:t>
      </w:r>
      <w:proofErr w:type="spellEnd"/>
      <w:sdt>
        <w:sdtPr>
          <w:id w:val="1833023086"/>
          <w:citation/>
        </w:sdtPr>
        <w:sdtContent>
          <w:r w:rsidR="005072FB">
            <w:fldChar w:fldCharType="begin"/>
          </w:r>
          <w:r w:rsidR="005072FB">
            <w:instrText xml:space="preserve"> CITATION Wik246 \l 1038 </w:instrText>
          </w:r>
          <w:r w:rsidR="005072FB">
            <w:fldChar w:fldCharType="separate"/>
          </w:r>
          <w:r w:rsidR="00FF1DD0">
            <w:rPr>
              <w:noProof/>
            </w:rPr>
            <w:t xml:space="preserve"> [8]</w:t>
          </w:r>
          <w:r w:rsidR="005072FB">
            <w:fldChar w:fldCharType="end"/>
          </w:r>
        </w:sdtContent>
      </w:sdt>
      <w:r w:rsidR="005072FB">
        <w:t>. A tapasztalatok alapján a véletlenszerű pá</w:t>
      </w:r>
      <w:proofErr w:type="spellStart"/>
      <w:r w:rsidR="005072FB">
        <w:rPr>
          <w:lang w:val="en-US"/>
        </w:rPr>
        <w:t>lyagener</w:t>
      </w:r>
      <w:r w:rsidR="005072FB">
        <w:t>álás</w:t>
      </w:r>
      <w:proofErr w:type="spellEnd"/>
      <w:r w:rsidR="005072FB">
        <w:t xml:space="preserve"> a felülnézeti játékoknál a legelterjedtebb.</w:t>
      </w:r>
    </w:p>
    <w:p w14:paraId="6E061825" w14:textId="33A156DC" w:rsidR="005072FB" w:rsidRPr="005072FB" w:rsidRDefault="00A52A61" w:rsidP="00520D44">
      <w:r>
        <w:t xml:space="preserve">Három gyakori rész </w:t>
      </w:r>
      <w:proofErr w:type="gramStart"/>
      <w:r>
        <w:t>van</w:t>
      </w:r>
      <w:proofErr w:type="gramEnd"/>
      <w:r>
        <w:t xml:space="preserve"> amit leggyakrabban generálással készítenek. Ezek a labirintusok, az ellenfelek és akadályok, illetve a jutalmak. Ezekre mind jellemző, hogy a véletlenszerűség izgalmasabbé teszi az </w:t>
      </w:r>
      <w:proofErr w:type="spellStart"/>
      <w:r>
        <w:t>újrajátszást</w:t>
      </w:r>
      <w:proofErr w:type="spellEnd"/>
      <w:r>
        <w:t>. Összességében ezekben az esetekben a véletlenszerűség a játékdinamika része.</w:t>
      </w:r>
    </w:p>
    <w:p w14:paraId="673BEE0A" w14:textId="2865CA7D" w:rsidR="00520D44" w:rsidRDefault="00520D44" w:rsidP="00520D44">
      <w:pPr>
        <w:pStyle w:val="Cmsor2"/>
      </w:pPr>
      <w:r>
        <w:t>Háromdimenziós pályák</w:t>
      </w:r>
    </w:p>
    <w:p w14:paraId="675C8BE5" w14:textId="23CE407F" w:rsidR="00A52A61" w:rsidRDefault="00A52A61" w:rsidP="00A52A61">
      <w:r>
        <w:t xml:space="preserve">Ezekben az esetekben a generáló algoritmusokat inkább a tervezők dolgának megkönnyítése miatt alkalmazzák. Természetesen ez alól is van kivétel, ilyen kivétel például a </w:t>
      </w:r>
      <w:proofErr w:type="spellStart"/>
      <w:r>
        <w:t>Minecraft</w:t>
      </w:r>
      <w:proofErr w:type="spellEnd"/>
      <w:sdt>
        <w:sdtPr>
          <w:id w:val="-1667780161"/>
          <w:citation/>
        </w:sdtPr>
        <w:sdtContent>
          <w:r>
            <w:fldChar w:fldCharType="begin"/>
          </w:r>
          <w:r>
            <w:instrText xml:space="preserve"> CITATION Wik247 \l 1038 </w:instrText>
          </w:r>
          <w:r>
            <w:fldChar w:fldCharType="separate"/>
          </w:r>
          <w:r w:rsidR="00FF1DD0">
            <w:rPr>
              <w:noProof/>
            </w:rPr>
            <w:t xml:space="preserve"> [9]</w:t>
          </w:r>
          <w:r>
            <w:fldChar w:fldCharType="end"/>
          </w:r>
        </w:sdtContent>
      </w:sdt>
      <w:r>
        <w:t>, ami napjaink egyik legelterjedtebb játéka.</w:t>
      </w:r>
    </w:p>
    <w:p w14:paraId="68E38363" w14:textId="77777777" w:rsidR="00A52A61" w:rsidRDefault="00A52A61" w:rsidP="00A52A61">
      <w:pPr>
        <w:keepNext/>
        <w:ind w:firstLine="0"/>
        <w:jc w:val="center"/>
      </w:pPr>
      <w:r>
        <w:rPr>
          <w:noProof/>
        </w:rPr>
        <w:lastRenderedPageBreak/>
        <w:drawing>
          <wp:inline distT="0" distB="0" distL="0" distR="0" wp14:anchorId="6723A14D" wp14:editId="58D0EF47">
            <wp:extent cx="3169920" cy="3169920"/>
            <wp:effectExtent l="0" t="0" r="0" b="0"/>
            <wp:docPr id="224098108" name="Kép 2" descr="Map – Minecraft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 Minecraft Wik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flipV="1">
                      <a:off x="0" y="0"/>
                      <a:ext cx="3169920" cy="3169920"/>
                    </a:xfrm>
                    <a:prstGeom prst="rect">
                      <a:avLst/>
                    </a:prstGeom>
                    <a:noFill/>
                    <a:ln>
                      <a:noFill/>
                    </a:ln>
                  </pic:spPr>
                </pic:pic>
              </a:graphicData>
            </a:graphic>
          </wp:inline>
        </w:drawing>
      </w:r>
    </w:p>
    <w:p w14:paraId="1398AA8F" w14:textId="7EEB998C" w:rsidR="00A52A61" w:rsidRDefault="00000000" w:rsidP="00DD30AB">
      <w:pPr>
        <w:pStyle w:val="Kpalrs"/>
      </w:pPr>
      <w:fldSimple w:instr=" SEQ ábra \* ARABIC ">
        <w:r w:rsidR="00DD30AB">
          <w:rPr>
            <w:noProof/>
          </w:rPr>
          <w:t>3</w:t>
        </w:r>
      </w:fldSimple>
      <w:r w:rsidR="00A52A61">
        <w:t xml:space="preserve">. ábra felülnézeti kép egy </w:t>
      </w:r>
      <w:proofErr w:type="spellStart"/>
      <w:r w:rsidR="00A52A61">
        <w:t>Minecraft</w:t>
      </w:r>
      <w:proofErr w:type="spellEnd"/>
      <w:r w:rsidR="00A52A61">
        <w:t xml:space="preserve"> világról </w:t>
      </w:r>
      <w:sdt>
        <w:sdtPr>
          <w:id w:val="-82687463"/>
          <w:citation/>
        </w:sdtPr>
        <w:sdtContent>
          <w:r w:rsidR="00A52A61">
            <w:fldChar w:fldCharType="begin"/>
          </w:r>
          <w:r w:rsidR="00A52A61">
            <w:instrText xml:space="preserve"> CITATION Min24 \l 1038 </w:instrText>
          </w:r>
          <w:r w:rsidR="00A52A61">
            <w:fldChar w:fldCharType="separate"/>
          </w:r>
          <w:r w:rsidR="00FF1DD0">
            <w:rPr>
              <w:noProof/>
            </w:rPr>
            <w:t>[10]</w:t>
          </w:r>
          <w:r w:rsidR="00A52A61">
            <w:fldChar w:fldCharType="end"/>
          </w:r>
        </w:sdtContent>
      </w:sdt>
    </w:p>
    <w:p w14:paraId="491BCCBC" w14:textId="0F613A75" w:rsidR="00FF1DD0" w:rsidRPr="00FF1DD0" w:rsidRDefault="00FF1DD0" w:rsidP="00FF1DD0">
      <w:r>
        <w:t xml:space="preserve">A </w:t>
      </w:r>
      <w:proofErr w:type="spellStart"/>
      <w:r>
        <w:t>Minecraft</w:t>
      </w:r>
      <w:proofErr w:type="spellEnd"/>
      <w:r>
        <w:t xml:space="preserve"> jellemzője, hogy az egész térkép és az azon szereplő állatok, növények és épületek is véletlenszerűen generálódnak. Ezt úgy valósították meg, hogy a domborzatot egységnyi mérettű kocka alakú építőelem</w:t>
      </w:r>
      <w:r w:rsidR="00A27BF9">
        <w:t>e</w:t>
      </w:r>
      <w:r>
        <w:t xml:space="preserve">kből készítik el. Emellett a térkép régiókra van osztva és egyszerre mindig azt a </w:t>
      </w:r>
      <w:r w:rsidR="00A27BF9">
        <w:t>régiót</w:t>
      </w:r>
      <w:r>
        <w:t xml:space="preserve"> generálják le, amelyre belép a játékos, a már elkészülteket pedig elmentik.</w:t>
      </w:r>
      <w:bookmarkEnd w:id="14"/>
      <w:r>
        <w:t xml:space="preserve"> </w:t>
      </w:r>
    </w:p>
    <w:p w14:paraId="0D68C76C" w14:textId="2AFA7EA6" w:rsidR="003B39DE" w:rsidRDefault="003B39DE" w:rsidP="00596768">
      <w:pPr>
        <w:pStyle w:val="Cmsor1"/>
      </w:pPr>
      <w:bookmarkStart w:id="15" w:name="_Toc160286088"/>
      <w:bookmarkStart w:id="16" w:name="_Hlk161083970"/>
      <w:r>
        <w:lastRenderedPageBreak/>
        <w:t>Procedurális generálás</w:t>
      </w:r>
      <w:bookmarkEnd w:id="15"/>
    </w:p>
    <w:p w14:paraId="15E3F06D" w14:textId="3B6D9491" w:rsidR="00F94C0B" w:rsidRDefault="00F94C0B" w:rsidP="00F94C0B">
      <w:bookmarkStart w:id="17" w:name="_Hlk161084000"/>
      <w:bookmarkEnd w:id="16"/>
      <w:r>
        <w:t>A procedurális generálás</w:t>
      </w:r>
      <w:sdt>
        <w:sdtPr>
          <w:id w:val="998856057"/>
          <w:citation/>
        </w:sdtPr>
        <w:sdtContent>
          <w:r>
            <w:fldChar w:fldCharType="begin"/>
          </w:r>
          <w:r>
            <w:instrText xml:space="preserve"> CITATION Wik241 \l 1038 </w:instrText>
          </w:r>
          <w:r>
            <w:fldChar w:fldCharType="separate"/>
          </w:r>
          <w:r w:rsidR="00FF1DD0">
            <w:rPr>
              <w:noProof/>
            </w:rPr>
            <w:t xml:space="preserve"> [11]</w:t>
          </w:r>
          <w:r>
            <w:fldChar w:fldCharType="end"/>
          </w:r>
        </w:sdtContent>
      </w:sdt>
      <w:r>
        <w:t xml:space="preserve"> lényege, hogy </w:t>
      </w:r>
      <w:r w:rsidR="00FF0CDC">
        <w:t xml:space="preserve">véletlenszerű algoritmus segítségével szeretnénk olyan eredményt kapni, ami természetesnek tűnik. A módszert használják többek között az építészetben, gépészetben és a játékfejlesztés során is. Talán ez utóbbi a legelterjedtebb </w:t>
      </w:r>
      <w:r w:rsidR="00596768">
        <w:t>felhasználási terület</w:t>
      </w:r>
      <w:r w:rsidR="00FF0CDC">
        <w:t>.</w:t>
      </w:r>
    </w:p>
    <w:p w14:paraId="46373E53" w14:textId="53A647D2" w:rsidR="00596768" w:rsidRDefault="002F7962" w:rsidP="00596768">
      <w:r>
        <w:t>A módszert általában úgy alkalmazzák, hogy előre elkészítenek egy vagy több</w:t>
      </w:r>
      <w:r w:rsidR="00596768">
        <w:t xml:space="preserve"> </w:t>
      </w:r>
      <w:r>
        <w:t>alap alkotóelemet, majd ezeket használja fel az algoritmus. Az elemekkel általában egyszerű műveleteket hajtanak vége. A legyakoribb, hogy egymáshoz illesztik őket és transzformációkkal színesítik a képet.</w:t>
      </w:r>
    </w:p>
    <w:p w14:paraId="6A672764" w14:textId="463F689D" w:rsidR="002E67A1" w:rsidRDefault="002E67A1" w:rsidP="00596768">
      <w:pPr>
        <w:pStyle w:val="Cmsor2"/>
      </w:pPr>
      <w:bookmarkStart w:id="18" w:name="_Toc160286089"/>
      <w:r>
        <w:t>Procedurális algoritmus</w:t>
      </w:r>
      <w:r w:rsidR="00596768">
        <w:t>ok</w:t>
      </w:r>
      <w:r>
        <w:t xml:space="preserve"> </w:t>
      </w:r>
      <w:r w:rsidR="00596768">
        <w:t>a játékfejlesztésben</w:t>
      </w:r>
      <w:bookmarkEnd w:id="18"/>
    </w:p>
    <w:p w14:paraId="2A3851FA" w14:textId="74D50347" w:rsidR="00FF0CDC" w:rsidRDefault="00FF0CDC" w:rsidP="00F94C0B">
      <w:r>
        <w:t xml:space="preserve">A játékoknál a módszert elsősorban domborzat, növények és textúrák generálására használják. De hangok készítéséhez is előszeretettel használják. A </w:t>
      </w:r>
      <w:proofErr w:type="spellStart"/>
      <w:r>
        <w:t>Rain</w:t>
      </w:r>
      <w:r w:rsidR="0082152F">
        <w:t>world</w:t>
      </w:r>
      <w:proofErr w:type="spellEnd"/>
      <w:r w:rsidR="0082152F">
        <w:t xml:space="preserve"> </w:t>
      </w:r>
      <w:sdt>
        <w:sdtPr>
          <w:id w:val="1603060414"/>
          <w:citation/>
        </w:sdtPr>
        <w:sdtContent>
          <w:r w:rsidR="0082152F">
            <w:fldChar w:fldCharType="begin"/>
          </w:r>
          <w:r w:rsidR="0082152F">
            <w:instrText xml:space="preserve"> CITATION Rai24 \l 1038 </w:instrText>
          </w:r>
          <w:r w:rsidR="0082152F">
            <w:fldChar w:fldCharType="separate"/>
          </w:r>
          <w:r w:rsidR="00FF1DD0">
            <w:rPr>
              <w:noProof/>
            </w:rPr>
            <w:t>[12]</w:t>
          </w:r>
          <w:r w:rsidR="0082152F">
            <w:fldChar w:fldCharType="end"/>
          </w:r>
        </w:sdtContent>
      </w:sdt>
      <w:r w:rsidR="0082152F">
        <w:t xml:space="preserve"> játékban például </w:t>
      </w:r>
      <w:r w:rsidR="002F7962">
        <w:t>érdekes</w:t>
      </w:r>
      <w:r w:rsidR="0082152F">
        <w:t xml:space="preserve"> módon a karakter és az ellenfelek mozgásának animációjához használják a módszert, ami egy egyedülálló megjelenést kölcsönöz a játéknak.</w:t>
      </w:r>
    </w:p>
    <w:p w14:paraId="763C5913" w14:textId="2BB9BDB4" w:rsidR="00596768" w:rsidRDefault="00596768" w:rsidP="00596768">
      <w:r>
        <w:t>A játékoknál legelőször pályagenerálásra használtak procedurális algoritmusokat. Az első ezt a módszert használó játékok az 1980-as évek környéken terjedtek el. Ezek dungeon generálását végeztek ilyen jellegű logikákkal. Ezekre az volt a jellemző, hogy megadott alakú csempékből építették fel a helyszíneket. Leggyakrabban négyzet alakú csempéket használtak, de hatszögek alkalmazására is van példa. Az első játékok mind felülnézetesek voltak.</w:t>
      </w:r>
    </w:p>
    <w:p w14:paraId="11BB405F" w14:textId="77777777" w:rsidR="00FB092C" w:rsidRDefault="0082152F" w:rsidP="00F94C0B">
      <w:r>
        <w:t>Az óriási térképpel rendelkező játékoknál nincs arra lehetőség, hogy minden egyes apró részletet megtervezzenek a tervezők.</w:t>
      </w:r>
      <w:r w:rsidR="00596768">
        <w:t xml:space="preserve"> Az ilyen esetekben gyakori, hogy a térkép domborzatát megtervezik kézzel, viszont a </w:t>
      </w:r>
      <w:proofErr w:type="spellStart"/>
      <w:r w:rsidR="00596768">
        <w:t>tereptárgyakakat</w:t>
      </w:r>
      <w:proofErr w:type="spellEnd"/>
      <w:r w:rsidR="00596768">
        <w:t xml:space="preserve"> és növényzetet már más módszerrel készítik. Elterjedt szokás, hogy elkészítenek néhány tárgyat és növényt, majd azokat használják fel sok helyen, esetleg átméretezve vagy </w:t>
      </w:r>
      <w:proofErr w:type="spellStart"/>
      <w:r w:rsidR="00596768">
        <w:t>áttextúrázva</w:t>
      </w:r>
      <w:proofErr w:type="spellEnd"/>
      <w:r w:rsidR="00596768">
        <w:t xml:space="preserve">. Sajnos az ilyen ismétlések könnyen észrevehetőek és nagy területek esetén ronthatják a játékélményt. Egyre </w:t>
      </w:r>
      <w:r w:rsidR="00FB092C">
        <w:t>elterjedtebb</w:t>
      </w:r>
      <w:r w:rsidR="00596768">
        <w:t xml:space="preserve"> módszer, hogy a növényzetet procedurális </w:t>
      </w:r>
      <w:r w:rsidR="00FB092C">
        <w:t>algoritmusokkal</w:t>
      </w:r>
      <w:r w:rsidR="00596768">
        <w:t xml:space="preserve"> készítik el, ezzel változatos természetet lehet teremteni. Sokat segít, hogy az említett esetekben nincs szükség arra, hogy futás időben történjen a </w:t>
      </w:r>
      <w:r w:rsidR="00596768">
        <w:lastRenderedPageBreak/>
        <w:t xml:space="preserve">pályagenerálás. Ez azért jó, mert így az algoritmusnak nem kell gyorsnak lennie és </w:t>
      </w:r>
      <w:r w:rsidR="00FB092C">
        <w:t>így egyszerűbb jobb minőségű eredményt kapni.</w:t>
      </w:r>
      <w:r>
        <w:t xml:space="preserve"> </w:t>
      </w:r>
    </w:p>
    <w:p w14:paraId="26169D37" w14:textId="4038E05A" w:rsidR="0082152F" w:rsidRDefault="00FB092C" w:rsidP="00F94C0B">
      <w:r>
        <w:t>Az egyik legjobb példa procedurálisan generált játékterületekre a</w:t>
      </w:r>
      <w:r w:rsidR="0082152F">
        <w:t xml:space="preserve"> No Man</w:t>
      </w:r>
      <w:r w:rsidR="0082152F">
        <w:rPr>
          <w:lang w:val="en-US"/>
        </w:rPr>
        <w:t>’s</w:t>
      </w:r>
      <w:r w:rsidR="008B2CE4">
        <w:rPr>
          <w:lang w:val="en-US"/>
        </w:rPr>
        <w:t xml:space="preserve"> Sky</w:t>
      </w:r>
      <w:sdt>
        <w:sdtPr>
          <w:rPr>
            <w:lang w:val="en-US"/>
          </w:rPr>
          <w:id w:val="1236052738"/>
          <w:citation/>
        </w:sdtPr>
        <w:sdtContent>
          <w:r w:rsidR="008B2CE4">
            <w:rPr>
              <w:lang w:val="en-US"/>
            </w:rPr>
            <w:fldChar w:fldCharType="begin"/>
          </w:r>
          <w:r w:rsidR="008B2CE4">
            <w:rPr>
              <w:lang w:val="en-US"/>
            </w:rPr>
            <w:instrText xml:space="preserve">CITATION Wik \l 1033 </w:instrText>
          </w:r>
          <w:r w:rsidR="008B2CE4">
            <w:rPr>
              <w:lang w:val="en-US"/>
            </w:rPr>
            <w:fldChar w:fldCharType="separate"/>
          </w:r>
          <w:r w:rsidR="00FF1DD0">
            <w:rPr>
              <w:noProof/>
              <w:lang w:val="en-US"/>
            </w:rPr>
            <w:t xml:space="preserve"> </w:t>
          </w:r>
          <w:r w:rsidR="00FF1DD0" w:rsidRPr="00FF1DD0">
            <w:rPr>
              <w:noProof/>
              <w:lang w:val="en-US"/>
            </w:rPr>
            <w:t>[13]</w:t>
          </w:r>
          <w:r w:rsidR="008B2CE4">
            <w:rPr>
              <w:lang w:val="en-US"/>
            </w:rPr>
            <w:fldChar w:fldCharType="end"/>
          </w:r>
        </w:sdtContent>
      </w:sdt>
      <w:r>
        <w:rPr>
          <w:lang w:val="en-US"/>
        </w:rPr>
        <w:t xml:space="preserve">. </w:t>
      </w:r>
      <w:proofErr w:type="spellStart"/>
      <w:r>
        <w:rPr>
          <w:lang w:val="en-US"/>
        </w:rPr>
        <w:t>Ennél</w:t>
      </w:r>
      <w:proofErr w:type="spellEnd"/>
      <w:r>
        <w:rPr>
          <w:lang w:val="en-US"/>
        </w:rPr>
        <w:t xml:space="preserve"> a </w:t>
      </w:r>
      <w:proofErr w:type="spellStart"/>
      <w:r>
        <w:rPr>
          <w:lang w:val="en-US"/>
        </w:rPr>
        <w:t>játéknál</w:t>
      </w:r>
      <w:proofErr w:type="spellEnd"/>
      <w:r>
        <w:rPr>
          <w:lang w:val="en-US"/>
        </w:rPr>
        <w:t xml:space="preserve"> a</w:t>
      </w:r>
      <w:r w:rsidR="008B2CE4">
        <w:t xml:space="preserve"> térkép több galaxist foglal magában</w:t>
      </w:r>
      <w:r>
        <w:t xml:space="preserve">, ezeket már </w:t>
      </w:r>
      <w:r w:rsidR="008B2CE4">
        <w:t xml:space="preserve">lehetetlen </w:t>
      </w:r>
      <w:r>
        <w:t xml:space="preserve">lenne </w:t>
      </w:r>
      <w:r w:rsidR="008B2CE4">
        <w:t>kézzel lemodellezni. A probléma megoldásaként a galaxisok bolygóit procedurálisan generálják. Ennek köszönhetően minden bolygó úgy lesz egyedi, hogy közben természetes marad és ideális esetben a játékos nem vesz észre ismétlődő mintákat.</w:t>
      </w:r>
    </w:p>
    <w:p w14:paraId="705D1E4B" w14:textId="77777777" w:rsidR="008B2CE4" w:rsidRDefault="008B2CE4" w:rsidP="008B2CE4">
      <w:pPr>
        <w:keepNext/>
        <w:ind w:firstLine="0"/>
        <w:jc w:val="center"/>
      </w:pPr>
      <w:r>
        <w:rPr>
          <w:noProof/>
        </w:rPr>
        <w:drawing>
          <wp:inline distT="0" distB="0" distL="0" distR="0" wp14:anchorId="4A314BBB" wp14:editId="0F4E5456">
            <wp:extent cx="4404360" cy="3303270"/>
            <wp:effectExtent l="0" t="0" r="0" b="0"/>
            <wp:docPr id="155233713" name="Kép 5" descr="No Man's Sky' Gorgeous Planets People Have Found: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Man's Sky' Gorgeous Planets People Have Found: PHOT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04360" cy="3303270"/>
                    </a:xfrm>
                    <a:prstGeom prst="rect">
                      <a:avLst/>
                    </a:prstGeom>
                    <a:noFill/>
                    <a:ln>
                      <a:noFill/>
                    </a:ln>
                  </pic:spPr>
                </pic:pic>
              </a:graphicData>
            </a:graphic>
          </wp:inline>
        </w:drawing>
      </w:r>
    </w:p>
    <w:p w14:paraId="32780EC3" w14:textId="4FDF26A9" w:rsidR="002E67A1" w:rsidRDefault="008B2CE4" w:rsidP="00DD30AB">
      <w:pPr>
        <w:pStyle w:val="Kpalrs"/>
      </w:pPr>
      <w:r>
        <w:rPr>
          <w:lang w:val="en-US"/>
        </w:rPr>
        <w:fldChar w:fldCharType="begin"/>
      </w:r>
      <w:r>
        <w:rPr>
          <w:lang w:val="en-US"/>
        </w:rPr>
        <w:instrText xml:space="preserve"> SEQ ábra \* ARABIC </w:instrText>
      </w:r>
      <w:r>
        <w:rPr>
          <w:lang w:val="en-US"/>
        </w:rPr>
        <w:fldChar w:fldCharType="separate"/>
      </w:r>
      <w:r w:rsidR="00DD30AB">
        <w:rPr>
          <w:noProof/>
          <w:lang w:val="en-US"/>
        </w:rPr>
        <w:t>4</w:t>
      </w:r>
      <w:r>
        <w:rPr>
          <w:lang w:val="en-US"/>
        </w:rPr>
        <w:fldChar w:fldCharType="end"/>
      </w:r>
      <w:r>
        <w:t xml:space="preserve">. ábra Procedurálisan generált bolygó a No </w:t>
      </w:r>
      <w:proofErr w:type="spellStart"/>
      <w:r>
        <w:t>Man's</w:t>
      </w:r>
      <w:proofErr w:type="spellEnd"/>
      <w:r>
        <w:t xml:space="preserve"> </w:t>
      </w:r>
      <w:proofErr w:type="spellStart"/>
      <w:r>
        <w:t>Sky</w:t>
      </w:r>
      <w:proofErr w:type="spellEnd"/>
      <w:r>
        <w:t xml:space="preserve"> játékban</w:t>
      </w:r>
      <w:sdt>
        <w:sdtPr>
          <w:id w:val="1842509745"/>
          <w:citation/>
        </w:sdtPr>
        <w:sdtContent>
          <w:r>
            <w:fldChar w:fldCharType="begin"/>
          </w:r>
          <w:r>
            <w:instrText xml:space="preserve"> CITATION Bui24 \l 1038 </w:instrText>
          </w:r>
          <w:r>
            <w:fldChar w:fldCharType="separate"/>
          </w:r>
          <w:r w:rsidR="00FF1DD0">
            <w:rPr>
              <w:noProof/>
            </w:rPr>
            <w:t xml:space="preserve"> [14]</w:t>
          </w:r>
          <w:r>
            <w:fldChar w:fldCharType="end"/>
          </w:r>
        </w:sdtContent>
      </w:sdt>
    </w:p>
    <w:p w14:paraId="3EB6F1A2" w14:textId="12FAB5D1" w:rsidR="00A27BF9" w:rsidRPr="00A27BF9" w:rsidRDefault="00A27BF9" w:rsidP="00A27BF9">
      <w:r>
        <w:t>Összességében elmondható, hogy egyre elterjedtebbek a procedurális generáló algoritmusok nem csak az egyszerű kétdimenziós játékok körében, hanem a kidogozottabb, bonyolultabb háromdimenziós társaik között is.</w:t>
      </w:r>
    </w:p>
    <w:p w14:paraId="779B62A8" w14:textId="25E586E5" w:rsidR="00E73A52" w:rsidRDefault="009B5294" w:rsidP="009B5294">
      <w:pPr>
        <w:pStyle w:val="Cmsor1"/>
      </w:pPr>
      <w:bookmarkStart w:id="19" w:name="_Toc160286090"/>
      <w:bookmarkStart w:id="20" w:name="_Hlk161084089"/>
      <w:bookmarkStart w:id="21" w:name="_Hlk161084138"/>
      <w:bookmarkEnd w:id="17"/>
      <w:r>
        <w:lastRenderedPageBreak/>
        <w:t>Unreal Engine</w:t>
      </w:r>
      <w:bookmarkEnd w:id="19"/>
    </w:p>
    <w:bookmarkEnd w:id="20"/>
    <w:p w14:paraId="104AC150" w14:textId="4E6815A3" w:rsidR="00A27BF9" w:rsidRDefault="00A27BF9" w:rsidP="00A27BF9">
      <w:r>
        <w:t>Ebben a fejezetben szeretném bemutatni általánosságban a játékmotorokat és részletesebben az Unreal Engine</w:t>
      </w:r>
      <w:sdt>
        <w:sdtPr>
          <w:id w:val="1647401781"/>
          <w:citation/>
        </w:sdtPr>
        <w:sdtContent>
          <w:r w:rsidR="00C275B5">
            <w:fldChar w:fldCharType="begin"/>
          </w:r>
          <w:r w:rsidR="00C275B5">
            <w:instrText xml:space="preserve"> CITATION Unr24 \l 1038 </w:instrText>
          </w:r>
          <w:r w:rsidR="00C275B5">
            <w:fldChar w:fldCharType="separate"/>
          </w:r>
          <w:r w:rsidR="00C275B5">
            <w:rPr>
              <w:noProof/>
            </w:rPr>
            <w:t xml:space="preserve"> [15]</w:t>
          </w:r>
          <w:r w:rsidR="00C275B5">
            <w:fldChar w:fldCharType="end"/>
          </w:r>
        </w:sdtContent>
      </w:sdt>
      <w:r>
        <w:t xml:space="preserve"> motort, és hogy miért erre esett a választásom.</w:t>
      </w:r>
      <w:r w:rsidR="00C275B5">
        <w:t xml:space="preserve"> Ezen kívül összehasonlítok néhány közkedvelt játékmotort.</w:t>
      </w:r>
    </w:p>
    <w:p w14:paraId="6F8FA017" w14:textId="3B789CAE" w:rsidR="00C275B5" w:rsidRDefault="00C275B5" w:rsidP="00C275B5">
      <w:pPr>
        <w:pStyle w:val="Cmsor2"/>
      </w:pPr>
      <w:r>
        <w:t>Játékmotorok általánosságban</w:t>
      </w:r>
    </w:p>
    <w:p w14:paraId="1403BFC0" w14:textId="2C076DDB" w:rsidR="00C275B5" w:rsidRDefault="00C275B5" w:rsidP="00C275B5">
      <w:r>
        <w:t>Játékmotornak egy olyan környezetet nevezünk, aminek elsődleges célja a játékfejlesztők segítése a fejlesztés során.</w:t>
      </w:r>
    </w:p>
    <w:p w14:paraId="21127DDC" w14:textId="3F039179" w:rsidR="00C275B5" w:rsidRDefault="00C275B5" w:rsidP="00C275B5">
      <w:r>
        <w:t>Sok különböző terület van, amiben támogatást tudnak nyújtani a motorok. Ezek nem mindegyikében segít mindegyik motor. A leggyakoribb része a környezeteknek a megjelenítő és fizikai motor. Ezek mellett gyakoriak a hang, ruházat</w:t>
      </w:r>
      <w:r w:rsidR="00E327F5">
        <w:t>, pályaszerkesztő és</w:t>
      </w:r>
      <w:r>
        <w:t xml:space="preserve"> </w:t>
      </w:r>
      <w:r w:rsidR="00E327F5">
        <w:t>hálózati komponensek. Sokszor nem teljesen általános célú motorokat készítenek, elterjedt például a kettő- és háromdimenzió mentén történő szétválasztás.</w:t>
      </w:r>
    </w:p>
    <w:p w14:paraId="5929900C" w14:textId="0906709C" w:rsidR="00E327F5" w:rsidRDefault="00E327F5" w:rsidP="00C275B5">
      <w:r>
        <w:t>A modern, nagy motorok esetében elterjedt az a törekvés, hogy olyan felhasználók is tudják használni a terméket, akik nem értenek a szoftverfejlesztéshez. Ennek elősegítéseként szoktak grafikus felhasználói felületet biztosítani a fejlesztőknek.</w:t>
      </w:r>
    </w:p>
    <w:p w14:paraId="3A2E489B" w14:textId="10796A66" w:rsidR="00E327F5" w:rsidRDefault="00E327F5" w:rsidP="00C275B5">
      <w:r>
        <w:t>Sokszor jellemző a játékmotorokra, hogy nem egy könyvtárként kell elképzelni őket, hanem egy felületet nyújtanak, amin keresztül lehet őket használni. Az ezen a felületen történő felhasználást nevezik scripting-</w:t>
      </w:r>
      <w:proofErr w:type="spellStart"/>
      <w:r>
        <w:t>nek</w:t>
      </w:r>
      <w:proofErr w:type="spellEnd"/>
      <w:r>
        <w:t>. Ezt úgy kell elképzelni, hogy a játékmotor rendelkezik egy egyedi parancskészlettel, amin keresztül ki lehet használni a tudását. Ez lehet egy egyedi egyszerű programozási nyelv, egy már létező nyelv testreszabott parancskészlettel vagy egy grafikus felület is.</w:t>
      </w:r>
      <w:r w:rsidR="00F84CDF">
        <w:t xml:space="preserve"> A megoldás segítségével nem kell ismerni a motor bonyolult belsős szerkezetét és működését ahhoz, hogy használni tudjuk. Ugyanakkor hátránya, hogy ha valami olyat szeretnénk, amit nem tudunk megoldani a motor által biztosított eszközökkel, akkor nincs feltétlenül lehetőségünk a belső működés kiegészítésére.</w:t>
      </w:r>
    </w:p>
    <w:p w14:paraId="63EA2A5B" w14:textId="794BBFA9" w:rsidR="00F84CDF" w:rsidRPr="00C275B5" w:rsidRDefault="00F84CDF" w:rsidP="00C275B5">
      <w:r>
        <w:t>Összességében, ha játékfejlesztéssel szeretnék foglalkozni, akkor mindenképp érdemes egy kész játékmotort használni. Ez nem csak könnyebbé és gyorsabbá teszi a munkát, de a sok felhasználó miatt kevésbé kell aggódni a hibák miatt.</w:t>
      </w:r>
    </w:p>
    <w:p w14:paraId="24030813" w14:textId="49529E71" w:rsidR="00C275B5" w:rsidRDefault="00C275B5" w:rsidP="00C275B5">
      <w:pPr>
        <w:pStyle w:val="Cmsor2"/>
      </w:pPr>
      <w:r>
        <w:lastRenderedPageBreak/>
        <w:t>Játékmotorok összehasonlítása</w:t>
      </w:r>
    </w:p>
    <w:p w14:paraId="442A5A80" w14:textId="29594D1E" w:rsidR="00F84CDF" w:rsidRDefault="00F84CDF" w:rsidP="00F84CDF">
      <w:r>
        <w:t xml:space="preserve">A motorválasztás és összehasonlítás során összeszedtem olyan jellemzőket, amik alapján könnyen ki tudom választani a céljaimhoz legjobban illeszkedő terméket. </w:t>
      </w:r>
    </w:p>
    <w:p w14:paraId="4DB65650" w14:textId="38A6DE62" w:rsidR="00F84CDF" w:rsidRDefault="00F84CDF" w:rsidP="00F84CDF">
      <w:r>
        <w:t>Az alábbiakat vizsgáltam:</w:t>
      </w:r>
    </w:p>
    <w:p w14:paraId="588CFD2A" w14:textId="445AC373" w:rsidR="00F84CDF" w:rsidRDefault="00F84CDF" w:rsidP="00F84CDF">
      <w:pPr>
        <w:pStyle w:val="Listaszerbekezds"/>
        <w:numPr>
          <w:ilvl w:val="0"/>
          <w:numId w:val="23"/>
        </w:numPr>
      </w:pPr>
      <w:r>
        <w:t>Ingyenes</w:t>
      </w:r>
    </w:p>
    <w:p w14:paraId="522A3F05" w14:textId="30BB2FDC" w:rsidR="00F84CDF" w:rsidRDefault="00F84CDF" w:rsidP="00F84CDF">
      <w:pPr>
        <w:pStyle w:val="Listaszerbekezds"/>
        <w:numPr>
          <w:ilvl w:val="0"/>
          <w:numId w:val="23"/>
        </w:numPr>
      </w:pPr>
      <w:r>
        <w:t>Nyílt forrásk</w:t>
      </w:r>
      <w:r w:rsidR="00885F1D">
        <w:t>ódú</w:t>
      </w:r>
    </w:p>
    <w:p w14:paraId="576EB00A" w14:textId="7AAB0239" w:rsidR="00F84CDF" w:rsidRDefault="00F84CDF" w:rsidP="00F84CDF">
      <w:pPr>
        <w:pStyle w:val="Listaszerbekezds"/>
        <w:numPr>
          <w:ilvl w:val="0"/>
          <w:numId w:val="23"/>
        </w:numPr>
      </w:pPr>
      <w:r>
        <w:t>Scripting és annak nyelve vagy felülete</w:t>
      </w:r>
    </w:p>
    <w:p w14:paraId="33AAAB7A" w14:textId="27116F17" w:rsidR="00F84CDF" w:rsidRDefault="00F84CDF" w:rsidP="00F84CDF">
      <w:pPr>
        <w:pStyle w:val="Listaszerbekezds"/>
        <w:numPr>
          <w:ilvl w:val="0"/>
          <w:numId w:val="23"/>
        </w:numPr>
      </w:pPr>
      <w:r>
        <w:t>Platformok</w:t>
      </w:r>
    </w:p>
    <w:p w14:paraId="0D46A861" w14:textId="674B6076" w:rsidR="00F84CDF" w:rsidRDefault="00F84CDF" w:rsidP="00F84CDF">
      <w:pPr>
        <w:pStyle w:val="Cmsor3"/>
      </w:pPr>
      <w:r>
        <w:t>Unreal Engine</w:t>
      </w:r>
    </w:p>
    <w:p w14:paraId="75AB1831" w14:textId="32579872" w:rsidR="006662E4" w:rsidRDefault="006662E4" w:rsidP="006662E4">
      <w:r>
        <w:t xml:space="preserve">Az Unreal Engine </w:t>
      </w:r>
      <w:sdt>
        <w:sdtPr>
          <w:id w:val="-1834978819"/>
          <w:citation/>
        </w:sdtPr>
        <w:sdtContent>
          <w:r>
            <w:fldChar w:fldCharType="begin"/>
          </w:r>
          <w:r>
            <w:instrText xml:space="preserve"> CITATION Unr241 \l 1038 </w:instrText>
          </w:r>
          <w:r>
            <w:fldChar w:fldCharType="separate"/>
          </w:r>
          <w:r>
            <w:rPr>
              <w:noProof/>
            </w:rPr>
            <w:t>[16]</w:t>
          </w:r>
          <w:r>
            <w:fldChar w:fldCharType="end"/>
          </w:r>
        </w:sdtContent>
      </w:sdt>
      <w:r>
        <w:t xml:space="preserve"> egy nyílt forráskódú nagyjából ingyenes játékmotor, amit 3D játékok fejlesztésére találtak ki. A motor legnagyobb előnye, hogy nagyon élethű háromdimenziós megjelenítésre képes. Ezen kívül a számos felhasználónak köszönhetően rengeteg erőforrás és útmutató érhető el hozzá. A motor szinte minden népszerűbb platformmal kompatibilis.</w:t>
      </w:r>
    </w:p>
    <w:p w14:paraId="2A56BDF5" w14:textId="6C11F773" w:rsidR="006662E4" w:rsidRPr="006662E4" w:rsidRDefault="006662E4" w:rsidP="006662E4">
      <w:r>
        <w:t xml:space="preserve">A motor C++ nyelven íródott és programozása is ezen a nyelven történik. Ezen kívül készült hozzá egy </w:t>
      </w:r>
      <w:proofErr w:type="spellStart"/>
      <w:r>
        <w:t>Blueprint</w:t>
      </w:r>
      <w:proofErr w:type="spellEnd"/>
      <w:r>
        <w:t xml:space="preserve"> nevű grafikus scripting eszköz, aminek köszönhetően a programozáshoz nem értők is tudják használni. Amennyiben a motor nem elégítené ki a fejlesztő igényeit meg van a lehetősége annak átírására és kiegészítésére.</w:t>
      </w:r>
    </w:p>
    <w:p w14:paraId="0F1BAB21" w14:textId="6DAD5E85" w:rsidR="00885F1D" w:rsidRDefault="00F84CDF" w:rsidP="0095241A">
      <w:pPr>
        <w:pStyle w:val="Cmsor3"/>
      </w:pPr>
      <w:proofErr w:type="spellStart"/>
      <w:r>
        <w:t>Unity</w:t>
      </w:r>
      <w:proofErr w:type="spellEnd"/>
    </w:p>
    <w:p w14:paraId="7362E8FF" w14:textId="4F8D902A" w:rsidR="00885F1D" w:rsidRDefault="00885F1D" w:rsidP="00885F1D">
      <w:r>
        <w:t xml:space="preserve">A </w:t>
      </w:r>
      <w:proofErr w:type="spellStart"/>
      <w:r>
        <w:t>Unity</w:t>
      </w:r>
      <w:proofErr w:type="spellEnd"/>
      <w:sdt>
        <w:sdtPr>
          <w:id w:val="1847508619"/>
          <w:citation/>
        </w:sdtPr>
        <w:sdtContent>
          <w:r w:rsidR="00A81DB7">
            <w:fldChar w:fldCharType="begin"/>
          </w:r>
          <w:r w:rsidR="00A81DB7">
            <w:instrText xml:space="preserve"> CITATION Uni24 \l 1038 </w:instrText>
          </w:r>
          <w:r w:rsidR="00A81DB7">
            <w:fldChar w:fldCharType="separate"/>
          </w:r>
          <w:r w:rsidR="00A81DB7">
            <w:rPr>
              <w:noProof/>
            </w:rPr>
            <w:t xml:space="preserve"> [16]</w:t>
          </w:r>
          <w:r w:rsidR="00A81DB7">
            <w:fldChar w:fldCharType="end"/>
          </w:r>
        </w:sdtContent>
      </w:sdt>
      <w:r>
        <w:t xml:space="preserve"> egy sajátfelhasználásra ingyenes részben nyílt forráskódú játékmotor. </w:t>
      </w:r>
      <w:proofErr w:type="spellStart"/>
      <w:r>
        <w:t>Hasnálható</w:t>
      </w:r>
      <w:proofErr w:type="spellEnd"/>
      <w:r>
        <w:t xml:space="preserve"> 2D és 3D játékokhoz is. </w:t>
      </w:r>
      <w:r w:rsidR="006662E4">
        <w:t>Szinte m</w:t>
      </w:r>
      <w:r w:rsidR="00A81DB7">
        <w:t>inden népszerűbb</w:t>
      </w:r>
      <w:r>
        <w:t xml:space="preserve"> platformra lehet a segítségével fejleszteni. Nagy előnye, hogy óriási felhasználói bázisa van, ezért rengeteg mások által készített, szabadon felhasználható erőforrás létezik. Ezen kívül nagyon sok útmutató lelhető fel.</w:t>
      </w:r>
    </w:p>
    <w:p w14:paraId="4D48302F" w14:textId="51BA265B" w:rsidR="00885F1D" w:rsidRPr="00885F1D" w:rsidRDefault="00885F1D" w:rsidP="00885F1D">
      <w:r>
        <w:t xml:space="preserve">A programozása és </w:t>
      </w:r>
      <w:proofErr w:type="spellStart"/>
      <w:r>
        <w:t>scriptelése</w:t>
      </w:r>
      <w:proofErr w:type="spellEnd"/>
      <w:r>
        <w:t xml:space="preserve"> C</w:t>
      </w:r>
      <w:r>
        <w:rPr>
          <w:lang w:val="en-US"/>
        </w:rPr>
        <w:t xml:space="preserve"># </w:t>
      </w:r>
      <w:proofErr w:type="spellStart"/>
      <w:r>
        <w:rPr>
          <w:lang w:val="en-US"/>
        </w:rPr>
        <w:t>nyelven</w:t>
      </w:r>
      <w:proofErr w:type="spellEnd"/>
      <w:r>
        <w:rPr>
          <w:lang w:val="en-US"/>
        </w:rPr>
        <w:t xml:space="preserve"> t</w:t>
      </w:r>
      <w:proofErr w:type="spellStart"/>
      <w:r>
        <w:t>örténik</w:t>
      </w:r>
      <w:proofErr w:type="spellEnd"/>
      <w:r>
        <w:t>. Ezen kívül a felhasználóknak biztosit egy sokrétű és kényelmes grafikus felhasználói felületet. Kezdő játékfejlesztőknek kifejezetten ajánlott.</w:t>
      </w:r>
    </w:p>
    <w:p w14:paraId="59A20F21" w14:textId="761E9A8B" w:rsidR="009915FA" w:rsidRDefault="009915FA" w:rsidP="0095241A">
      <w:pPr>
        <w:pStyle w:val="Cmsor3"/>
      </w:pPr>
      <w:proofErr w:type="spellStart"/>
      <w:r>
        <w:lastRenderedPageBreak/>
        <w:t>Godot</w:t>
      </w:r>
      <w:proofErr w:type="spellEnd"/>
    </w:p>
    <w:p w14:paraId="6B9F68DB" w14:textId="474592A9" w:rsidR="00A81DB7" w:rsidRDefault="00A81DB7" w:rsidP="00A81DB7">
      <w:r>
        <w:t xml:space="preserve">A </w:t>
      </w:r>
      <w:proofErr w:type="spellStart"/>
      <w:r>
        <w:t>Godot</w:t>
      </w:r>
      <w:proofErr w:type="spellEnd"/>
      <w:sdt>
        <w:sdtPr>
          <w:id w:val="543485082"/>
          <w:citation/>
        </w:sdtPr>
        <w:sdtContent>
          <w:r>
            <w:fldChar w:fldCharType="begin"/>
          </w:r>
          <w:r>
            <w:instrText xml:space="preserve"> CITATION God24 \l 1038 </w:instrText>
          </w:r>
          <w:r>
            <w:fldChar w:fldCharType="separate"/>
          </w:r>
          <w:r>
            <w:rPr>
              <w:noProof/>
            </w:rPr>
            <w:t xml:space="preserve"> [17]</w:t>
          </w:r>
          <w:r>
            <w:fldChar w:fldCharType="end"/>
          </w:r>
        </w:sdtContent>
      </w:sdt>
      <w:r>
        <w:t xml:space="preserve"> egy teljesen nyíltforráskódú és ingyenes motor. Fejlesztése több nyelven lehetséges, ilyen a C++ és </w:t>
      </w:r>
      <w:r>
        <w:rPr>
          <w:lang w:val="en-US"/>
        </w:rPr>
        <w:t>C#</w:t>
      </w:r>
      <w:r>
        <w:t xml:space="preserve">, de van egy saját Python-hoz hasonló </w:t>
      </w:r>
      <w:proofErr w:type="spellStart"/>
      <w:r>
        <w:t>GDScript</w:t>
      </w:r>
      <w:proofErr w:type="spellEnd"/>
      <w:r>
        <w:t xml:space="preserve"> nevű nyelve is. Segítségével 2D és 3D játékokat is lehet készíteni. Rendelkezik saját grafikus felhasználói felülettel és fejlesztési környezettel is, de könyvtárként is felhasználható.</w:t>
      </w:r>
    </w:p>
    <w:p w14:paraId="3E2847B4" w14:textId="6FE9F62C" w:rsidR="00A81DB7" w:rsidRPr="00A81DB7" w:rsidRDefault="00A81DB7" w:rsidP="00A81DB7">
      <w:r>
        <w:t xml:space="preserve">Hátránya, hogy a nagyobb motorokhoz képest le van maradva tudásban és hatékonyságban, főleg 3D játékok esetén. Továbbá a játékkonzolokra való </w:t>
      </w:r>
      <w:proofErr w:type="spellStart"/>
      <w:r>
        <w:t>fejlesztéset</w:t>
      </w:r>
      <w:proofErr w:type="spellEnd"/>
      <w:r>
        <w:t xml:space="preserve"> egyáltalán nem támogatja. Hátrányai ellenére folyamatosan fejlődik és nő a felhasználóinak száma.</w:t>
      </w:r>
    </w:p>
    <w:p w14:paraId="74E9BB0E" w14:textId="0061C280" w:rsidR="009915FA" w:rsidRDefault="00511A7D" w:rsidP="009915FA">
      <w:pPr>
        <w:pStyle w:val="Cmsor3"/>
      </w:pPr>
      <w:proofErr w:type="spellStart"/>
      <w:r>
        <w:t>raylib</w:t>
      </w:r>
      <w:proofErr w:type="spellEnd"/>
    </w:p>
    <w:p w14:paraId="7B3AF664" w14:textId="2DE3FDDF" w:rsidR="00A81DB7" w:rsidRPr="00511A7D" w:rsidRDefault="00A81DB7" w:rsidP="00A81DB7">
      <w:pPr>
        <w:rPr>
          <w:lang w:val="en-US"/>
        </w:rPr>
      </w:pPr>
      <w:r>
        <w:t xml:space="preserve">A </w:t>
      </w:r>
      <w:proofErr w:type="spellStart"/>
      <w:r w:rsidR="00511A7D">
        <w:t>raylib</w:t>
      </w:r>
      <w:proofErr w:type="spellEnd"/>
      <w:sdt>
        <w:sdtPr>
          <w:id w:val="-1500491995"/>
          <w:citation/>
        </w:sdtPr>
        <w:sdtContent>
          <w:r w:rsidR="00511A7D">
            <w:fldChar w:fldCharType="begin"/>
          </w:r>
          <w:r w:rsidR="00511A7D">
            <w:instrText xml:space="preserve"> CITATION git24 \l 1038 </w:instrText>
          </w:r>
          <w:r w:rsidR="00511A7D">
            <w:fldChar w:fldCharType="separate"/>
          </w:r>
          <w:r w:rsidR="00511A7D">
            <w:rPr>
              <w:noProof/>
            </w:rPr>
            <w:t xml:space="preserve"> [18]</w:t>
          </w:r>
          <w:r w:rsidR="00511A7D">
            <w:fldChar w:fldCharType="end"/>
          </w:r>
        </w:sdtContent>
      </w:sdt>
      <w:r>
        <w:t xml:space="preserve"> a többi említett motorral ellentétben </w:t>
      </w:r>
      <w:r w:rsidR="00511A7D">
        <w:t xml:space="preserve">egy könyvtár, nem rendelkezik semmilyen grafikus felhasználói felülettel. C nyelven íródott és </w:t>
      </w:r>
      <w:proofErr w:type="spellStart"/>
      <w:r w:rsidR="00511A7D">
        <w:t>OpenGL</w:t>
      </w:r>
      <w:proofErr w:type="spellEnd"/>
      <w:sdt>
        <w:sdtPr>
          <w:id w:val="-587932811"/>
          <w:citation/>
        </w:sdtPr>
        <w:sdtContent>
          <w:r w:rsidR="006662E4">
            <w:fldChar w:fldCharType="begin"/>
          </w:r>
          <w:r w:rsidR="006662E4">
            <w:instrText xml:space="preserve"> CITATION ope24 \l 1038 </w:instrText>
          </w:r>
          <w:r w:rsidR="006662E4">
            <w:fldChar w:fldCharType="separate"/>
          </w:r>
          <w:r w:rsidR="006662E4">
            <w:rPr>
              <w:noProof/>
            </w:rPr>
            <w:t xml:space="preserve"> [19]</w:t>
          </w:r>
          <w:r w:rsidR="006662E4">
            <w:fldChar w:fldCharType="end"/>
          </w:r>
        </w:sdtContent>
      </w:sdt>
      <w:r w:rsidR="00511A7D">
        <w:t xml:space="preserve"> felhasználásával jelenít meg grafikus elemeket. Használata mélyebb programozói tudást igényel, ugyanakkor használata nem kifejezetten nehéz. Előnye, hogy a megfelelő programozási tudás segítségével jól </w:t>
      </w:r>
      <w:proofErr w:type="spellStart"/>
      <w:r w:rsidR="00511A7D">
        <w:t>testreszabható</w:t>
      </w:r>
      <w:proofErr w:type="spellEnd"/>
      <w:r w:rsidR="00511A7D">
        <w:t xml:space="preserve"> és sokféleképpen fel lehet használni. Hátránya, hogy egy </w:t>
      </w:r>
      <w:r w:rsidR="006662E4">
        <w:t>manapság a játékfejlesztésben már keveset használt nyelven íródott.</w:t>
      </w:r>
    </w:p>
    <w:p w14:paraId="5337925F" w14:textId="2ACEF674" w:rsidR="00C275B5" w:rsidRDefault="00C275B5" w:rsidP="00C275B5">
      <w:pPr>
        <w:pStyle w:val="Cmsor2"/>
      </w:pPr>
      <w:r>
        <w:t>Unreal Engine</w:t>
      </w:r>
    </w:p>
    <w:p w14:paraId="2FCF05E0" w14:textId="3E67ECAC" w:rsidR="00F87CE0" w:rsidRDefault="00F87CE0" w:rsidP="00F87CE0">
      <w:r>
        <w:t>A választásom az Unreal Engine játékmotorra esett. Ennek elsődleges okai, hogy nyílt forráskódú és C++ nyelven íródott. Ezen kívül volt már egy kevés tapasztalatom a motorral.</w:t>
      </w:r>
    </w:p>
    <w:p w14:paraId="7D8272AE" w14:textId="33CAF567" w:rsidR="00F87CE0" w:rsidRDefault="00F87CE0" w:rsidP="00F87CE0">
      <w:r>
        <w:t xml:space="preserve">A cél, amire használni szeretném a motort koránt sem átlagos. Futásidőben szeretnék vele megjeleníteni futás időben generált alakzatokat. Ilyenre egy átlagos játéknál nincsen szükség, úgyhogy a legtöbb játékmotor nem is biztosít erre megoldást. Szerencsére az Unreal motorban van egy </w:t>
      </w:r>
      <w:proofErr w:type="spellStart"/>
      <w:r>
        <w:t>Procedural</w:t>
      </w:r>
      <w:proofErr w:type="spellEnd"/>
      <w:r>
        <w:t xml:space="preserve"> </w:t>
      </w:r>
      <w:proofErr w:type="spellStart"/>
      <w:r>
        <w:t>Mesh</w:t>
      </w:r>
      <w:proofErr w:type="spellEnd"/>
      <w:r>
        <w:t xml:space="preserve"> nevezetű technológia, amivel meg tudom oldani a problémát, viszont nem túl kényelmesen.</w:t>
      </w:r>
    </w:p>
    <w:p w14:paraId="6F3B8804" w14:textId="6C5B9FD1" w:rsidR="00F87CE0" w:rsidRPr="00F87CE0" w:rsidRDefault="00F87CE0" w:rsidP="00F87CE0">
      <w:r>
        <w:t xml:space="preserve">Ezen a ponton, hogy egyik motor sem támogatja készen, amit szeretnék elgondolkodtam azon, hogy saját magam írom meg a motort. Végül azért nem ezt a megoldást választottam, mert igaz, hogy a megjelenítésnél nem kapom meg azt a </w:t>
      </w:r>
      <w:r w:rsidR="003B3C39">
        <w:t>segítséget,</w:t>
      </w:r>
      <w:r>
        <w:t xml:space="preserve"> amit szeretnék más területen mégis sokat tud nyújtani a motor. Többek között </w:t>
      </w:r>
      <w:r>
        <w:lastRenderedPageBreak/>
        <w:t>nem nekem kell foglalkoznom az ütközésdetektálás</w:t>
      </w:r>
      <w:r w:rsidR="003B3C39">
        <w:t>sal, fizikával vagy textúrázással. Ezek fényében végül úgy döntöttem megpróbálkozok az Unreal Engine használatával.</w:t>
      </w:r>
    </w:p>
    <w:p w14:paraId="3661448E" w14:textId="09E43740" w:rsidR="00F84CDF" w:rsidRDefault="00F84CDF" w:rsidP="00F84CDF">
      <w:pPr>
        <w:pStyle w:val="Cmsor3"/>
      </w:pPr>
      <w:proofErr w:type="spellStart"/>
      <w:r>
        <w:t>Procedural</w:t>
      </w:r>
      <w:proofErr w:type="spellEnd"/>
      <w:r>
        <w:t xml:space="preserve"> </w:t>
      </w:r>
      <w:proofErr w:type="spellStart"/>
      <w:r>
        <w:t>Mesh</w:t>
      </w:r>
      <w:proofErr w:type="spellEnd"/>
    </w:p>
    <w:p w14:paraId="66ECAD45" w14:textId="59212976" w:rsidR="003B3C39" w:rsidRDefault="003B3C39" w:rsidP="003B3C39">
      <w:r>
        <w:t xml:space="preserve">A </w:t>
      </w:r>
      <w:proofErr w:type="spellStart"/>
      <w:r>
        <w:t>Procedural</w:t>
      </w:r>
      <w:proofErr w:type="spellEnd"/>
      <w:r>
        <w:t xml:space="preserve"> </w:t>
      </w:r>
      <w:proofErr w:type="spellStart"/>
      <w:r>
        <w:t>Mesh</w:t>
      </w:r>
      <w:proofErr w:type="spellEnd"/>
      <w:r>
        <w:t xml:space="preserve"> technológia futásidőben számolt alakzatok megjelenítésében segít. Hátránya, hogy nem túl jól dokumentált, valamint használata sem túl egyszerű és kényelmes.</w:t>
      </w:r>
    </w:p>
    <w:p w14:paraId="0A111230" w14:textId="6C739A76" w:rsidR="003B3C39" w:rsidRPr="00FA293F" w:rsidRDefault="003B3C39" w:rsidP="003B3C39">
      <w:pPr>
        <w:rPr>
          <w:lang w:val="en-US"/>
        </w:rPr>
      </w:pPr>
      <w:r>
        <w:t>Ahhoz, hogy használhassam ezt a megoldást nekem kell az alakzat pontjaiból elkészítenem a háromszöghálót. A háromszögháló ahhoz szükséges, hogy a grafikus kártya ki tudja rajzolni a kívánt alakzatot.</w:t>
      </w:r>
      <w:r w:rsidR="006212CD">
        <w:t xml:space="preserve"> Az ehhez használt algoritmusra majd a későbbiekben térek ki.</w:t>
      </w:r>
    </w:p>
    <w:p w14:paraId="2C82E90A" w14:textId="77777777" w:rsidR="00DD30AB" w:rsidRDefault="00DD30AB" w:rsidP="00DD30AB">
      <w:pPr>
        <w:keepNext/>
        <w:ind w:firstLine="0"/>
      </w:pPr>
      <w:r>
        <w:rPr>
          <w:noProof/>
        </w:rPr>
        <w:drawing>
          <wp:inline distT="0" distB="0" distL="0" distR="0" wp14:anchorId="4AB0FEA2" wp14:editId="6B8AEF22">
            <wp:extent cx="5400040" cy="3510280"/>
            <wp:effectExtent l="0" t="0" r="0" b="0"/>
            <wp:docPr id="711086767" name="Kép 3" descr="A képen ég, képernyőkép, művészet,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86767" name="Kép 3" descr="A képen ég, képernyőkép, művészet, tervezés látható&#10;&#10;Automatikusan generált leírá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10280"/>
                    </a:xfrm>
                    <a:prstGeom prst="rect">
                      <a:avLst/>
                    </a:prstGeom>
                    <a:noFill/>
                    <a:ln>
                      <a:noFill/>
                    </a:ln>
                  </pic:spPr>
                </pic:pic>
              </a:graphicData>
            </a:graphic>
          </wp:inline>
        </w:drawing>
      </w:r>
    </w:p>
    <w:p w14:paraId="24677FEE" w14:textId="28A1A674" w:rsidR="00DD30AB" w:rsidRPr="00375BFC" w:rsidRDefault="00DD30AB" w:rsidP="00DD30AB">
      <w:pPr>
        <w:pStyle w:val="Kpalrs"/>
        <w:rPr>
          <w:lang w:val="en-US"/>
        </w:rPr>
      </w:pPr>
      <w:r>
        <w:rPr>
          <w:lang w:val="en-US"/>
        </w:rPr>
        <w:fldChar w:fldCharType="begin"/>
      </w:r>
      <w:r>
        <w:rPr>
          <w:lang w:val="en-US"/>
        </w:rPr>
        <w:instrText xml:space="preserve"> SEQ ábra \* ARABIC </w:instrText>
      </w:r>
      <w:r>
        <w:rPr>
          <w:lang w:val="en-US"/>
        </w:rPr>
        <w:fldChar w:fldCharType="separate"/>
      </w:r>
      <w:r>
        <w:rPr>
          <w:noProof/>
          <w:lang w:val="en-US"/>
        </w:rPr>
        <w:t>5</w:t>
      </w:r>
      <w:r>
        <w:rPr>
          <w:lang w:val="en-US"/>
        </w:rPr>
        <w:fldChar w:fldCharType="end"/>
      </w:r>
      <w:r>
        <w:t xml:space="preserve">. ábra </w:t>
      </w:r>
      <w:r w:rsidRPr="00E56603">
        <w:t xml:space="preserve">Példák a </w:t>
      </w:r>
      <w:proofErr w:type="spellStart"/>
      <w:r w:rsidRPr="00E56603">
        <w:t>Procedural</w:t>
      </w:r>
      <w:proofErr w:type="spellEnd"/>
      <w:r w:rsidRPr="00E56603">
        <w:t xml:space="preserve"> </w:t>
      </w:r>
      <w:proofErr w:type="spellStart"/>
      <w:r w:rsidRPr="00E56603">
        <w:t>Mesh</w:t>
      </w:r>
      <w:proofErr w:type="spellEnd"/>
      <w:r w:rsidRPr="00E56603">
        <w:t xml:space="preserve"> használatára</w:t>
      </w:r>
      <w:sdt>
        <w:sdtPr>
          <w:id w:val="-157618738"/>
          <w:citation/>
        </w:sdtPr>
        <w:sdtContent>
          <w:r>
            <w:fldChar w:fldCharType="begin"/>
          </w:r>
          <w:r>
            <w:instrText xml:space="preserve"> CITATION Unr242 \l 1038 </w:instrText>
          </w:r>
          <w:r>
            <w:fldChar w:fldCharType="separate"/>
          </w:r>
          <w:r>
            <w:rPr>
              <w:noProof/>
            </w:rPr>
            <w:t xml:space="preserve"> [21]</w:t>
          </w:r>
          <w:r>
            <w:fldChar w:fldCharType="end"/>
          </w:r>
        </w:sdtContent>
      </w:sdt>
    </w:p>
    <w:p w14:paraId="62830C68" w14:textId="02B58019" w:rsidR="003B39DE" w:rsidRDefault="003B39DE" w:rsidP="009B5294">
      <w:pPr>
        <w:pStyle w:val="Cmsor1"/>
      </w:pPr>
      <w:bookmarkStart w:id="22" w:name="_Toc160286091"/>
      <w:r>
        <w:lastRenderedPageBreak/>
        <w:t>Specifikáció</w:t>
      </w:r>
      <w:bookmarkEnd w:id="22"/>
    </w:p>
    <w:p w14:paraId="6BF3E6A4" w14:textId="0198AB5B" w:rsidR="00946DF8" w:rsidRDefault="00946DF8" w:rsidP="00946DF8">
      <w:r>
        <w:t>A generátor és a megjelenítő két egymástól független program. Annyi közös csupán bennük, hogy ugyanazon az adatszerkezeten is képesek dolgozni. Ennek megfelelően a specifikációjuk külön fogalmazandó meg.</w:t>
      </w:r>
    </w:p>
    <w:p w14:paraId="68B09926" w14:textId="0D374C14" w:rsidR="00946DF8" w:rsidRDefault="00946DF8" w:rsidP="00946DF8">
      <w:pPr>
        <w:pStyle w:val="Cmsor2"/>
      </w:pPr>
      <w:r>
        <w:t>Generátor</w:t>
      </w:r>
    </w:p>
    <w:p w14:paraId="19C24D4D" w14:textId="62BD4D5C" w:rsidR="0002688E" w:rsidRDefault="0002688E" w:rsidP="0002688E">
      <w:r>
        <w:t xml:space="preserve">Ez a rész nem csak a generátor algoritmust foglalja magában, hanem a hozzá tartozó adatszerkezeteket, matematikai és geometria fogalmakat, és egy </w:t>
      </w:r>
      <w:proofErr w:type="spellStart"/>
      <w:r>
        <w:t>interface</w:t>
      </w:r>
      <w:proofErr w:type="spellEnd"/>
      <w:r>
        <w:t xml:space="preserve"> elkészítését, amin keresztül az algoritmus használható.</w:t>
      </w:r>
    </w:p>
    <w:p w14:paraId="3559D83B" w14:textId="0EFA8580" w:rsidR="0002688E" w:rsidRDefault="0002688E" w:rsidP="0002688E">
      <w:r>
        <w:t xml:space="preserve">Az algoritmust és a felhasználói felületet érdemes minél részletesebben specifikálni. A többi említett részt ezekhez igazodva kell </w:t>
      </w:r>
      <w:r w:rsidR="00872118">
        <w:t>választani vagy megtervezni és implementálni.</w:t>
      </w:r>
    </w:p>
    <w:p w14:paraId="253E1968" w14:textId="7030D010" w:rsidR="00872118" w:rsidRDefault="00872118" w:rsidP="00872118">
      <w:pPr>
        <w:pStyle w:val="Cmsor3"/>
      </w:pPr>
      <w:r>
        <w:t>Algoritmus</w:t>
      </w:r>
    </w:p>
    <w:p w14:paraId="283463AC" w14:textId="2AEB4D61" w:rsidR="00872118" w:rsidRDefault="00872118" w:rsidP="00872118">
      <w:r>
        <w:t>Az algoritmussal szemben fontos követelmény, hogy véletlenszerű legyen, ugyanakkor szép eredményt adjon. Szépnek olyan rendszereket lehet hívni, melyek jól felhasználhatóak egy játék során és a játékos nem érzi úgy, hogy valami fura. Általánosságban elmondható, hogy a szabályos alakzatokat szépnek nevezzük.</w:t>
      </w:r>
    </w:p>
    <w:p w14:paraId="7B741874" w14:textId="28AEEF9C" w:rsidR="00872118" w:rsidRDefault="00872118" w:rsidP="00872118">
      <w:r>
        <w:t xml:space="preserve">Az algoritmustól további elvárás, hogy az eredmény egy dungeon legyen. A kapható dungeon egymáshoz </w:t>
      </w:r>
      <w:r w:rsidR="009B5361">
        <w:t>illeszkedő</w:t>
      </w:r>
      <w:r>
        <w:t xml:space="preserve"> szobákból kell, hogy álljon, melyek között átjárónak kell lenni. Az átjáróknak lehetővé kell tenniük, hogy mindegyik szobába el lehessen jutni, vagyis nem lehet olyan szoba, aminek egyik falán sincs átjáró. A szobák és ajtó</w:t>
      </w:r>
      <w:r w:rsidR="00F7536E">
        <w:t>k egy útvesztőt alkotnak.</w:t>
      </w:r>
    </w:p>
    <w:p w14:paraId="1B8C4211" w14:textId="59FE156A" w:rsidR="00F7536E" w:rsidRDefault="00F7536E" w:rsidP="00872118">
      <w:r>
        <w:t>További követelmény, hogy a szobák tetszőleges sokszög alakját felvehetik. Ez az a tulajdonság, amelyben ez a megoldás különbözik a számtalan másiktól. Ez megkötés nehezíti azt a már említett fontos követelményt, hogy a dungeon szép kell, hogy legyen.</w:t>
      </w:r>
    </w:p>
    <w:p w14:paraId="3E2FB92B" w14:textId="338CD488" w:rsidR="009B5361" w:rsidRPr="00872118" w:rsidRDefault="009B5361" w:rsidP="00872118">
      <w:r>
        <w:t xml:space="preserve">Az implementációhoz kötött további követelmény, hogy </w:t>
      </w:r>
      <w:proofErr w:type="spellStart"/>
      <w:r>
        <w:t>megefelelően</w:t>
      </w:r>
      <w:proofErr w:type="spellEnd"/>
      <w:r>
        <w:t xml:space="preserve"> részekre legyen osztva és a részek egymástól függetlenek legyenek. Erre azért van szükség, hogy meglegyen a lehetőség arra, hogy több algoritmus közül tudjunk választani. Valamint azt is szeretnénk, hogy a későbbiekben bármikor új megoldásokkal lehessen kiegészíteni a </w:t>
      </w:r>
      <w:r>
        <w:lastRenderedPageBreak/>
        <w:t xml:space="preserve">már meglévőket. Ezek betartásához az </w:t>
      </w:r>
      <w:proofErr w:type="gramStart"/>
      <w:r>
        <w:t>a</w:t>
      </w:r>
      <w:proofErr w:type="gramEnd"/>
      <w:r>
        <w:t xml:space="preserve"> objektum orientált elvek és tervezési minták jó támpontot nyújtanak.</w:t>
      </w:r>
    </w:p>
    <w:p w14:paraId="09959EA7" w14:textId="69CD8E5C" w:rsidR="00872118" w:rsidRDefault="00872118" w:rsidP="00872118">
      <w:pPr>
        <w:pStyle w:val="Cmsor3"/>
      </w:pPr>
      <w:r>
        <w:t>Felhasználói felület</w:t>
      </w:r>
    </w:p>
    <w:p w14:paraId="5BB6BF6A" w14:textId="1DE8A604" w:rsidR="009B5361" w:rsidRDefault="009B5361" w:rsidP="009B5361">
      <w:r>
        <w:t xml:space="preserve">A felhasználói felület célja, hogy ezen keresztül lehessen </w:t>
      </w:r>
      <w:proofErr w:type="spellStart"/>
      <w:r>
        <w:t>paraméterezni</w:t>
      </w:r>
      <w:proofErr w:type="spellEnd"/>
      <w:r>
        <w:t xml:space="preserve"> és futtatni az algoritmust. A generátort kétféleképpen szeretnénk, hogy használni lehessen. Az egyik esetben önállóan futtatva azt, a másik esetben könyvtárként egy másik programból. A két felhasználás eltérő felhasználói felületet igényelhet.</w:t>
      </w:r>
    </w:p>
    <w:p w14:paraId="173E4AE1" w14:textId="7F016165" w:rsidR="005E035A" w:rsidRDefault="005E035A" w:rsidP="009B5361">
      <w:r>
        <w:t>Ha könyvtárként akarjuk használni akkor szükség van egy olyan felületre, amin keresztül el lehet végezni a paraméterezést és magát a generálást. Ebben</w:t>
      </w:r>
      <w:r w:rsidR="00AE736A">
        <w:t xml:space="preserve"> az esetben a felhasználó a generátor által biztosított adatszerkezettel dolgozik, vagyis ennek kialakítása kulcsfontosságú.</w:t>
      </w:r>
    </w:p>
    <w:p w14:paraId="4D26A74D" w14:textId="595D5695" w:rsidR="00AE736A" w:rsidRPr="009B5361" w:rsidRDefault="009B5361" w:rsidP="00AE736A">
      <w:r>
        <w:t>Ha önállóan szeretnénk futtatni, akkor felhasználónak egyáltalán nincs szüksége arra, hogy ismerje a</w:t>
      </w:r>
      <w:r w:rsidR="00AE736A">
        <w:t>z</w:t>
      </w:r>
      <w:r>
        <w:t xml:space="preserve"> implementáció </w:t>
      </w:r>
      <w:proofErr w:type="spellStart"/>
      <w:r>
        <w:t>beli</w:t>
      </w:r>
      <w:proofErr w:type="spellEnd"/>
      <w:r>
        <w:t xml:space="preserve"> fogalmakat. Ekkor egy olyan felületre van szükség, ahol</w:t>
      </w:r>
      <w:r w:rsidR="00AE736A">
        <w:t xml:space="preserve"> a felhasználó kényelmesen tud választani a rendelkezésre álló lehetőségek közül. Megfontolandó egy grafikus felhasználó felület készítése ebben az esetben.</w:t>
      </w:r>
    </w:p>
    <w:p w14:paraId="1595D4C2" w14:textId="34A3E068" w:rsidR="00946DF8" w:rsidRDefault="00946DF8" w:rsidP="00946DF8">
      <w:pPr>
        <w:pStyle w:val="Cmsor2"/>
      </w:pPr>
      <w:r>
        <w:t>Megjelenítő</w:t>
      </w:r>
    </w:p>
    <w:p w14:paraId="6C936B9C" w14:textId="40E514F5" w:rsidR="00717E78" w:rsidRDefault="00717E78" w:rsidP="00717E78">
      <w:r>
        <w:t xml:space="preserve">A megjelenítés Unreal Engine segítségével történik háromdimenzióban. </w:t>
      </w:r>
      <w:r w:rsidR="007A16C4">
        <w:t>Annak, hogy a generált eredményt szeretném grafikusan megtekinthetővé tenni két célja van. Az egyik, hogy így egyszerűbben tudom tesztelni az algoritmus működését. A másik, hogy ennek segítségével tudok egy kiindulási alapot nyújtani, amit már lehet használni játékoknál.</w:t>
      </w:r>
    </w:p>
    <w:p w14:paraId="56887BA4" w14:textId="458E3510" w:rsidR="007A16C4" w:rsidRPr="00717E78" w:rsidRDefault="007A16C4" w:rsidP="00717E78">
      <w:r>
        <w:t>A legfontosabb követélmény, hogy a generált falakat, talaj elemeket és ajtókat meg tudja jeleníteni háromdimenzióban. Ezen kívül követelmény, hogy a kirajzolt alakzatokra teljesüljenek a fizika törvényei. Itt elsősorban az ütközésdetektálásra, a gravitációra és az árnyékolásra kell figyelni. További fontos szempont, hogy a motorban lehessen a megjelenés paramétereit állítani. Ilyen paraméter például, hogy milyen textúrák kerülnek az elemekre.</w:t>
      </w:r>
    </w:p>
    <w:p w14:paraId="1EFACD0E" w14:textId="33D67639" w:rsidR="00946DF8" w:rsidRDefault="00946DF8" w:rsidP="00946DF8">
      <w:pPr>
        <w:pStyle w:val="Cmsor2"/>
      </w:pPr>
      <w:r>
        <w:t>Közös adatszerkezet</w:t>
      </w:r>
    </w:p>
    <w:p w14:paraId="5A0E5E9A" w14:textId="39963434" w:rsidR="007A16C4" w:rsidRDefault="007A16C4" w:rsidP="007A16C4">
      <w:r>
        <w:t xml:space="preserve">A generátor és megjelenítő között szükség van egy általános adatszerkezetre. Erre elsősorban azért van szükség, hogy bármelyik rész könnyen lecserélhető lehessen. </w:t>
      </w:r>
      <w:r>
        <w:lastRenderedPageBreak/>
        <w:t>Lehetőséget szeretnék biztosítani arra, hogy a rendszert bármilyen platformon és keretrendszerrel lehessen használni.</w:t>
      </w:r>
    </w:p>
    <w:p w14:paraId="68BDC654" w14:textId="7CB1A2CD" w:rsidR="007A16C4" w:rsidRDefault="007A16C4" w:rsidP="007A16C4">
      <w:r>
        <w:t>A választott megoldás, ami reprezentálja az adatszerkezetet egy egyedi f</w:t>
      </w:r>
      <w:r w:rsidR="00A3399E">
        <w:t>ájl</w:t>
      </w:r>
      <w:r>
        <w:t xml:space="preserve"> formátum. A formátumot olvasható szöveg alapúként szeretném megalkotni. Ennek az az elsődleges oka, hogy ennek segítségével könnyebben tesztelhető és kevesebb dokumentációval is értelmezhető.</w:t>
      </w:r>
    </w:p>
    <w:p w14:paraId="7694FE84" w14:textId="24515087" w:rsidR="00191E1D" w:rsidRPr="007A16C4" w:rsidRDefault="007A16C4" w:rsidP="00191E1D">
      <w:r>
        <w:t xml:space="preserve">Fontos követelmény, hogy úgy legyen felépítve az adatszerkezet, hogy azt utána tetszőleges nyelven és keretrendszerrel meg lehessen jeleníteni. Ezek alapján a formátumnak nem csak a minimális információt kell tartalmaznia, ami egyértelműen leírja a rendszert. Elmentésre kerülnek a </w:t>
      </w:r>
      <w:r w:rsidR="00191E1D">
        <w:t>háromdimenziós</w:t>
      </w:r>
      <w:r>
        <w:t xml:space="preserve"> megjelenítéshez szükséges adatok is. Ez azt jelenti, hogy mivel a gr</w:t>
      </w:r>
      <w:r w:rsidR="00191E1D">
        <w:t>afikus megjelenítők háromszöghálókkal dolgoznak, ezért az adatszerkezetben tárolva a van a generálás során kiszámolt háromszögháló is.</w:t>
      </w:r>
    </w:p>
    <w:p w14:paraId="7FB12BB5" w14:textId="31C4F364" w:rsidR="009B5361" w:rsidRDefault="009B5361" w:rsidP="009B5361">
      <w:pPr>
        <w:pStyle w:val="Cmsor1"/>
      </w:pPr>
      <w:r>
        <w:lastRenderedPageBreak/>
        <w:t>Tervezési elvek és minták</w:t>
      </w:r>
    </w:p>
    <w:p w14:paraId="45090C28" w14:textId="08DD5421" w:rsidR="00ED2B59" w:rsidRDefault="00ED2B59" w:rsidP="00ED2B59">
      <w:r>
        <w:t xml:space="preserve">A specifikációban nagy hangsúllyal szerepel a </w:t>
      </w:r>
      <w:proofErr w:type="spellStart"/>
      <w:r>
        <w:t>kiegészíthetőség</w:t>
      </w:r>
      <w:proofErr w:type="spellEnd"/>
      <w:r>
        <w:t xml:space="preserve"> és a helyettesíthetőség. Ahhoz, hogy ezek ne sérüljenek ezekre nagy hangsúlyt kell fektetni a tervezés során. Szerencsére ezek a követelmények nem egyediek a szoftverfejlesztés világában, ezért már rengeteg ezeket támogató elvet és mintát fogalmaztak meg. Ezek felhasználni mindenképp tanácsos. </w:t>
      </w:r>
    </w:p>
    <w:p w14:paraId="292EA9F1" w14:textId="36BA8928" w:rsidR="00A22CE5" w:rsidRDefault="00A22CE5" w:rsidP="00ED2B59">
      <w:r>
        <w:t>A szoftverfejlesztés egyik elterjedt irányzata az objektumorientált programozás</w:t>
      </w:r>
      <w:sdt>
        <w:sdtPr>
          <w:id w:val="-612984800"/>
          <w:citation/>
        </w:sdtPr>
        <w:sdtContent>
          <w:r>
            <w:fldChar w:fldCharType="begin"/>
          </w:r>
          <w:r>
            <w:instrText xml:space="preserve"> CITATION Wik248 \l 1038 </w:instrText>
          </w:r>
          <w:r>
            <w:fldChar w:fldCharType="separate"/>
          </w:r>
          <w:r>
            <w:rPr>
              <w:noProof/>
            </w:rPr>
            <w:t xml:space="preserve"> [22]</w:t>
          </w:r>
          <w:r>
            <w:fldChar w:fldCharType="end"/>
          </w:r>
        </w:sdtContent>
      </w:sdt>
      <w:r>
        <w:t>. Röviden ennek az irányzatnak az az alapja, hogy a tervezés folyamán meghatározott fogalmakból objektumokat készítünk. Ezeknek az objektumoknak ideális esetben egyetlen jól meghatározott feladatuk van. A fejlesztés során az objektumok segítségével építjük fel a programunkat.</w:t>
      </w:r>
    </w:p>
    <w:p w14:paraId="1AAAAB0E" w14:textId="44087271" w:rsidR="00ED2B59" w:rsidRDefault="00ED2B59" w:rsidP="00ED2B59">
      <w:pPr>
        <w:pStyle w:val="Cmsor2"/>
      </w:pPr>
      <w:proofErr w:type="spellStart"/>
      <w:r>
        <w:t>Clean</w:t>
      </w:r>
      <w:proofErr w:type="spellEnd"/>
      <w:r>
        <w:t xml:space="preserve"> </w:t>
      </w:r>
      <w:proofErr w:type="spellStart"/>
      <w:r>
        <w:t>Code</w:t>
      </w:r>
      <w:proofErr w:type="spellEnd"/>
      <w:r>
        <w:t xml:space="preserve"> elvek</w:t>
      </w:r>
    </w:p>
    <w:p w14:paraId="7C5EB9DD" w14:textId="5981EB53" w:rsidR="00652960" w:rsidRDefault="00652960" w:rsidP="00652960">
      <w:r>
        <w:t xml:space="preserve">A </w:t>
      </w:r>
      <w:proofErr w:type="spellStart"/>
      <w:r>
        <w:t>Clean</w:t>
      </w:r>
      <w:proofErr w:type="spellEnd"/>
      <w:r>
        <w:t xml:space="preserve"> </w:t>
      </w:r>
      <w:proofErr w:type="spellStart"/>
      <w:r>
        <w:t>Code</w:t>
      </w:r>
      <w:proofErr w:type="spellEnd"/>
      <w:r>
        <w:t xml:space="preserve"> elvek azt hívatottak segíteni, hogy a fejlesztés során írt kód minél jobb minőségű legyen. Itt a minőség elsősorban külső jellemzőkre utal, nem a kód működési logikájára. Az elvek a jól átlátható és könnyen értelmezhető kódot segítik elérni.</w:t>
      </w:r>
    </w:p>
    <w:p w14:paraId="3B70E1AB" w14:textId="2385B283" w:rsidR="00652960" w:rsidRDefault="00652960" w:rsidP="00652960">
      <w:r>
        <w:t>Néhány fontosabb elv, a teljesség igénye nélkül:</w:t>
      </w:r>
    </w:p>
    <w:p w14:paraId="2CB753D8" w14:textId="2E81ABF9" w:rsidR="00652960" w:rsidRDefault="00222A45" w:rsidP="00652960">
      <w:pPr>
        <w:pStyle w:val="Listaszerbekezds"/>
        <w:numPr>
          <w:ilvl w:val="0"/>
          <w:numId w:val="24"/>
        </w:numPr>
      </w:pPr>
      <w:proofErr w:type="spellStart"/>
      <w:r>
        <w:t>Meaningful</w:t>
      </w:r>
      <w:proofErr w:type="spellEnd"/>
      <w:r>
        <w:t xml:space="preserve"> </w:t>
      </w:r>
      <w:proofErr w:type="spellStart"/>
      <w:r>
        <w:t>Names</w:t>
      </w:r>
      <w:proofErr w:type="spellEnd"/>
      <w:r>
        <w:t>: Az elnevezések utaljanak a felelősségekre és feladatokra. Törekedjünk tömör nevek használatára.</w:t>
      </w:r>
    </w:p>
    <w:p w14:paraId="3B27DD42" w14:textId="31BE9C40" w:rsidR="00222A45" w:rsidRDefault="00222A45" w:rsidP="00652960">
      <w:pPr>
        <w:pStyle w:val="Listaszerbekezds"/>
        <w:numPr>
          <w:ilvl w:val="0"/>
          <w:numId w:val="24"/>
        </w:numPr>
      </w:pPr>
      <w:proofErr w:type="spellStart"/>
      <w:r>
        <w:t>Comments</w:t>
      </w:r>
      <w:proofErr w:type="spellEnd"/>
      <w:r>
        <w:t>: A jó kód magyarázza magát ezért ne legyenek fölösleges kommentek. Indokolt esetben tömör, lényegre törő kommentek segíthetik a megértést.</w:t>
      </w:r>
    </w:p>
    <w:p w14:paraId="26E0F3B9" w14:textId="3ED0D219" w:rsidR="00222A45" w:rsidRDefault="00222A45" w:rsidP="00222A45">
      <w:pPr>
        <w:pStyle w:val="Listaszerbekezds"/>
        <w:numPr>
          <w:ilvl w:val="0"/>
          <w:numId w:val="24"/>
        </w:numPr>
      </w:pPr>
      <w:proofErr w:type="spellStart"/>
      <w:r>
        <w:t>Functions</w:t>
      </w:r>
      <w:proofErr w:type="spellEnd"/>
      <w:r>
        <w:t xml:space="preserve">: A függvények legyenek rövidek és lehetőleg egy dolgot csináljanak. Ne legyen sok paraméterük és használjuk megfelelően a visszatérési értékeket. </w:t>
      </w:r>
    </w:p>
    <w:p w14:paraId="1D7B0F5A" w14:textId="41D11D67" w:rsidR="00222A45" w:rsidRDefault="00222A45" w:rsidP="00652960">
      <w:pPr>
        <w:pStyle w:val="Listaszerbekezds"/>
        <w:numPr>
          <w:ilvl w:val="0"/>
          <w:numId w:val="24"/>
        </w:numPr>
      </w:pPr>
      <w:proofErr w:type="spellStart"/>
      <w:r>
        <w:t>Classes</w:t>
      </w:r>
      <w:proofErr w:type="spellEnd"/>
      <w:r>
        <w:t>: Az osztályoknak legyenek rövidek és legyen egyértelmű felelősségük. Kerüljük a mély öröklési láncot és figyeljünk oda az osztályok közötti függőségekre.</w:t>
      </w:r>
    </w:p>
    <w:p w14:paraId="22B98E18" w14:textId="2C497479" w:rsidR="00222A45" w:rsidRDefault="00222A45" w:rsidP="00652960">
      <w:pPr>
        <w:pStyle w:val="Listaszerbekezds"/>
        <w:numPr>
          <w:ilvl w:val="0"/>
          <w:numId w:val="24"/>
        </w:numPr>
      </w:pPr>
      <w:proofErr w:type="spellStart"/>
      <w:r>
        <w:lastRenderedPageBreak/>
        <w:t>Refactoring</w:t>
      </w:r>
      <w:proofErr w:type="spellEnd"/>
      <w:r>
        <w:t xml:space="preserve">: Fontos a gyakori </w:t>
      </w:r>
      <w:proofErr w:type="spellStart"/>
      <w:r>
        <w:t>refaktorálás</w:t>
      </w:r>
      <w:proofErr w:type="spellEnd"/>
      <w:r>
        <w:t>, amivel szinten tartjuk vagy akár javítjuk a kód minőségét.</w:t>
      </w:r>
    </w:p>
    <w:p w14:paraId="150083EA" w14:textId="47B6D751" w:rsidR="00222A45" w:rsidRPr="00652960" w:rsidRDefault="00222A45" w:rsidP="00222A45">
      <w:pPr>
        <w:pStyle w:val="Listaszerbekezds"/>
        <w:numPr>
          <w:ilvl w:val="0"/>
          <w:numId w:val="24"/>
        </w:numPr>
      </w:pPr>
      <w:proofErr w:type="spellStart"/>
      <w:r>
        <w:t>Code</w:t>
      </w:r>
      <w:proofErr w:type="spellEnd"/>
      <w:r>
        <w:t xml:space="preserve"> </w:t>
      </w:r>
      <w:proofErr w:type="spellStart"/>
      <w:r>
        <w:t>Smells</w:t>
      </w:r>
      <w:proofErr w:type="spellEnd"/>
      <w:r>
        <w:t xml:space="preserve">: Olyan kódrészletek, amelyek valamilyen hibára vagy elv sérülésére utalnak. Figyeljünk rájuk és szükség esetén hajtsunk végre </w:t>
      </w:r>
      <w:proofErr w:type="spellStart"/>
      <w:r>
        <w:t>rafaktorálásokat</w:t>
      </w:r>
      <w:proofErr w:type="spellEnd"/>
      <w:r>
        <w:t>.</w:t>
      </w:r>
    </w:p>
    <w:p w14:paraId="13965C5C" w14:textId="59DF5E75" w:rsidR="00ED2B59" w:rsidRDefault="00ED2B59" w:rsidP="00ED2B59">
      <w:pPr>
        <w:pStyle w:val="Cmsor2"/>
      </w:pPr>
      <w:r>
        <w:t>Objektumorientált tervezési elvek</w:t>
      </w:r>
    </w:p>
    <w:p w14:paraId="140E9748" w14:textId="3820EE35" w:rsidR="00E649F2" w:rsidRDefault="00E649F2" w:rsidP="00E649F2">
      <w:r>
        <w:t xml:space="preserve">Az </w:t>
      </w:r>
      <w:proofErr w:type="spellStart"/>
      <w:r>
        <w:t>objektumorientál</w:t>
      </w:r>
      <w:proofErr w:type="spellEnd"/>
      <w:r>
        <w:t xml:space="preserve"> tervezési elvek abban segítenek, hogy a tervezés és a fejlesztés során minél jobban tudjuk az osztályokat és az azok közötti kapcsolatokat felépíteni. Az elvek támpontokat adnak a tervezői döntéshozatalnál és betartásuk segít a fenntartható kód írásában.</w:t>
      </w:r>
    </w:p>
    <w:p w14:paraId="7FEE5D0E" w14:textId="575F59A4" w:rsidR="00E649F2" w:rsidRDefault="00E649F2" w:rsidP="00E649F2">
      <w:r>
        <w:t>Kiemeltem néhány fontosabb elvet, amiket én is igyekeztem betartani:</w:t>
      </w:r>
    </w:p>
    <w:p w14:paraId="6D1BE188" w14:textId="37003E11" w:rsidR="00E649F2" w:rsidRDefault="00E649F2" w:rsidP="00E649F2">
      <w:pPr>
        <w:pStyle w:val="Listaszerbekezds"/>
        <w:numPr>
          <w:ilvl w:val="0"/>
          <w:numId w:val="25"/>
        </w:numPr>
      </w:pPr>
      <w:proofErr w:type="spellStart"/>
      <w:r>
        <w:t>Single</w:t>
      </w:r>
      <w:proofErr w:type="spellEnd"/>
      <w:r>
        <w:t xml:space="preserve"> </w:t>
      </w:r>
      <w:proofErr w:type="spellStart"/>
      <w:r>
        <w:t>responsibility</w:t>
      </w:r>
      <w:proofErr w:type="spellEnd"/>
      <w:r>
        <w:t xml:space="preserve"> </w:t>
      </w:r>
      <w:proofErr w:type="spellStart"/>
      <w:r>
        <w:t>principle</w:t>
      </w:r>
      <w:proofErr w:type="spellEnd"/>
      <w:r>
        <w:t xml:space="preserve">: Az osztályok felelőssége legyen egyértelmű és jól </w:t>
      </w:r>
      <w:proofErr w:type="spellStart"/>
      <w:r>
        <w:t>meghatároztt</w:t>
      </w:r>
      <w:proofErr w:type="spellEnd"/>
      <w:r>
        <w:t>.</w:t>
      </w:r>
    </w:p>
    <w:p w14:paraId="50CB1F79" w14:textId="099B06C0" w:rsidR="00E649F2" w:rsidRDefault="00E649F2" w:rsidP="00E649F2">
      <w:pPr>
        <w:pStyle w:val="Listaszerbekezds"/>
        <w:numPr>
          <w:ilvl w:val="0"/>
          <w:numId w:val="25"/>
        </w:numPr>
      </w:pPr>
      <w:r>
        <w:t>Open-</w:t>
      </w:r>
      <w:proofErr w:type="spellStart"/>
      <w:r>
        <w:t>closed</w:t>
      </w:r>
      <w:proofErr w:type="spellEnd"/>
      <w:r>
        <w:t xml:space="preserve"> </w:t>
      </w:r>
      <w:proofErr w:type="spellStart"/>
      <w:r>
        <w:t>principle</w:t>
      </w:r>
      <w:proofErr w:type="spellEnd"/>
      <w:r>
        <w:t>: Az objektumok legyenek nyíltak a kiterjesztésre, de zártak a módosításra.</w:t>
      </w:r>
    </w:p>
    <w:p w14:paraId="4DAF8A6E" w14:textId="2F79CCE5" w:rsidR="00E649F2" w:rsidRDefault="00E649F2" w:rsidP="00E649F2">
      <w:pPr>
        <w:pStyle w:val="Listaszerbekezds"/>
        <w:numPr>
          <w:ilvl w:val="0"/>
          <w:numId w:val="25"/>
        </w:numPr>
      </w:pPr>
      <w:proofErr w:type="spellStart"/>
      <w:r>
        <w:t>Liskov</w:t>
      </w:r>
      <w:proofErr w:type="spellEnd"/>
      <w:r>
        <w:t xml:space="preserve"> </w:t>
      </w:r>
      <w:proofErr w:type="spellStart"/>
      <w:r>
        <w:t>substitiution</w:t>
      </w:r>
      <w:proofErr w:type="spellEnd"/>
      <w:r>
        <w:t xml:space="preserve"> </w:t>
      </w:r>
      <w:proofErr w:type="spellStart"/>
      <w:r>
        <w:t>principle</w:t>
      </w:r>
      <w:proofErr w:type="spellEnd"/>
      <w:r>
        <w:t>:</w:t>
      </w:r>
      <w:r w:rsidR="005E54E0">
        <w:t xml:space="preserve"> Minden osztály viselkedését tekintve legyen helyettesíthető a </w:t>
      </w:r>
      <w:proofErr w:type="spellStart"/>
      <w:r w:rsidR="005E54E0">
        <w:t>leszármazottaival</w:t>
      </w:r>
      <w:proofErr w:type="spellEnd"/>
      <w:r w:rsidR="005E54E0">
        <w:t xml:space="preserve">. </w:t>
      </w:r>
    </w:p>
    <w:p w14:paraId="607F7EB5" w14:textId="0BEA83A6" w:rsidR="005E54E0" w:rsidRPr="00E649F2" w:rsidRDefault="00E649F2" w:rsidP="005E54E0">
      <w:pPr>
        <w:pStyle w:val="Listaszerbekezds"/>
        <w:numPr>
          <w:ilvl w:val="0"/>
          <w:numId w:val="25"/>
        </w:numPr>
      </w:pPr>
      <w:proofErr w:type="spellStart"/>
      <w:r>
        <w:t>Encapsualtion</w:t>
      </w:r>
      <w:proofErr w:type="spellEnd"/>
      <w:r>
        <w:t xml:space="preserve">: </w:t>
      </w:r>
      <w:r w:rsidR="005E54E0">
        <w:t>A komponensek belső adataikat ne mutassák a külvilág felé. Azokat csak ellenőrzött függvényeken keresztül lehessen lekérdezni és módosítani.</w:t>
      </w:r>
    </w:p>
    <w:p w14:paraId="38538029" w14:textId="0AD7FA3B" w:rsidR="00ED2B59" w:rsidRDefault="00ED2B59" w:rsidP="00ED2B59">
      <w:pPr>
        <w:pStyle w:val="Cmsor2"/>
      </w:pPr>
      <w:r>
        <w:t>Objektumorientált tervezési minták</w:t>
      </w:r>
    </w:p>
    <w:p w14:paraId="52016DCC" w14:textId="7FEF0D32" w:rsidR="006034F8" w:rsidRDefault="00A6677C" w:rsidP="006034F8">
      <w:r>
        <w:t>A tervezési minták</w:t>
      </w:r>
      <w:sdt>
        <w:sdtPr>
          <w:id w:val="-1036039002"/>
          <w:citation/>
        </w:sdtPr>
        <w:sdtContent>
          <w:r>
            <w:fldChar w:fldCharType="begin"/>
          </w:r>
          <w:r>
            <w:instrText xml:space="preserve"> CITATION Ref24 \l 1038 </w:instrText>
          </w:r>
          <w:r>
            <w:fldChar w:fldCharType="separate"/>
          </w:r>
          <w:r>
            <w:rPr>
              <w:noProof/>
            </w:rPr>
            <w:t xml:space="preserve"> [23]</w:t>
          </w:r>
          <w:r>
            <w:fldChar w:fldCharType="end"/>
          </w:r>
        </w:sdtContent>
      </w:sdt>
      <w:r>
        <w:t xml:space="preserve"> gyakori helyzetekre adnak megoldást. Ezeket a megoldásokat azért célszerű használni mert széleskörben elterjedtek. Az elterjedtségnek köszönhetően már kiforrott megoldásokról van szó, amiket sokan ismernek ezért könnyen megérthetőek. </w:t>
      </w:r>
    </w:p>
    <w:p w14:paraId="6B3292B3" w14:textId="7B2BE07F" w:rsidR="00A6677C" w:rsidRDefault="00A6677C" w:rsidP="006034F8">
      <w:r>
        <w:t>A minták három fő kategóriába sorolhatóak. Az első kategória a létrehozási minták (</w:t>
      </w:r>
      <w:proofErr w:type="spellStart"/>
      <w:r>
        <w:t>Creational</w:t>
      </w:r>
      <w:proofErr w:type="spellEnd"/>
      <w:r>
        <w:t xml:space="preserve"> </w:t>
      </w:r>
      <w:proofErr w:type="spellStart"/>
      <w:r>
        <w:t>patterns</w:t>
      </w:r>
      <w:proofErr w:type="spellEnd"/>
      <w:r>
        <w:t>), ezek objektumok létrehozásánál biztosítják a rugalmasságot, újrahasználhatóságot és kényelmet. A második kategória a szerkezeti minták (</w:t>
      </w:r>
      <w:proofErr w:type="spellStart"/>
      <w:r>
        <w:t>Structural</w:t>
      </w:r>
      <w:proofErr w:type="spellEnd"/>
      <w:r>
        <w:t xml:space="preserve"> </w:t>
      </w:r>
      <w:proofErr w:type="spellStart"/>
      <w:r>
        <w:t>patterns</w:t>
      </w:r>
      <w:proofErr w:type="spellEnd"/>
      <w:r>
        <w:t xml:space="preserve">), ezek arra biztosítanak lehetőségeket, hogy objektumokból </w:t>
      </w:r>
      <w:r>
        <w:lastRenderedPageBreak/>
        <w:t>és osztályokból nagyobb rendszereket alkossunk rugalmasan és hatékonyan. A harmadik a viselkedési minták (</w:t>
      </w:r>
      <w:proofErr w:type="spellStart"/>
      <w:r>
        <w:t>Behavioral</w:t>
      </w:r>
      <w:proofErr w:type="spellEnd"/>
      <w:r>
        <w:t xml:space="preserve"> </w:t>
      </w:r>
      <w:proofErr w:type="spellStart"/>
      <w:r>
        <w:t>patterns</w:t>
      </w:r>
      <w:proofErr w:type="spellEnd"/>
      <w:r>
        <w:t xml:space="preserve">) kategóriája, ezek algoritmusokkal és a felelősségek szétosztásával foglalkoznak. </w:t>
      </w:r>
    </w:p>
    <w:p w14:paraId="2BD7D582" w14:textId="087CDBFF" w:rsidR="00A6677C" w:rsidRDefault="00A6677C" w:rsidP="006034F8">
      <w:r>
        <w:t>Az alábbiakban néhány hasznosnak bizonyuló mintát</w:t>
      </w:r>
      <w:r w:rsidR="005F4E47">
        <w:t xml:space="preserve"> fejtek k</w:t>
      </w:r>
      <w:r w:rsidR="00FA7742">
        <w:t>i</w:t>
      </w:r>
      <w:r>
        <w:t>.</w:t>
      </w:r>
      <w:r w:rsidR="00FA7742">
        <w:t xml:space="preserve"> A részletezések az alapkoncepciókat vázolják fel nyelvfüggetlenül a részletek mellőzésével.</w:t>
      </w:r>
      <w:r w:rsidR="00643E0C">
        <w:t xml:space="preserve"> Az említett példák általában leegyszerűsítik a valóságot, emiatt nem biztos, hogy a gyakorlatban minden esetben helyesek.</w:t>
      </w:r>
    </w:p>
    <w:p w14:paraId="6401666C" w14:textId="11B45BF8" w:rsidR="005F4E47" w:rsidRDefault="005F4E47" w:rsidP="00A6677C">
      <w:pPr>
        <w:pStyle w:val="Cmsor3"/>
      </w:pPr>
      <w:proofErr w:type="spellStart"/>
      <w:r>
        <w:t>Builder</w:t>
      </w:r>
      <w:proofErr w:type="spellEnd"/>
    </w:p>
    <w:p w14:paraId="3EDCB592" w14:textId="0A1B0811" w:rsidR="00FA7742" w:rsidRDefault="00FA7742" w:rsidP="00FA7742">
      <w:r>
        <w:t>A minta komplex objektumok kreálásánál hasznos. A lényege, hogy egy bonyolult létrehozási folyamatot több kisebb részre bont. A kisebb részek lehetővé teszik, hogy többféle objektumot hozzunk létre ugyanazon logika alapján.</w:t>
      </w:r>
    </w:p>
    <w:p w14:paraId="3109CEEC" w14:textId="29177789" w:rsidR="00643E0C" w:rsidRDefault="00643E0C" w:rsidP="00643E0C">
      <w:r>
        <w:t xml:space="preserve">Használatára egy példa, ha van egy osztály, aminek a létrehozó függvényének sok paramétere van és egy bonyolult logikát tartalmaz. Ebben az esetben a minta segítségével érdemes több részre bontani a folyamatot. </w:t>
      </w:r>
    </w:p>
    <w:p w14:paraId="6D3705CA" w14:textId="3BD444FA" w:rsidR="005F4E47" w:rsidRDefault="005F4E47" w:rsidP="005F4E47">
      <w:pPr>
        <w:pStyle w:val="Cmsor3"/>
      </w:pPr>
      <w:proofErr w:type="spellStart"/>
      <w:r>
        <w:t>Singleton</w:t>
      </w:r>
      <w:proofErr w:type="spellEnd"/>
    </w:p>
    <w:p w14:paraId="100299A5" w14:textId="7672140C" w:rsidR="00FA7742" w:rsidRDefault="00FA7742" w:rsidP="00FA7742">
      <w:r>
        <w:t>A minta két problémára is megoldást kínál. Az egyik, hogy biztosítani szeretnénk, hogy egy osztályból legfeljebb egy példány létezik. A másik, hogy ha egy globális változót szeretnénk leváltani, a negatívumok nélkül ellenőrzött körülmények között.</w:t>
      </w:r>
    </w:p>
    <w:p w14:paraId="1CF8F8D7" w14:textId="0B2BDEF7" w:rsidR="00FA7742" w:rsidRDefault="00FA7742" w:rsidP="00643E0C">
      <w:r>
        <w:t xml:space="preserve">Röviden úgy működik, hogy az osztály tárol egy saját maga típusú változót és megtiltjuk, hogy az osztályt lehessen </w:t>
      </w:r>
      <w:proofErr w:type="spellStart"/>
      <w:r>
        <w:t>példányosítani</w:t>
      </w:r>
      <w:proofErr w:type="spellEnd"/>
      <w:r>
        <w:t xml:space="preserve">. Amikor szeretnénk használni a </w:t>
      </w:r>
      <w:proofErr w:type="spellStart"/>
      <w:r>
        <w:t>singleton</w:t>
      </w:r>
      <w:proofErr w:type="spellEnd"/>
      <w:r>
        <w:t xml:space="preserve"> osztályt, akkor belül ellenőrzi, hogy létezik-e már és ha nem létrehozza. Amennyiben létezik, akkor azon hajtja végre a kívánt műveletet.</w:t>
      </w:r>
    </w:p>
    <w:p w14:paraId="127F3542" w14:textId="5F915397" w:rsidR="00643E0C" w:rsidRPr="00FA7742" w:rsidRDefault="00643E0C" w:rsidP="00643E0C">
      <w:r>
        <w:t>Egy lehetséges felhasználása, ha a programunk használ egy adatbázist egy adatbáziskezelő osztályon keresztül. Ebben az esetben nem biztos, hogy szeretnénk, ha több adatbáziskezelő példányon keresztül lehet elérni az adatbázist. Illetve könnyen lehet, hogy több egymástól független helyről is szeretnénk elérni.</w:t>
      </w:r>
    </w:p>
    <w:p w14:paraId="41C29B90" w14:textId="522542F8" w:rsidR="005F4E47" w:rsidRDefault="005F4E47" w:rsidP="00A6677C">
      <w:pPr>
        <w:pStyle w:val="Cmsor3"/>
      </w:pPr>
      <w:r>
        <w:t>Adapter</w:t>
      </w:r>
    </w:p>
    <w:p w14:paraId="4842B1BE" w14:textId="457C05E9" w:rsidR="00643E0C" w:rsidRDefault="00643E0C" w:rsidP="00643E0C">
      <w:r>
        <w:t xml:space="preserve">A minta lényege, hogy több különböző objektumot szeretnénk együtt használni, de a felhasználási módjuk ezt nem teszi lehetővé. Ennek oka lehet például, hogy eltérő </w:t>
      </w:r>
      <w:r>
        <w:lastRenderedPageBreak/>
        <w:t>típusokat használnak ugyanannak az adatnak a reprezentálására. Megoldásként az objektumokhoz készíthetünk adaptereket, amelyek a kívánt kezelőfelületet biztosítják.</w:t>
      </w:r>
    </w:p>
    <w:p w14:paraId="2AD3AE3C" w14:textId="71DC537A" w:rsidR="00643E0C" w:rsidRPr="00643E0C" w:rsidRDefault="00643E0C" w:rsidP="00643E0C">
      <w:r>
        <w:t>Felhasználására gyakori példa, ha több különböző ember által írt könyvtárat szeretnénk együtt használni. Ekkor valószínű, hogy nem úgy tervezték meg őket, hogy egymással jól tudjanak működni. Ebben az esetben az adapterek elkészítése megoldhatja a problémát.</w:t>
      </w:r>
    </w:p>
    <w:p w14:paraId="02C805AC" w14:textId="73F01783" w:rsidR="005F4E47" w:rsidRDefault="005F4E47" w:rsidP="005F4E47">
      <w:pPr>
        <w:pStyle w:val="Cmsor3"/>
      </w:pPr>
      <w:proofErr w:type="spellStart"/>
      <w:r>
        <w:t>Bridge</w:t>
      </w:r>
      <w:proofErr w:type="spellEnd"/>
    </w:p>
    <w:p w14:paraId="12A3C532" w14:textId="5C61BB9C" w:rsidR="00643E0C" w:rsidRDefault="005C63D9" w:rsidP="00643E0C">
      <w:r>
        <w:t xml:space="preserve">A minta arra való, hogy egy nagy osztályt vagy több kisebb szorosan összefüggő osztályt szétszedjünk két szeparált részre. A megoldás lényeg, hogy készítünk egy absztrakciót és egy implementációt. Az absztrakció egy magasabb szintű fogalom, amin keresztül használhatóak az objektumok. Az implementációt az absztrakció tartalmazza és ez a konkrét megvalósítások </w:t>
      </w:r>
      <w:proofErr w:type="spellStart"/>
      <w:r>
        <w:t>interface</w:t>
      </w:r>
      <w:proofErr w:type="spellEnd"/>
      <w:r>
        <w:t>-e.</w:t>
      </w:r>
    </w:p>
    <w:p w14:paraId="10FA66DD" w14:textId="72CC01DA" w:rsidR="005C63D9" w:rsidRPr="00643E0C" w:rsidRDefault="005C63D9" w:rsidP="00643E0C">
      <w:r>
        <w:t xml:space="preserve">Sokszor akkor használjuk amikor a fejlesztés közben eljutunk egy olyan </w:t>
      </w:r>
      <w:r w:rsidR="004B6C8F">
        <w:t>állapothoz,</w:t>
      </w:r>
      <w:r>
        <w:t xml:space="preserve"> ahol egy osztály már túl bonyolult, vagy sok osztály létezik a hibásan használt öröklés miatt.</w:t>
      </w:r>
    </w:p>
    <w:p w14:paraId="3EFB8E68" w14:textId="0656416B" w:rsidR="005F4E47" w:rsidRDefault="005F4E47" w:rsidP="00A6677C">
      <w:pPr>
        <w:pStyle w:val="Cmsor3"/>
      </w:pPr>
      <w:proofErr w:type="spellStart"/>
      <w:r>
        <w:t>Decorator</w:t>
      </w:r>
      <w:proofErr w:type="spellEnd"/>
    </w:p>
    <w:p w14:paraId="2068FBB8" w14:textId="6B979E36" w:rsidR="004B6C8F" w:rsidRDefault="004B6C8F" w:rsidP="004B6C8F">
      <w:r>
        <w:t xml:space="preserve">A minta arra biztosít lehetőséget, hogy objektumokhoz új viselkedést csatoljunk dinamikusan, úgy, hogy becsomagoljuk őket egy speciális </w:t>
      </w:r>
      <w:proofErr w:type="spellStart"/>
      <w:r>
        <w:t>wrapper</w:t>
      </w:r>
      <w:proofErr w:type="spellEnd"/>
      <w:r>
        <w:t xml:space="preserve"> osztályba, ami tartalmazza az új viselkedést. A megoldás alapja, hogy </w:t>
      </w:r>
      <w:proofErr w:type="spellStart"/>
      <w:r>
        <w:t>decorator</w:t>
      </w:r>
      <w:proofErr w:type="spellEnd"/>
      <w:r>
        <w:t xml:space="preserve"> osztályok segítségével tartalmazás útján tudunk futásidőben viselkedést csatolni objektumokhoz.</w:t>
      </w:r>
    </w:p>
    <w:p w14:paraId="5BBA9806" w14:textId="5768AFB8" w:rsidR="004B6C8F" w:rsidRPr="004B6C8F" w:rsidRDefault="004B6C8F" w:rsidP="004B6C8F">
      <w:r>
        <w:t>Akkor szoktuk használni, ha ugyanazon logikához sok különböző viselkedésünk van és ezeket szeretnénk egymással kombinálni. Ekkor nem lehet minden lehetséges kombinációnak saját osztályt létrehozni, úgyhogy szeretnénk a viselkedéseket dinamikusan kezelni.</w:t>
      </w:r>
    </w:p>
    <w:p w14:paraId="60D4C9BC" w14:textId="6B219E3F" w:rsidR="005F4E47" w:rsidRDefault="005F4E47" w:rsidP="00A6677C">
      <w:pPr>
        <w:pStyle w:val="Cmsor3"/>
      </w:pPr>
      <w:proofErr w:type="spellStart"/>
      <w:r>
        <w:t>Facade</w:t>
      </w:r>
      <w:proofErr w:type="spellEnd"/>
    </w:p>
    <w:p w14:paraId="783680B8" w14:textId="6372FD85" w:rsidR="004B6C8F" w:rsidRDefault="004B6C8F" w:rsidP="004B6C8F">
      <w:r>
        <w:t xml:space="preserve">A minta lényege, hogy egy egyszerű </w:t>
      </w:r>
      <w:proofErr w:type="spellStart"/>
      <w:r>
        <w:t>interface</w:t>
      </w:r>
      <w:proofErr w:type="spellEnd"/>
      <w:r>
        <w:t xml:space="preserve">-t biztosít egy bonyolult könyvtárhoz vagy osztályhalmazhoz. A megoldás lényege, hogy a bonyolult logika egyszerű használatához írunk egy </w:t>
      </w:r>
      <w:proofErr w:type="spellStart"/>
      <w:r>
        <w:t>facade</w:t>
      </w:r>
      <w:proofErr w:type="spellEnd"/>
      <w:r>
        <w:t xml:space="preserve"> osztályt, ami elrejti a belső működést és csak a szükséges </w:t>
      </w:r>
      <w:proofErr w:type="spellStart"/>
      <w:r>
        <w:t>interface</w:t>
      </w:r>
      <w:proofErr w:type="spellEnd"/>
      <w:r>
        <w:t>-t mutatja kifelé.</w:t>
      </w:r>
    </w:p>
    <w:p w14:paraId="1343E01C" w14:textId="3C815CCB" w:rsidR="004B6C8F" w:rsidRPr="004B6C8F" w:rsidRDefault="004B6C8F" w:rsidP="004B6C8F">
      <w:r>
        <w:lastRenderedPageBreak/>
        <w:t>Akkor szoktuk használni, ha van egy bonyolult logikánk, aminek a belső működéséhez nem akarunk vagy nem is tudunk hozzáférni. Ekkor szeretnénk egyszerűsíteni és átláthatóbbá tenni a használatát.</w:t>
      </w:r>
    </w:p>
    <w:p w14:paraId="168FCFF9" w14:textId="49531ADF" w:rsidR="005F4E47" w:rsidRDefault="005F4E47" w:rsidP="00A6677C">
      <w:pPr>
        <w:pStyle w:val="Cmsor3"/>
      </w:pPr>
      <w:r>
        <w:t>Mediator</w:t>
      </w:r>
    </w:p>
    <w:p w14:paraId="49DF029F" w14:textId="32432F92" w:rsidR="0055761C" w:rsidRDefault="0055761C" w:rsidP="0055761C">
      <w:r>
        <w:t xml:space="preserve">A minta arra ad megoldást, ha több osztály között rendszertelen függőségek alakulnak ki. Megoldásként egy </w:t>
      </w:r>
      <w:proofErr w:type="spellStart"/>
      <w:r>
        <w:t>mediator</w:t>
      </w:r>
      <w:proofErr w:type="spellEnd"/>
      <w:r>
        <w:t xml:space="preserve"> osztály kikényszeríti, hogy rajta, ellenőrzött körülmények között kommunikáljanak egymással az osztályok. Minden osztály csak a </w:t>
      </w:r>
      <w:proofErr w:type="spellStart"/>
      <w:r>
        <w:t>mediatorral</w:t>
      </w:r>
      <w:proofErr w:type="spellEnd"/>
      <w:r>
        <w:t xml:space="preserve"> kommunikál és az továbbítja a kéréseket és küldi majd vissza az esetleges választ. </w:t>
      </w:r>
    </w:p>
    <w:p w14:paraId="40BB3853" w14:textId="301B82A4" w:rsidR="0055761C" w:rsidRPr="0055761C" w:rsidRDefault="0055761C" w:rsidP="0055761C">
      <w:r>
        <w:t xml:space="preserve">Akkor szokott rá szükség lenni, ha a fejlesztés során nem figyelünk a függőségekre. A bonyolulttá vált helyzeteket ilyenkor egy a mintán alapuló </w:t>
      </w:r>
      <w:proofErr w:type="spellStart"/>
      <w:r>
        <w:t>refaktorálás</w:t>
      </w:r>
      <w:proofErr w:type="spellEnd"/>
      <w:r>
        <w:t xml:space="preserve"> segítségével rendbe lehet tenni.</w:t>
      </w:r>
    </w:p>
    <w:p w14:paraId="46947DC4" w14:textId="03C0CD47" w:rsidR="00A6677C" w:rsidRDefault="00A6677C" w:rsidP="00A6677C">
      <w:pPr>
        <w:pStyle w:val="Cmsor3"/>
      </w:pPr>
      <w:proofErr w:type="spellStart"/>
      <w:r>
        <w:t>Observer</w:t>
      </w:r>
      <w:proofErr w:type="spellEnd"/>
    </w:p>
    <w:p w14:paraId="32D3BFD2" w14:textId="2C8E9361" w:rsidR="009F414B" w:rsidRDefault="009F414B" w:rsidP="009F414B">
      <w:r>
        <w:t>A minta egy feliratkozásokon és értesítéseken alapuló logikát határoz meg. A lényege, hogy objektumok feliratkozhatnak másik objektumokra, amik adatt esetekben értesítést küldenek a feliratkozóknak. A megoldás lényege, hogy van egy osztály amire más osztályok szeretnének feliratkozni. A feliratkozott osztályokat tárolja az osztály és szükség esetén értesíti őket, amik már tudják, hogy mit kell ilyenkor tenniük.</w:t>
      </w:r>
    </w:p>
    <w:p w14:paraId="6EC0235C" w14:textId="540C0F84" w:rsidR="009F414B" w:rsidRPr="0055761C" w:rsidRDefault="009F414B" w:rsidP="009F414B">
      <w:r>
        <w:t>A grafikus felhasználó felülettel rendelkező programok körében az egyik legelterjedtebb minta. Lehetővé teszi, hogy nem kell folyamatosan kérdezgetni a felhasználói felületet, hogy történt-e valami, hanem felhasználói interakció esetén az értesíti a szükséges osztályokat.</w:t>
      </w:r>
    </w:p>
    <w:p w14:paraId="64C2A014" w14:textId="07E53D11" w:rsidR="00A6677C" w:rsidRDefault="005F4E47" w:rsidP="00A6677C">
      <w:pPr>
        <w:pStyle w:val="Cmsor3"/>
      </w:pPr>
      <w:proofErr w:type="spellStart"/>
      <w:r>
        <w:t>Strategy</w:t>
      </w:r>
      <w:proofErr w:type="spellEnd"/>
    </w:p>
    <w:p w14:paraId="22F3C26F" w14:textId="066B86D3" w:rsidR="003C2871" w:rsidRDefault="003C2871" w:rsidP="003C2871">
      <w:r>
        <w:t>A minta segítségével algoritmusokat hozhatunk létre szeparált osztályokban, amiket aztán tetszőlegesen használhatunk azonos módon. Lényegében arra ad lehetőséget, hogy ugyanabban a környezetben különböző algoritmusokat futtassunk. A különböző algoritmusok ugyanazt az adatszerkezetet használják, de eltérhet a működésük vagy akár a céljuk is.</w:t>
      </w:r>
    </w:p>
    <w:p w14:paraId="1203E379" w14:textId="2F45132C" w:rsidR="003C2871" w:rsidRDefault="003C2871" w:rsidP="003C2871">
      <w:r>
        <w:t xml:space="preserve">A megoldás úgy működik, hogy az osztály, ami különböző algoritmusokat akar használni eltárol egy algoritmus listát. Az algoritmusokat leíró osztályok rendelkeznek </w:t>
      </w:r>
      <w:r>
        <w:lastRenderedPageBreak/>
        <w:t xml:space="preserve">egy közös </w:t>
      </w:r>
      <w:proofErr w:type="spellStart"/>
      <w:r>
        <w:t>abstract</w:t>
      </w:r>
      <w:proofErr w:type="spellEnd"/>
      <w:r>
        <w:t xml:space="preserve"> őssel. A felhasználó osztály ugyanazon az </w:t>
      </w:r>
      <w:proofErr w:type="spellStart"/>
      <w:r>
        <w:t>interface</w:t>
      </w:r>
      <w:proofErr w:type="spellEnd"/>
      <w:r>
        <w:t>-en keresztül tudja használni az algoritmusokat és ki tudja választani éppen melyiket akarja használni.</w:t>
      </w:r>
    </w:p>
    <w:p w14:paraId="6AB35641" w14:textId="6BB8BFC8" w:rsidR="003C2871" w:rsidRPr="009F414B" w:rsidRDefault="003C2871" w:rsidP="003C2871">
      <w:r>
        <w:t>Akkor szoktuk használni amikor egy problémára különböző módon szeretnénk megoldást találni. Például útvonal tervezés esetén az egyik algoritmus a kilométerben a legrövidebb utat adja meg a másik pedig időben a legrövidebbet.</w:t>
      </w:r>
    </w:p>
    <w:p w14:paraId="28F28A9D" w14:textId="7FD6FA74" w:rsidR="005F4E47" w:rsidRDefault="005F4E47" w:rsidP="005F4E47">
      <w:pPr>
        <w:pStyle w:val="Cmsor3"/>
      </w:pPr>
      <w:proofErr w:type="spellStart"/>
      <w:r>
        <w:t>Template</w:t>
      </w:r>
      <w:proofErr w:type="spellEnd"/>
      <w:r>
        <w:t xml:space="preserve"> </w:t>
      </w:r>
      <w:proofErr w:type="spellStart"/>
      <w:r>
        <w:t>Method</w:t>
      </w:r>
      <w:proofErr w:type="spellEnd"/>
    </w:p>
    <w:p w14:paraId="50246CB6" w14:textId="543DD803" w:rsidR="003C2871" w:rsidRDefault="003C2871" w:rsidP="003C2871">
      <w:r>
        <w:t xml:space="preserve">A minta segítségével hasonló logikájú algoritmusokat hozhatunk létre egy közös váz alapján, amiben a különböző lépéseket tetszőlegesen </w:t>
      </w:r>
      <w:proofErr w:type="spellStart"/>
      <w:r>
        <w:t>testreszabhatjuk</w:t>
      </w:r>
      <w:proofErr w:type="spellEnd"/>
      <w:r>
        <w:t>. A megoldás lényege, hogy meghatározzuk az algoritmusok közös lépéseit, amikre minden esetben szükség van. A lépéseknek meg kell adni a bementének és kimeneténke a struktúráját, ezeknek minden megvalósításban azonosnak kell lenni. Ezek után létrehozhatjuk a különböző megvalósításokat, amiket aztán tetszőlegesen kombinálhatunk.</w:t>
      </w:r>
    </w:p>
    <w:p w14:paraId="612DA3C6" w14:textId="02426DE9" w:rsidR="003C2871" w:rsidRPr="003C2871" w:rsidRDefault="00A3399E" w:rsidP="003C2871">
      <w:r>
        <w:t xml:space="preserve">Bonyolultabb több lépésből álló algoritmusoknál hasznos. </w:t>
      </w:r>
      <w:proofErr w:type="gramStart"/>
      <w:r>
        <w:t>Például</w:t>
      </w:r>
      <w:proofErr w:type="gramEnd"/>
      <w:r>
        <w:t xml:space="preserve"> ha az algoritmus első lépése az adatok fájlból történő beolvasása, akkor ezt a lépést különböző fájl formátumok esetén máshogy kell implementálni, viszont ezutáni lépések akár azonosak is lehetnek.</w:t>
      </w:r>
    </w:p>
    <w:p w14:paraId="0FC9E4D2" w14:textId="26BAACC7" w:rsidR="009B5294" w:rsidRDefault="009B5294" w:rsidP="009B5294">
      <w:pPr>
        <w:pStyle w:val="Cmsor1"/>
      </w:pPr>
      <w:bookmarkStart w:id="23" w:name="_Toc160286092"/>
      <w:r>
        <w:lastRenderedPageBreak/>
        <w:t>Tervezés</w:t>
      </w:r>
      <w:bookmarkEnd w:id="23"/>
    </w:p>
    <w:p w14:paraId="7F5DF289" w14:textId="77777777" w:rsidR="007B3B25" w:rsidRPr="007B3B25" w:rsidRDefault="007B3B25" w:rsidP="007B3B25"/>
    <w:p w14:paraId="281495AB" w14:textId="70C6DFCA" w:rsidR="00F1004E" w:rsidRDefault="00F1004E" w:rsidP="009B5294">
      <w:pPr>
        <w:pStyle w:val="Cmsor1"/>
      </w:pPr>
      <w:bookmarkStart w:id="24" w:name="_Toc160286093"/>
      <w:r>
        <w:lastRenderedPageBreak/>
        <w:t>Algoritmusok</w:t>
      </w:r>
      <w:bookmarkEnd w:id="24"/>
    </w:p>
    <w:p w14:paraId="48537F4E" w14:textId="34E3F401" w:rsidR="009B5294" w:rsidRDefault="009B5294" w:rsidP="009B5294">
      <w:pPr>
        <w:pStyle w:val="Cmsor1"/>
      </w:pPr>
      <w:bookmarkStart w:id="25" w:name="_Toc160286094"/>
      <w:r>
        <w:lastRenderedPageBreak/>
        <w:t>Dungeon generátor</w:t>
      </w:r>
      <w:bookmarkEnd w:id="25"/>
    </w:p>
    <w:p w14:paraId="17DA1463" w14:textId="0435B952" w:rsidR="009B5294" w:rsidRDefault="009B5294" w:rsidP="009B5294">
      <w:pPr>
        <w:pStyle w:val="Cmsor1"/>
      </w:pPr>
      <w:bookmarkStart w:id="26" w:name="_Toc160286095"/>
      <w:r>
        <w:lastRenderedPageBreak/>
        <w:t>Dungeon megjelenítő</w:t>
      </w:r>
      <w:bookmarkEnd w:id="26"/>
    </w:p>
    <w:p w14:paraId="287EE0BD" w14:textId="25904D2B" w:rsidR="009B5294" w:rsidRDefault="009B5294" w:rsidP="009B5294">
      <w:pPr>
        <w:pStyle w:val="Cmsor1"/>
      </w:pPr>
      <w:bookmarkStart w:id="27" w:name="_Toc160286096"/>
      <w:r>
        <w:lastRenderedPageBreak/>
        <w:t>Továbbfejlesztés</w:t>
      </w:r>
      <w:bookmarkEnd w:id="27"/>
    </w:p>
    <w:p w14:paraId="6A7EE21A" w14:textId="567DE5C4" w:rsidR="00A3399E" w:rsidRDefault="00A3399E" w:rsidP="009A08E7">
      <w:r>
        <w:t xml:space="preserve">A tervezés és az implementálás során is az egyik legfontosabb szempont az volt, hogy minél könnyebben lehessen </w:t>
      </w:r>
      <w:r w:rsidR="009A08E7">
        <w:t>kiegészíteni</w:t>
      </w:r>
      <w:r>
        <w:t>. Ennek megfelelően mind a generátorban, mind a megjelenítőben biztosítva vannak olyan pontokat, ahol könnyen lehet beépíteni új megoldást.</w:t>
      </w:r>
      <w:r w:rsidR="009A08E7">
        <w:t xml:space="preserve"> </w:t>
      </w:r>
    </w:p>
    <w:p w14:paraId="6A37CE8E" w14:textId="5BA3F1B5" w:rsidR="00A3399E" w:rsidRDefault="00A3399E" w:rsidP="00A3399E">
      <w:pPr>
        <w:pStyle w:val="Cmsor2"/>
      </w:pPr>
      <w:r>
        <w:t>Generátor továbbfejlesztése</w:t>
      </w:r>
    </w:p>
    <w:p w14:paraId="70977428" w14:textId="77777777" w:rsidR="009A08E7" w:rsidRDefault="009A08E7" w:rsidP="009A08E7">
      <w:r>
        <w:t xml:space="preserve">A generátor esetében a legkézenfekvőbb továbbfejlesztés az új algoritmusok bevezetése. Ezekkel lehetne a hatékonyságot növelni vagy akár jobban élvezhetőbbé tenni a generált eredményeket. </w:t>
      </w:r>
    </w:p>
    <w:p w14:paraId="75154A89" w14:textId="20014F78" w:rsidR="009A08E7" w:rsidRDefault="009A08E7" w:rsidP="009A08E7">
      <w:r>
        <w:t>Ezen kívül ki lehetne egészíteni más fajta algoritmusokkal is, amik például ellenfeleket, tereptárgyakat vagy akadályokat helyeznének el a pályán. Be lehetne vezetni különböző nehézségi szinteket, amelyeket változtatnák a pálya bonyolultságát. Az is érdekes kiegészítés lenne, ha a labirintus háromdimenziós lenne, vagyis több egymás fölött réteg létezne.</w:t>
      </w:r>
    </w:p>
    <w:p w14:paraId="4104E3D2" w14:textId="6B5F64DA" w:rsidR="009A08E7" w:rsidRDefault="009A08E7" w:rsidP="009A08E7">
      <w:r>
        <w:t xml:space="preserve">Kicsit más irányból nézve a dolgot érdemes lehetne egy független grafikus felhasználói felületet készíteni a generátorhoz. Ennek segítségével kényelmesen fel lehetne </w:t>
      </w:r>
      <w:proofErr w:type="spellStart"/>
      <w:r>
        <w:t>paraméterezni</w:t>
      </w:r>
      <w:proofErr w:type="spellEnd"/>
      <w:r>
        <w:t xml:space="preserve"> mindent és megtekinteni az kapott eredményt.</w:t>
      </w:r>
    </w:p>
    <w:p w14:paraId="17676E0B" w14:textId="635AA5D3" w:rsidR="009A08E7" w:rsidRPr="009A08E7" w:rsidRDefault="009A08E7" w:rsidP="009A08E7">
      <w:r>
        <w:t>A programkód szempontjából a jelenlegi gráf adatszerkezet nem elég kiforrott. Ennek az implementációját el lehetne készíteni vagy akár egy könyvtárral is lehetne helyettesíteni. Erre azért lenne szükség, hogy bonyolultabb gráf algoritmusokat is lehessen használni.</w:t>
      </w:r>
    </w:p>
    <w:p w14:paraId="3369A536" w14:textId="1ED04F6F" w:rsidR="00A3399E" w:rsidRDefault="00A3399E" w:rsidP="00A3399E">
      <w:pPr>
        <w:pStyle w:val="Cmsor2"/>
      </w:pPr>
      <w:r>
        <w:t>Megjelenítő továbbfejlesztése</w:t>
      </w:r>
    </w:p>
    <w:p w14:paraId="0C58406A" w14:textId="72D8F0AB" w:rsidR="009A08E7" w:rsidRDefault="009A08E7" w:rsidP="009A08E7">
      <w:r>
        <w:t xml:space="preserve">A megjelenítés Unreal Engine segítségével lett megoldva, egy kézenfekvő továbbfejlesztés lenne ezt megvalósítani más motorokkal vagy könyvtárakkal. A jelenlegi megoldás hátránya, hogy külön történik a generálás és a megjelenítés, erre egy szép és egyszerű megoldás az lenne, ha készülne egy Unreal </w:t>
      </w:r>
      <w:proofErr w:type="spellStart"/>
      <w:r>
        <w:t>plugin</w:t>
      </w:r>
      <w:proofErr w:type="spellEnd"/>
      <w:r w:rsidR="00D838AD">
        <w:t>.</w:t>
      </w:r>
    </w:p>
    <w:p w14:paraId="1868DD48" w14:textId="0CEE02ED" w:rsidR="00D838AD" w:rsidRDefault="00D838AD" w:rsidP="009A08E7">
      <w:r>
        <w:t xml:space="preserve">A megjelenítés jelenleg elég minimalista, előnyös lenne ezt szépíteni, hogy egy kellemes látványú környezetet alkothassunk. Ezt folytatva a pályát ki lehetne egészíteni </w:t>
      </w:r>
      <w:r>
        <w:lastRenderedPageBreak/>
        <w:t>a játékoknál használatos elemekkel. Ilyen például egy kis térkép, amin látjuk a pálya térképét és hogy hol helyezkedik el a játékos.</w:t>
      </w:r>
    </w:p>
    <w:p w14:paraId="3726D1E6" w14:textId="2C506153" w:rsidR="00D838AD" w:rsidRPr="009A08E7" w:rsidRDefault="00D838AD" w:rsidP="009A08E7">
      <w:r>
        <w:t>Ezeken túl bármikor fel lehet használni a pályát egy teljes játék készítéséhez. Ehhez szükséges lehet a jelenlegi megoldások módosítása, de akár a mostani megvalósítást is fel lehet használni kiindulási alapként.</w:t>
      </w:r>
    </w:p>
    <w:p w14:paraId="4717E3AC" w14:textId="4D7359A2" w:rsidR="009B5294" w:rsidRPr="009B5294" w:rsidRDefault="009B5294" w:rsidP="009B5294">
      <w:pPr>
        <w:pStyle w:val="Cmsor1"/>
      </w:pPr>
      <w:bookmarkStart w:id="28" w:name="_Toc160286097"/>
      <w:r>
        <w:lastRenderedPageBreak/>
        <w:t>Össze</w:t>
      </w:r>
      <w:r w:rsidR="00CA77F5">
        <w:t>gzés</w:t>
      </w:r>
      <w:bookmarkEnd w:id="28"/>
    </w:p>
    <w:bookmarkEnd w:id="9"/>
    <w:bookmarkEnd w:id="21"/>
    <w:p w14:paraId="03AD40E8" w14:textId="3C5B2DCF" w:rsidR="00225F65" w:rsidRPr="0037381F" w:rsidRDefault="00225F65" w:rsidP="00225F65"/>
    <w:sdt>
      <w:sdtPr>
        <w:rPr>
          <w:rFonts w:cs="Times New Roman"/>
          <w:b w:val="0"/>
          <w:bCs w:val="0"/>
          <w:kern w:val="0"/>
          <w:sz w:val="24"/>
          <w:szCs w:val="24"/>
        </w:rPr>
        <w:id w:val="1666354722"/>
        <w:docPartObj>
          <w:docPartGallery w:val="Bibliographies"/>
          <w:docPartUnique/>
        </w:docPartObj>
      </w:sdtPr>
      <w:sdtContent>
        <w:p w14:paraId="2A7DC99B" w14:textId="3AA39C20" w:rsidR="00FF1DD0" w:rsidRDefault="00FF1DD0">
          <w:pPr>
            <w:pStyle w:val="Cmsor1"/>
          </w:pPr>
          <w:r>
            <w:t>Irodalomjegyzék</w:t>
          </w:r>
        </w:p>
        <w:sdt>
          <w:sdtPr>
            <w:id w:val="111145805"/>
            <w:bibliography/>
          </w:sdtPr>
          <w:sdtContent>
            <w:p w14:paraId="24190088" w14:textId="77777777" w:rsidR="00FF1DD0" w:rsidRDefault="00FF1DD0" w:rsidP="00FF1DD0">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0"/>
                <w:gridCol w:w="7454"/>
              </w:tblGrid>
              <w:tr w:rsidR="00FF1DD0" w14:paraId="49501ECA" w14:textId="77777777">
                <w:trPr>
                  <w:divId w:val="1828279807"/>
                  <w:tblCellSpacing w:w="15" w:type="dxa"/>
                </w:trPr>
                <w:tc>
                  <w:tcPr>
                    <w:tcW w:w="50" w:type="pct"/>
                    <w:hideMark/>
                  </w:tcPr>
                  <w:p w14:paraId="2B3E00D3" w14:textId="6A99A9EE" w:rsidR="00FF1DD0" w:rsidRDefault="00FF1DD0">
                    <w:pPr>
                      <w:pStyle w:val="Irodalomjegyzk"/>
                      <w:rPr>
                        <w:noProof/>
                      </w:rPr>
                    </w:pPr>
                    <w:r>
                      <w:rPr>
                        <w:noProof/>
                      </w:rPr>
                      <w:t xml:space="preserve">[1] </w:t>
                    </w:r>
                  </w:p>
                </w:tc>
                <w:tc>
                  <w:tcPr>
                    <w:tcW w:w="0" w:type="auto"/>
                    <w:hideMark/>
                  </w:tcPr>
                  <w:p w14:paraId="04B25AC0" w14:textId="77777777" w:rsidR="00FF1DD0" w:rsidRDefault="00FF1DD0">
                    <w:pPr>
                      <w:pStyle w:val="Irodalomjegyzk"/>
                      <w:rPr>
                        <w:noProof/>
                      </w:rPr>
                    </w:pPr>
                    <w:r>
                      <w:rPr>
                        <w:noProof/>
                      </w:rPr>
                      <w:t>Wikipedia, „Roguelike,” [Online]. Available: https://en.wikipedia.org/wiki/Roguelike. [Hozzáférés dátuma: február 2024].</w:t>
                    </w:r>
                  </w:p>
                </w:tc>
              </w:tr>
              <w:tr w:rsidR="00FF1DD0" w14:paraId="1BD56214" w14:textId="77777777">
                <w:trPr>
                  <w:divId w:val="1828279807"/>
                  <w:tblCellSpacing w:w="15" w:type="dxa"/>
                </w:trPr>
                <w:tc>
                  <w:tcPr>
                    <w:tcW w:w="50" w:type="pct"/>
                    <w:hideMark/>
                  </w:tcPr>
                  <w:p w14:paraId="21B9F736" w14:textId="77777777" w:rsidR="00FF1DD0" w:rsidRDefault="00FF1DD0">
                    <w:pPr>
                      <w:pStyle w:val="Irodalomjegyzk"/>
                      <w:rPr>
                        <w:noProof/>
                      </w:rPr>
                    </w:pPr>
                    <w:r>
                      <w:rPr>
                        <w:noProof/>
                      </w:rPr>
                      <w:t xml:space="preserve">[2] </w:t>
                    </w:r>
                  </w:p>
                </w:tc>
                <w:tc>
                  <w:tcPr>
                    <w:tcW w:w="0" w:type="auto"/>
                    <w:hideMark/>
                  </w:tcPr>
                  <w:p w14:paraId="764DA58F" w14:textId="77777777" w:rsidR="00FF1DD0" w:rsidRDefault="00FF1DD0">
                    <w:pPr>
                      <w:pStyle w:val="Irodalomjegyzk"/>
                      <w:rPr>
                        <w:noProof/>
                      </w:rPr>
                    </w:pPr>
                    <w:r>
                      <w:rPr>
                        <w:noProof/>
                      </w:rPr>
                      <w:t>Mike, „Sly Flourish,” [Online]. Available: https://slyflourish.com/your_only_dungeon_map.html. [Hozzáférés dátuma: február 2024].</w:t>
                    </w:r>
                  </w:p>
                </w:tc>
              </w:tr>
              <w:tr w:rsidR="00FF1DD0" w14:paraId="32009B0D" w14:textId="77777777">
                <w:trPr>
                  <w:divId w:val="1828279807"/>
                  <w:tblCellSpacing w:w="15" w:type="dxa"/>
                </w:trPr>
                <w:tc>
                  <w:tcPr>
                    <w:tcW w:w="50" w:type="pct"/>
                    <w:hideMark/>
                  </w:tcPr>
                  <w:p w14:paraId="642047F2" w14:textId="77777777" w:rsidR="00FF1DD0" w:rsidRDefault="00FF1DD0">
                    <w:pPr>
                      <w:pStyle w:val="Irodalomjegyzk"/>
                      <w:rPr>
                        <w:noProof/>
                      </w:rPr>
                    </w:pPr>
                    <w:r>
                      <w:rPr>
                        <w:noProof/>
                      </w:rPr>
                      <w:t xml:space="preserve">[3] </w:t>
                    </w:r>
                  </w:p>
                </w:tc>
                <w:tc>
                  <w:tcPr>
                    <w:tcW w:w="0" w:type="auto"/>
                    <w:hideMark/>
                  </w:tcPr>
                  <w:p w14:paraId="4574EEF9" w14:textId="77777777" w:rsidR="00FF1DD0" w:rsidRDefault="00FF1DD0">
                    <w:pPr>
                      <w:pStyle w:val="Irodalomjegyzk"/>
                      <w:rPr>
                        <w:noProof/>
                      </w:rPr>
                    </w:pPr>
                    <w:r>
                      <w:rPr>
                        <w:noProof/>
                      </w:rPr>
                      <w:t>Wikipedia, „pedit5,” [Online]. Available: https://en.wikipedia.org/wiki/Pedit5. [Hozzáférés dátuma: februar 2024].</w:t>
                    </w:r>
                  </w:p>
                </w:tc>
              </w:tr>
              <w:tr w:rsidR="00FF1DD0" w14:paraId="1531CEE5" w14:textId="77777777">
                <w:trPr>
                  <w:divId w:val="1828279807"/>
                  <w:tblCellSpacing w:w="15" w:type="dxa"/>
                </w:trPr>
                <w:tc>
                  <w:tcPr>
                    <w:tcW w:w="50" w:type="pct"/>
                    <w:hideMark/>
                  </w:tcPr>
                  <w:p w14:paraId="5C491E55" w14:textId="77777777" w:rsidR="00FF1DD0" w:rsidRDefault="00FF1DD0">
                    <w:pPr>
                      <w:pStyle w:val="Irodalomjegyzk"/>
                      <w:rPr>
                        <w:noProof/>
                      </w:rPr>
                    </w:pPr>
                    <w:r>
                      <w:rPr>
                        <w:noProof/>
                      </w:rPr>
                      <w:t xml:space="preserve">[4] </w:t>
                    </w:r>
                  </w:p>
                </w:tc>
                <w:tc>
                  <w:tcPr>
                    <w:tcW w:w="0" w:type="auto"/>
                    <w:hideMark/>
                  </w:tcPr>
                  <w:p w14:paraId="7C1D9032" w14:textId="77777777" w:rsidR="00FF1DD0" w:rsidRDefault="00FF1DD0">
                    <w:pPr>
                      <w:pStyle w:val="Irodalomjegyzk"/>
                      <w:rPr>
                        <w:noProof/>
                      </w:rPr>
                    </w:pPr>
                    <w:r>
                      <w:rPr>
                        <w:noProof/>
                      </w:rPr>
                      <w:t>Wikipedia, „Rogue,” [Online]. Available: https://en.wikipedia.org/wiki/Rogue_(video_game). [Hozzáférés dátuma: február 2024].</w:t>
                    </w:r>
                  </w:p>
                </w:tc>
              </w:tr>
              <w:tr w:rsidR="00FF1DD0" w14:paraId="1C7CB8A4" w14:textId="77777777">
                <w:trPr>
                  <w:divId w:val="1828279807"/>
                  <w:tblCellSpacing w:w="15" w:type="dxa"/>
                </w:trPr>
                <w:tc>
                  <w:tcPr>
                    <w:tcW w:w="50" w:type="pct"/>
                    <w:hideMark/>
                  </w:tcPr>
                  <w:p w14:paraId="32DADD11" w14:textId="77777777" w:rsidR="00FF1DD0" w:rsidRDefault="00FF1DD0">
                    <w:pPr>
                      <w:pStyle w:val="Irodalomjegyzk"/>
                      <w:rPr>
                        <w:noProof/>
                      </w:rPr>
                    </w:pPr>
                    <w:r>
                      <w:rPr>
                        <w:noProof/>
                      </w:rPr>
                      <w:t xml:space="preserve">[5] </w:t>
                    </w:r>
                  </w:p>
                </w:tc>
                <w:tc>
                  <w:tcPr>
                    <w:tcW w:w="0" w:type="auto"/>
                    <w:hideMark/>
                  </w:tcPr>
                  <w:p w14:paraId="115F9FA8" w14:textId="77777777" w:rsidR="00FF1DD0" w:rsidRDefault="00FF1DD0">
                    <w:pPr>
                      <w:pStyle w:val="Irodalomjegyzk"/>
                      <w:rPr>
                        <w:noProof/>
                      </w:rPr>
                    </w:pPr>
                    <w:r>
                      <w:rPr>
                        <w:noProof/>
                      </w:rPr>
                      <w:t>Wikipedia, „Rogue,” [Online]. Available: https://en.wikipedia.org/wiki/Rogue_(video_game)#/media/File:Rogue_Screenshot.png. [Hozzáférés dátuma: február 2024].</w:t>
                    </w:r>
                  </w:p>
                </w:tc>
              </w:tr>
              <w:tr w:rsidR="00FF1DD0" w14:paraId="42905665" w14:textId="77777777">
                <w:trPr>
                  <w:divId w:val="1828279807"/>
                  <w:tblCellSpacing w:w="15" w:type="dxa"/>
                </w:trPr>
                <w:tc>
                  <w:tcPr>
                    <w:tcW w:w="50" w:type="pct"/>
                    <w:hideMark/>
                  </w:tcPr>
                  <w:p w14:paraId="77C41F6D" w14:textId="77777777" w:rsidR="00FF1DD0" w:rsidRDefault="00FF1DD0">
                    <w:pPr>
                      <w:pStyle w:val="Irodalomjegyzk"/>
                      <w:rPr>
                        <w:noProof/>
                      </w:rPr>
                    </w:pPr>
                    <w:r>
                      <w:rPr>
                        <w:noProof/>
                      </w:rPr>
                      <w:t xml:space="preserve">[6] </w:t>
                    </w:r>
                  </w:p>
                </w:tc>
                <w:tc>
                  <w:tcPr>
                    <w:tcW w:w="0" w:type="auto"/>
                    <w:hideMark/>
                  </w:tcPr>
                  <w:p w14:paraId="39F68D1D" w14:textId="77777777" w:rsidR="00FF1DD0" w:rsidRDefault="00FF1DD0">
                    <w:pPr>
                      <w:pStyle w:val="Irodalomjegyzk"/>
                      <w:rPr>
                        <w:noProof/>
                      </w:rPr>
                    </w:pPr>
                    <w:r>
                      <w:rPr>
                        <w:noProof/>
                      </w:rPr>
                      <w:t>Wikipedia, „The Elder Scrolls V: Skyrim,” [Online]. Available: https://en.wikipedia.org/wiki/The_Elder_Scrolls_V:_Skyrim. [Hozzáférés dátuma: február 2024].</w:t>
                    </w:r>
                  </w:p>
                </w:tc>
              </w:tr>
              <w:tr w:rsidR="00FF1DD0" w14:paraId="5B8A9BB3" w14:textId="77777777">
                <w:trPr>
                  <w:divId w:val="1828279807"/>
                  <w:tblCellSpacing w:w="15" w:type="dxa"/>
                </w:trPr>
                <w:tc>
                  <w:tcPr>
                    <w:tcW w:w="50" w:type="pct"/>
                    <w:hideMark/>
                  </w:tcPr>
                  <w:p w14:paraId="364F37C2" w14:textId="77777777" w:rsidR="00FF1DD0" w:rsidRDefault="00FF1DD0">
                    <w:pPr>
                      <w:pStyle w:val="Irodalomjegyzk"/>
                      <w:rPr>
                        <w:noProof/>
                      </w:rPr>
                    </w:pPr>
                    <w:r>
                      <w:rPr>
                        <w:noProof/>
                      </w:rPr>
                      <w:t xml:space="preserve">[7] </w:t>
                    </w:r>
                  </w:p>
                </w:tc>
                <w:tc>
                  <w:tcPr>
                    <w:tcW w:w="0" w:type="auto"/>
                    <w:hideMark/>
                  </w:tcPr>
                  <w:p w14:paraId="181AE9DE" w14:textId="77777777" w:rsidR="00FF1DD0" w:rsidRDefault="00FF1DD0">
                    <w:pPr>
                      <w:pStyle w:val="Irodalomjegyzk"/>
                      <w:rPr>
                        <w:noProof/>
                      </w:rPr>
                    </w:pPr>
                    <w:r>
                      <w:rPr>
                        <w:noProof/>
                      </w:rPr>
                      <w:t>Fandom, „The Binding of Isaac Wiki,” [Online]. Available: https://bindingofisaac.fandom.com/wiki/The_Binding_of_Isaac_Wiki. [Hozzáférés dátuma: február 2024].</w:t>
                    </w:r>
                  </w:p>
                </w:tc>
              </w:tr>
              <w:tr w:rsidR="00FF1DD0" w14:paraId="2D595986" w14:textId="77777777">
                <w:trPr>
                  <w:divId w:val="1828279807"/>
                  <w:tblCellSpacing w:w="15" w:type="dxa"/>
                </w:trPr>
                <w:tc>
                  <w:tcPr>
                    <w:tcW w:w="50" w:type="pct"/>
                    <w:hideMark/>
                  </w:tcPr>
                  <w:p w14:paraId="6F8408C0" w14:textId="77777777" w:rsidR="00FF1DD0" w:rsidRDefault="00FF1DD0">
                    <w:pPr>
                      <w:pStyle w:val="Irodalomjegyzk"/>
                      <w:rPr>
                        <w:noProof/>
                      </w:rPr>
                    </w:pPr>
                    <w:r>
                      <w:rPr>
                        <w:noProof/>
                      </w:rPr>
                      <w:t xml:space="preserve">[8] </w:t>
                    </w:r>
                  </w:p>
                </w:tc>
                <w:tc>
                  <w:tcPr>
                    <w:tcW w:w="0" w:type="auto"/>
                    <w:hideMark/>
                  </w:tcPr>
                  <w:p w14:paraId="3750AF14" w14:textId="77777777" w:rsidR="00FF1DD0" w:rsidRDefault="00FF1DD0">
                    <w:pPr>
                      <w:pStyle w:val="Irodalomjegyzk"/>
                      <w:rPr>
                        <w:noProof/>
                      </w:rPr>
                    </w:pPr>
                    <w:r>
                      <w:rPr>
                        <w:noProof/>
                      </w:rPr>
                      <w:t>Wikipedia, „Izometrikus axonometria,” [Online]. Available: https://hu.wikipedia.org/wiki/Izometrikus_axonometria. [Hozzáférés dátuma: március 2024.].</w:t>
                    </w:r>
                  </w:p>
                </w:tc>
              </w:tr>
              <w:tr w:rsidR="00FF1DD0" w14:paraId="41B4BDD7" w14:textId="77777777">
                <w:trPr>
                  <w:divId w:val="1828279807"/>
                  <w:tblCellSpacing w:w="15" w:type="dxa"/>
                </w:trPr>
                <w:tc>
                  <w:tcPr>
                    <w:tcW w:w="50" w:type="pct"/>
                    <w:hideMark/>
                  </w:tcPr>
                  <w:p w14:paraId="57CC398D" w14:textId="77777777" w:rsidR="00FF1DD0" w:rsidRDefault="00FF1DD0">
                    <w:pPr>
                      <w:pStyle w:val="Irodalomjegyzk"/>
                      <w:rPr>
                        <w:noProof/>
                      </w:rPr>
                    </w:pPr>
                    <w:r>
                      <w:rPr>
                        <w:noProof/>
                      </w:rPr>
                      <w:t xml:space="preserve">[9] </w:t>
                    </w:r>
                  </w:p>
                </w:tc>
                <w:tc>
                  <w:tcPr>
                    <w:tcW w:w="0" w:type="auto"/>
                    <w:hideMark/>
                  </w:tcPr>
                  <w:p w14:paraId="50C8C830" w14:textId="77777777" w:rsidR="00FF1DD0" w:rsidRDefault="00FF1DD0">
                    <w:pPr>
                      <w:pStyle w:val="Irodalomjegyzk"/>
                      <w:rPr>
                        <w:noProof/>
                      </w:rPr>
                    </w:pPr>
                    <w:r>
                      <w:rPr>
                        <w:noProof/>
                      </w:rPr>
                      <w:t>Wikipedia, „Minecraft,” [Online]. Available: https://hu.wikipedia.org/wiki/Minecraft. [Hozzáférés dátuma: március 2024].</w:t>
                    </w:r>
                  </w:p>
                </w:tc>
              </w:tr>
              <w:tr w:rsidR="00FF1DD0" w14:paraId="33516094" w14:textId="77777777">
                <w:trPr>
                  <w:divId w:val="1828279807"/>
                  <w:tblCellSpacing w:w="15" w:type="dxa"/>
                </w:trPr>
                <w:tc>
                  <w:tcPr>
                    <w:tcW w:w="50" w:type="pct"/>
                    <w:hideMark/>
                  </w:tcPr>
                  <w:p w14:paraId="4DE3CA3B" w14:textId="77777777" w:rsidR="00FF1DD0" w:rsidRDefault="00FF1DD0">
                    <w:pPr>
                      <w:pStyle w:val="Irodalomjegyzk"/>
                      <w:rPr>
                        <w:noProof/>
                      </w:rPr>
                    </w:pPr>
                    <w:r>
                      <w:rPr>
                        <w:noProof/>
                      </w:rPr>
                      <w:lastRenderedPageBreak/>
                      <w:t xml:space="preserve">[10] </w:t>
                    </w:r>
                  </w:p>
                </w:tc>
                <w:tc>
                  <w:tcPr>
                    <w:tcW w:w="0" w:type="auto"/>
                    <w:hideMark/>
                  </w:tcPr>
                  <w:p w14:paraId="36D20D34" w14:textId="77777777" w:rsidR="00FF1DD0" w:rsidRDefault="00FF1DD0">
                    <w:pPr>
                      <w:pStyle w:val="Irodalomjegyzk"/>
                      <w:rPr>
                        <w:noProof/>
                      </w:rPr>
                    </w:pPr>
                    <w:r>
                      <w:rPr>
                        <w:noProof/>
                      </w:rPr>
                      <w:t>M. Fandom, „Map,” [Online]. Available: https://minecraft.fandom.com/wiki/Map. [Hozzáférés dátuma: március 2024].</w:t>
                    </w:r>
                  </w:p>
                </w:tc>
              </w:tr>
              <w:tr w:rsidR="00FF1DD0" w14:paraId="6A730FF5" w14:textId="77777777">
                <w:trPr>
                  <w:divId w:val="1828279807"/>
                  <w:tblCellSpacing w:w="15" w:type="dxa"/>
                </w:trPr>
                <w:tc>
                  <w:tcPr>
                    <w:tcW w:w="50" w:type="pct"/>
                    <w:hideMark/>
                  </w:tcPr>
                  <w:p w14:paraId="53F2DBB1" w14:textId="77777777" w:rsidR="00FF1DD0" w:rsidRDefault="00FF1DD0">
                    <w:pPr>
                      <w:pStyle w:val="Irodalomjegyzk"/>
                      <w:rPr>
                        <w:noProof/>
                      </w:rPr>
                    </w:pPr>
                    <w:r>
                      <w:rPr>
                        <w:noProof/>
                      </w:rPr>
                      <w:t xml:space="preserve">[11] </w:t>
                    </w:r>
                  </w:p>
                </w:tc>
                <w:tc>
                  <w:tcPr>
                    <w:tcW w:w="0" w:type="auto"/>
                    <w:hideMark/>
                  </w:tcPr>
                  <w:p w14:paraId="26E2EB8C" w14:textId="77777777" w:rsidR="00FF1DD0" w:rsidRDefault="00FF1DD0">
                    <w:pPr>
                      <w:pStyle w:val="Irodalomjegyzk"/>
                      <w:rPr>
                        <w:noProof/>
                      </w:rPr>
                    </w:pPr>
                    <w:r>
                      <w:rPr>
                        <w:noProof/>
                      </w:rPr>
                      <w:t>Wikipedia, „Procedural generation,” [Online]. Available: https://en.wikipedia.org/wiki/Procedural_generation. [Hozzáférés dátuma: február 2024].</w:t>
                    </w:r>
                  </w:p>
                </w:tc>
              </w:tr>
              <w:tr w:rsidR="00FF1DD0" w14:paraId="4628A560" w14:textId="77777777">
                <w:trPr>
                  <w:divId w:val="1828279807"/>
                  <w:tblCellSpacing w:w="15" w:type="dxa"/>
                </w:trPr>
                <w:tc>
                  <w:tcPr>
                    <w:tcW w:w="50" w:type="pct"/>
                    <w:hideMark/>
                  </w:tcPr>
                  <w:p w14:paraId="5B380963" w14:textId="77777777" w:rsidR="00FF1DD0" w:rsidRDefault="00FF1DD0">
                    <w:pPr>
                      <w:pStyle w:val="Irodalomjegyzk"/>
                      <w:rPr>
                        <w:noProof/>
                      </w:rPr>
                    </w:pPr>
                    <w:r>
                      <w:rPr>
                        <w:noProof/>
                      </w:rPr>
                      <w:t xml:space="preserve">[12] </w:t>
                    </w:r>
                  </w:p>
                </w:tc>
                <w:tc>
                  <w:tcPr>
                    <w:tcW w:w="0" w:type="auto"/>
                    <w:hideMark/>
                  </w:tcPr>
                  <w:p w14:paraId="0FCCFD93" w14:textId="77777777" w:rsidR="00FF1DD0" w:rsidRDefault="00FF1DD0">
                    <w:pPr>
                      <w:pStyle w:val="Irodalomjegyzk"/>
                      <w:rPr>
                        <w:noProof/>
                      </w:rPr>
                    </w:pPr>
                    <w:r>
                      <w:rPr>
                        <w:noProof/>
                      </w:rPr>
                      <w:t>Rainworld, „Rainworld,” [Online]. Available: https://rainworldgame.com/. [Hozzáférés dátuma: február 2024].</w:t>
                    </w:r>
                  </w:p>
                </w:tc>
              </w:tr>
              <w:tr w:rsidR="00FF1DD0" w14:paraId="55697B0D" w14:textId="77777777">
                <w:trPr>
                  <w:divId w:val="1828279807"/>
                  <w:tblCellSpacing w:w="15" w:type="dxa"/>
                </w:trPr>
                <w:tc>
                  <w:tcPr>
                    <w:tcW w:w="50" w:type="pct"/>
                    <w:hideMark/>
                  </w:tcPr>
                  <w:p w14:paraId="205D3DD3" w14:textId="77777777" w:rsidR="00FF1DD0" w:rsidRDefault="00FF1DD0">
                    <w:pPr>
                      <w:pStyle w:val="Irodalomjegyzk"/>
                      <w:rPr>
                        <w:noProof/>
                      </w:rPr>
                    </w:pPr>
                    <w:r>
                      <w:rPr>
                        <w:noProof/>
                      </w:rPr>
                      <w:t xml:space="preserve">[13] </w:t>
                    </w:r>
                  </w:p>
                </w:tc>
                <w:tc>
                  <w:tcPr>
                    <w:tcW w:w="0" w:type="auto"/>
                    <w:hideMark/>
                  </w:tcPr>
                  <w:p w14:paraId="34199B59" w14:textId="77777777" w:rsidR="00FF1DD0" w:rsidRDefault="00FF1DD0">
                    <w:pPr>
                      <w:pStyle w:val="Irodalomjegyzk"/>
                      <w:rPr>
                        <w:noProof/>
                      </w:rPr>
                    </w:pPr>
                    <w:r>
                      <w:rPr>
                        <w:noProof/>
                      </w:rPr>
                      <w:t>Wikipedia, „No Man's Sky,” [Online]. Available: https://en.wikipedia.org/wiki/No_Man%27s_Sky. [Hozzáférés dátuma: február 2024].</w:t>
                    </w:r>
                  </w:p>
                </w:tc>
              </w:tr>
              <w:tr w:rsidR="00FF1DD0" w14:paraId="1875DC4F" w14:textId="77777777">
                <w:trPr>
                  <w:divId w:val="1828279807"/>
                  <w:tblCellSpacing w:w="15" w:type="dxa"/>
                </w:trPr>
                <w:tc>
                  <w:tcPr>
                    <w:tcW w:w="50" w:type="pct"/>
                    <w:hideMark/>
                  </w:tcPr>
                  <w:p w14:paraId="4AA273C5" w14:textId="77777777" w:rsidR="00FF1DD0" w:rsidRDefault="00FF1DD0">
                    <w:pPr>
                      <w:pStyle w:val="Irodalomjegyzk"/>
                      <w:rPr>
                        <w:noProof/>
                      </w:rPr>
                    </w:pPr>
                    <w:r>
                      <w:rPr>
                        <w:noProof/>
                      </w:rPr>
                      <w:t xml:space="preserve">[14] </w:t>
                    </w:r>
                  </w:p>
                </w:tc>
                <w:tc>
                  <w:tcPr>
                    <w:tcW w:w="0" w:type="auto"/>
                    <w:hideMark/>
                  </w:tcPr>
                  <w:p w14:paraId="5540226F" w14:textId="77777777" w:rsidR="00FF1DD0" w:rsidRDefault="00FF1DD0">
                    <w:pPr>
                      <w:pStyle w:val="Irodalomjegyzk"/>
                      <w:rPr>
                        <w:noProof/>
                      </w:rPr>
                    </w:pPr>
                    <w:r>
                      <w:rPr>
                        <w:noProof/>
                      </w:rPr>
                      <w:t>B. Insider, „The 10 most beautiful planets people have found so far in 'No Man's Sky',” [Online]. Available: https://www.businessinsider.com/no-mans-sky-beautiful-planet-photos-2016-8#regardless-of-where-youre-standing-the-many-worlds-of-no-mans-sky-all-look-pretty-amazing-9. [Hozzáférés dátuma: február 2024].</w:t>
                    </w:r>
                  </w:p>
                </w:tc>
              </w:tr>
              <w:tr w:rsidR="00FF1DD0" w14:paraId="6ADAEB1F" w14:textId="77777777">
                <w:trPr>
                  <w:divId w:val="1828279807"/>
                  <w:tblCellSpacing w:w="15" w:type="dxa"/>
                </w:trPr>
                <w:tc>
                  <w:tcPr>
                    <w:tcW w:w="50" w:type="pct"/>
                    <w:hideMark/>
                  </w:tcPr>
                  <w:p w14:paraId="7C919052" w14:textId="77777777" w:rsidR="00FF1DD0" w:rsidRDefault="00FF1DD0">
                    <w:pPr>
                      <w:pStyle w:val="Irodalomjegyzk"/>
                      <w:rPr>
                        <w:noProof/>
                      </w:rPr>
                    </w:pPr>
                    <w:r>
                      <w:rPr>
                        <w:noProof/>
                      </w:rPr>
                      <w:t xml:space="preserve">[15] </w:t>
                    </w:r>
                  </w:p>
                </w:tc>
                <w:tc>
                  <w:tcPr>
                    <w:tcW w:w="0" w:type="auto"/>
                    <w:hideMark/>
                  </w:tcPr>
                  <w:p w14:paraId="775AA0E2" w14:textId="77777777" w:rsidR="00FF1DD0" w:rsidRDefault="00FF1DD0">
                    <w:pPr>
                      <w:pStyle w:val="Irodalomjegyzk"/>
                      <w:rPr>
                        <w:noProof/>
                      </w:rPr>
                    </w:pPr>
                    <w:r>
                      <w:rPr>
                        <w:noProof/>
                      </w:rPr>
                      <w:t>pcgamesn, „A Skyrim modder is enhancing its dungeons and doubling their sizes,” [Online]. Available: https://www.pcgamesn.com/the-elder-scrolls-v-skyrim/mod-dungeons-overhaul. [Hozzáférés dátuma: február 2024].</w:t>
                    </w:r>
                  </w:p>
                </w:tc>
              </w:tr>
              <w:tr w:rsidR="00FF1DD0" w14:paraId="6764390D" w14:textId="77777777">
                <w:trPr>
                  <w:divId w:val="1828279807"/>
                  <w:tblCellSpacing w:w="15" w:type="dxa"/>
                </w:trPr>
                <w:tc>
                  <w:tcPr>
                    <w:tcW w:w="50" w:type="pct"/>
                    <w:hideMark/>
                  </w:tcPr>
                  <w:p w14:paraId="6B7AE930" w14:textId="77777777" w:rsidR="00FF1DD0" w:rsidRDefault="00FF1DD0">
                    <w:pPr>
                      <w:pStyle w:val="Irodalomjegyzk"/>
                      <w:rPr>
                        <w:noProof/>
                      </w:rPr>
                    </w:pPr>
                    <w:r>
                      <w:rPr>
                        <w:noProof/>
                      </w:rPr>
                      <w:t xml:space="preserve">[16] </w:t>
                    </w:r>
                  </w:p>
                </w:tc>
                <w:tc>
                  <w:tcPr>
                    <w:tcW w:w="0" w:type="auto"/>
                    <w:hideMark/>
                  </w:tcPr>
                  <w:p w14:paraId="6550CA0D" w14:textId="77777777" w:rsidR="00FF1DD0" w:rsidRDefault="00FF1DD0">
                    <w:pPr>
                      <w:pStyle w:val="Irodalomjegyzk"/>
                      <w:rPr>
                        <w:noProof/>
                      </w:rPr>
                    </w:pPr>
                    <w:r>
                      <w:rPr>
                        <w:noProof/>
                      </w:rPr>
                      <w:t>Steam, „steamcommunity,” [Online]. Available: https://steamcommunity.com/sharedfiles/filedetails/?id=887211109. [Hozzáférés dátuma: február 2024].</w:t>
                    </w:r>
                  </w:p>
                </w:tc>
              </w:tr>
              <w:tr w:rsidR="00FF1DD0" w14:paraId="0DEE80CE" w14:textId="77777777">
                <w:trPr>
                  <w:divId w:val="1828279807"/>
                  <w:tblCellSpacing w:w="15" w:type="dxa"/>
                </w:trPr>
                <w:tc>
                  <w:tcPr>
                    <w:tcW w:w="50" w:type="pct"/>
                    <w:hideMark/>
                  </w:tcPr>
                  <w:p w14:paraId="0AED89E2" w14:textId="77777777" w:rsidR="00FF1DD0" w:rsidRDefault="00FF1DD0">
                    <w:pPr>
                      <w:pStyle w:val="Irodalomjegyzk"/>
                      <w:rPr>
                        <w:noProof/>
                      </w:rPr>
                    </w:pPr>
                    <w:r>
                      <w:rPr>
                        <w:noProof/>
                      </w:rPr>
                      <w:t xml:space="preserve">[17] </w:t>
                    </w:r>
                  </w:p>
                </w:tc>
                <w:tc>
                  <w:tcPr>
                    <w:tcW w:w="0" w:type="auto"/>
                    <w:hideMark/>
                  </w:tcPr>
                  <w:p w14:paraId="55CF54A1" w14:textId="77777777" w:rsidR="00FF1DD0" w:rsidRDefault="00FF1DD0">
                    <w:pPr>
                      <w:pStyle w:val="Irodalomjegyzk"/>
                      <w:rPr>
                        <w:noProof/>
                      </w:rPr>
                    </w:pPr>
                    <w:r>
                      <w:rPr>
                        <w:noProof/>
                      </w:rPr>
                      <w:t>Steam, „steamcommunity,” [Online]. Available: https://steamcommunity.com/sharedfiles/filedetails/?id=2910088884. [Hozzáférés dátuma: február 2024].</w:t>
                    </w:r>
                  </w:p>
                </w:tc>
              </w:tr>
            </w:tbl>
            <w:p w14:paraId="11D009EC" w14:textId="77777777" w:rsidR="00FF1DD0" w:rsidRDefault="00FF1DD0">
              <w:pPr>
                <w:divId w:val="1828279807"/>
                <w:rPr>
                  <w:noProof/>
                </w:rPr>
              </w:pPr>
            </w:p>
            <w:p w14:paraId="36ABFDCD" w14:textId="7F56A923" w:rsidR="00FF1DD0" w:rsidRDefault="00FF1DD0" w:rsidP="00FF1DD0">
              <w:r>
                <w:rPr>
                  <w:b/>
                  <w:bCs/>
                </w:rPr>
                <w:fldChar w:fldCharType="end"/>
              </w:r>
            </w:p>
          </w:sdtContent>
        </w:sdt>
      </w:sdtContent>
    </w:sdt>
    <w:p w14:paraId="6B81B1AE" w14:textId="6364BB99" w:rsidR="00316E19" w:rsidRDefault="00316E19" w:rsidP="00316E19"/>
    <w:p w14:paraId="4C89A339" w14:textId="77777777" w:rsidR="00B50CAA" w:rsidRDefault="00B50CAA" w:rsidP="00816BCB">
      <w:pPr>
        <w:pStyle w:val="Fejezetcimszmozsnlkl"/>
      </w:pPr>
      <w:bookmarkStart w:id="29" w:name="_Toc160286106"/>
      <w:r>
        <w:lastRenderedPageBreak/>
        <w:t>Függelék</w:t>
      </w:r>
      <w:bookmarkEnd w:id="29"/>
    </w:p>
    <w:p w14:paraId="32B5CC32" w14:textId="01CB29E2" w:rsidR="00D838AD" w:rsidRDefault="00D838AD" w:rsidP="00D838AD">
      <w:r>
        <w:t>A generátor és a megjelenítő megtalálható GitHubon az alábbi linkeken:</w:t>
      </w:r>
    </w:p>
    <w:p w14:paraId="5EAD52B7" w14:textId="77777777" w:rsidR="00D838AD" w:rsidRPr="00D838AD" w:rsidRDefault="00D838AD" w:rsidP="00D838AD">
      <w:pPr>
        <w:pStyle w:val="Listaszerbekezds"/>
        <w:numPr>
          <w:ilvl w:val="0"/>
          <w:numId w:val="26"/>
        </w:numPr>
      </w:pPr>
    </w:p>
    <w:p w14:paraId="5747A86F" w14:textId="77777777" w:rsidR="00B50CAA" w:rsidRDefault="00B50CAA" w:rsidP="00B50CAA"/>
    <w:sectPr w:rsidR="00B50CAA" w:rsidSect="00F84129">
      <w:headerReference w:type="even" r:id="rId15"/>
      <w:footerReference w:type="default" r:id="rId1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32EE6" w14:textId="77777777" w:rsidR="00F84129" w:rsidRDefault="00F84129">
      <w:r>
        <w:separator/>
      </w:r>
    </w:p>
  </w:endnote>
  <w:endnote w:type="continuationSeparator" w:id="0">
    <w:p w14:paraId="4AD391EE" w14:textId="77777777" w:rsidR="00F84129" w:rsidRDefault="00F84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FC628" w14:textId="77777777" w:rsidR="00F84129" w:rsidRDefault="00F84129">
      <w:r>
        <w:separator/>
      </w:r>
    </w:p>
  </w:footnote>
  <w:footnote w:type="continuationSeparator" w:id="0">
    <w:p w14:paraId="35ADB3D6" w14:textId="77777777" w:rsidR="00F84129" w:rsidRDefault="00F84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8646C"/>
    <w:multiLevelType w:val="hybridMultilevel"/>
    <w:tmpl w:val="BE5C48C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A135664"/>
    <w:multiLevelType w:val="hybridMultilevel"/>
    <w:tmpl w:val="25AC7B9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8CF09C8"/>
    <w:multiLevelType w:val="hybridMultilevel"/>
    <w:tmpl w:val="F25A2D6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82A4832"/>
    <w:multiLevelType w:val="hybridMultilevel"/>
    <w:tmpl w:val="CC7C544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99C3B84"/>
    <w:multiLevelType w:val="multilevel"/>
    <w:tmpl w:val="3022E6A4"/>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57580381">
    <w:abstractNumId w:val="11"/>
  </w:num>
  <w:num w:numId="2" w16cid:durableId="1776828908">
    <w:abstractNumId w:val="24"/>
  </w:num>
  <w:num w:numId="3" w16cid:durableId="1669939900">
    <w:abstractNumId w:val="13"/>
  </w:num>
  <w:num w:numId="4" w16cid:durableId="422839346">
    <w:abstractNumId w:val="19"/>
  </w:num>
  <w:num w:numId="5" w16cid:durableId="1052119173">
    <w:abstractNumId w:val="20"/>
  </w:num>
  <w:num w:numId="6" w16cid:durableId="2066221008">
    <w:abstractNumId w:val="22"/>
  </w:num>
  <w:num w:numId="7" w16cid:durableId="277643067">
    <w:abstractNumId w:val="15"/>
  </w:num>
  <w:num w:numId="8" w16cid:durableId="1271863209">
    <w:abstractNumId w:val="12"/>
  </w:num>
  <w:num w:numId="9" w16cid:durableId="1626349149">
    <w:abstractNumId w:val="16"/>
  </w:num>
  <w:num w:numId="10" w16cid:durableId="1117991804">
    <w:abstractNumId w:val="25"/>
  </w:num>
  <w:num w:numId="11" w16cid:durableId="1448348489">
    <w:abstractNumId w:val="17"/>
  </w:num>
  <w:num w:numId="12" w16cid:durableId="829367151">
    <w:abstractNumId w:val="23"/>
  </w:num>
  <w:num w:numId="13" w16cid:durableId="1867794088">
    <w:abstractNumId w:val="9"/>
  </w:num>
  <w:num w:numId="14" w16cid:durableId="237785404">
    <w:abstractNumId w:val="7"/>
  </w:num>
  <w:num w:numId="15" w16cid:durableId="367461506">
    <w:abstractNumId w:val="6"/>
  </w:num>
  <w:num w:numId="16" w16cid:durableId="835534936">
    <w:abstractNumId w:val="5"/>
  </w:num>
  <w:num w:numId="17" w16cid:durableId="1932855168">
    <w:abstractNumId w:val="4"/>
  </w:num>
  <w:num w:numId="18" w16cid:durableId="1366636072">
    <w:abstractNumId w:val="8"/>
  </w:num>
  <w:num w:numId="19" w16cid:durableId="356732178">
    <w:abstractNumId w:val="3"/>
  </w:num>
  <w:num w:numId="20" w16cid:durableId="803307436">
    <w:abstractNumId w:val="2"/>
  </w:num>
  <w:num w:numId="21" w16cid:durableId="1984773261">
    <w:abstractNumId w:val="1"/>
  </w:num>
  <w:num w:numId="22" w16cid:durableId="2063015331">
    <w:abstractNumId w:val="0"/>
  </w:num>
  <w:num w:numId="23" w16cid:durableId="1867863976">
    <w:abstractNumId w:val="10"/>
  </w:num>
  <w:num w:numId="24" w16cid:durableId="321354741">
    <w:abstractNumId w:val="14"/>
  </w:num>
  <w:num w:numId="25" w16cid:durableId="826092448">
    <w:abstractNumId w:val="21"/>
  </w:num>
  <w:num w:numId="26" w16cid:durableId="1533763921">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2688E"/>
    <w:rsid w:val="000707E8"/>
    <w:rsid w:val="000A4363"/>
    <w:rsid w:val="000A7483"/>
    <w:rsid w:val="000B1BB6"/>
    <w:rsid w:val="000B53E0"/>
    <w:rsid w:val="00106888"/>
    <w:rsid w:val="0012682F"/>
    <w:rsid w:val="00134113"/>
    <w:rsid w:val="00162232"/>
    <w:rsid w:val="00171054"/>
    <w:rsid w:val="00184376"/>
    <w:rsid w:val="00191E1D"/>
    <w:rsid w:val="00197DC0"/>
    <w:rsid w:val="001A2B30"/>
    <w:rsid w:val="001A57BC"/>
    <w:rsid w:val="001A61FE"/>
    <w:rsid w:val="002102C3"/>
    <w:rsid w:val="00222A45"/>
    <w:rsid w:val="00225F65"/>
    <w:rsid w:val="00227347"/>
    <w:rsid w:val="00233B51"/>
    <w:rsid w:val="00267677"/>
    <w:rsid w:val="00273C00"/>
    <w:rsid w:val="00275D77"/>
    <w:rsid w:val="00283BF6"/>
    <w:rsid w:val="002841F9"/>
    <w:rsid w:val="002D0621"/>
    <w:rsid w:val="002D7DA9"/>
    <w:rsid w:val="002E1D2A"/>
    <w:rsid w:val="002E67A1"/>
    <w:rsid w:val="002F1B68"/>
    <w:rsid w:val="002F7962"/>
    <w:rsid w:val="00302BB3"/>
    <w:rsid w:val="00307959"/>
    <w:rsid w:val="00313013"/>
    <w:rsid w:val="00316E19"/>
    <w:rsid w:val="00334E40"/>
    <w:rsid w:val="0034453F"/>
    <w:rsid w:val="0034770D"/>
    <w:rsid w:val="00350AEC"/>
    <w:rsid w:val="00352B57"/>
    <w:rsid w:val="0037381F"/>
    <w:rsid w:val="00375BFC"/>
    <w:rsid w:val="00386771"/>
    <w:rsid w:val="003A4CDB"/>
    <w:rsid w:val="003B39DE"/>
    <w:rsid w:val="003B3C39"/>
    <w:rsid w:val="003C2871"/>
    <w:rsid w:val="003C6630"/>
    <w:rsid w:val="003E70B1"/>
    <w:rsid w:val="003F5425"/>
    <w:rsid w:val="003F7AB6"/>
    <w:rsid w:val="00410924"/>
    <w:rsid w:val="0048395A"/>
    <w:rsid w:val="004851C7"/>
    <w:rsid w:val="00485CB5"/>
    <w:rsid w:val="00486C1A"/>
    <w:rsid w:val="00495A65"/>
    <w:rsid w:val="004A4B8D"/>
    <w:rsid w:val="004B6C8F"/>
    <w:rsid w:val="004D04D3"/>
    <w:rsid w:val="00502A30"/>
    <w:rsid w:val="005072FB"/>
    <w:rsid w:val="00511A7D"/>
    <w:rsid w:val="005202C0"/>
    <w:rsid w:val="00520D44"/>
    <w:rsid w:val="005524FC"/>
    <w:rsid w:val="0055761C"/>
    <w:rsid w:val="0056267F"/>
    <w:rsid w:val="00572D35"/>
    <w:rsid w:val="00576495"/>
    <w:rsid w:val="00596768"/>
    <w:rsid w:val="005C63D9"/>
    <w:rsid w:val="005D3443"/>
    <w:rsid w:val="005D7CEB"/>
    <w:rsid w:val="005E01E0"/>
    <w:rsid w:val="005E035A"/>
    <w:rsid w:val="005E54E0"/>
    <w:rsid w:val="005F3404"/>
    <w:rsid w:val="005F4E47"/>
    <w:rsid w:val="006034F8"/>
    <w:rsid w:val="006106F1"/>
    <w:rsid w:val="006212CD"/>
    <w:rsid w:val="0062185B"/>
    <w:rsid w:val="0063585C"/>
    <w:rsid w:val="00641018"/>
    <w:rsid w:val="006421EF"/>
    <w:rsid w:val="00643E0C"/>
    <w:rsid w:val="00650C7C"/>
    <w:rsid w:val="00652960"/>
    <w:rsid w:val="0066174A"/>
    <w:rsid w:val="00665C5D"/>
    <w:rsid w:val="006662E4"/>
    <w:rsid w:val="00675281"/>
    <w:rsid w:val="00681E99"/>
    <w:rsid w:val="006878BC"/>
    <w:rsid w:val="00692605"/>
    <w:rsid w:val="006A1B7F"/>
    <w:rsid w:val="006A3D01"/>
    <w:rsid w:val="006B00FC"/>
    <w:rsid w:val="006D338C"/>
    <w:rsid w:val="006F512E"/>
    <w:rsid w:val="00700E3A"/>
    <w:rsid w:val="00717E78"/>
    <w:rsid w:val="00730B3C"/>
    <w:rsid w:val="00760739"/>
    <w:rsid w:val="00762E78"/>
    <w:rsid w:val="00786AC3"/>
    <w:rsid w:val="007A16C4"/>
    <w:rsid w:val="007B3B25"/>
    <w:rsid w:val="007C61C6"/>
    <w:rsid w:val="00816BCB"/>
    <w:rsid w:val="0082152F"/>
    <w:rsid w:val="00854BDC"/>
    <w:rsid w:val="00872118"/>
    <w:rsid w:val="00885F1D"/>
    <w:rsid w:val="008B2CE4"/>
    <w:rsid w:val="008D3054"/>
    <w:rsid w:val="008E7228"/>
    <w:rsid w:val="008F5869"/>
    <w:rsid w:val="00901EB1"/>
    <w:rsid w:val="0090541F"/>
    <w:rsid w:val="00940CB1"/>
    <w:rsid w:val="00946DF8"/>
    <w:rsid w:val="0094744E"/>
    <w:rsid w:val="00962536"/>
    <w:rsid w:val="0098532E"/>
    <w:rsid w:val="009915FA"/>
    <w:rsid w:val="009A08E7"/>
    <w:rsid w:val="009A32B9"/>
    <w:rsid w:val="009B1AB8"/>
    <w:rsid w:val="009B5294"/>
    <w:rsid w:val="009B5361"/>
    <w:rsid w:val="009C1C93"/>
    <w:rsid w:val="009D119C"/>
    <w:rsid w:val="009D2770"/>
    <w:rsid w:val="009E67D2"/>
    <w:rsid w:val="009F414B"/>
    <w:rsid w:val="009F6FB1"/>
    <w:rsid w:val="00A06213"/>
    <w:rsid w:val="00A06CF6"/>
    <w:rsid w:val="00A22CE5"/>
    <w:rsid w:val="00A27BF9"/>
    <w:rsid w:val="00A3399E"/>
    <w:rsid w:val="00A34DC4"/>
    <w:rsid w:val="00A45105"/>
    <w:rsid w:val="00A52A61"/>
    <w:rsid w:val="00A60ED9"/>
    <w:rsid w:val="00A6677C"/>
    <w:rsid w:val="00A81DB7"/>
    <w:rsid w:val="00AA549D"/>
    <w:rsid w:val="00AB511F"/>
    <w:rsid w:val="00AE05C4"/>
    <w:rsid w:val="00AE736A"/>
    <w:rsid w:val="00B13FD0"/>
    <w:rsid w:val="00B4104A"/>
    <w:rsid w:val="00B50CAA"/>
    <w:rsid w:val="00B96880"/>
    <w:rsid w:val="00BA0623"/>
    <w:rsid w:val="00BC0B2B"/>
    <w:rsid w:val="00BF4292"/>
    <w:rsid w:val="00C00B3C"/>
    <w:rsid w:val="00C2686E"/>
    <w:rsid w:val="00C275B5"/>
    <w:rsid w:val="00C31260"/>
    <w:rsid w:val="00C53F92"/>
    <w:rsid w:val="00C73DEE"/>
    <w:rsid w:val="00C77528"/>
    <w:rsid w:val="00C84464"/>
    <w:rsid w:val="00C94815"/>
    <w:rsid w:val="00CA77F5"/>
    <w:rsid w:val="00D07335"/>
    <w:rsid w:val="00D1632F"/>
    <w:rsid w:val="00D23BFC"/>
    <w:rsid w:val="00D23FE8"/>
    <w:rsid w:val="00D429F2"/>
    <w:rsid w:val="00D53F5A"/>
    <w:rsid w:val="00D63A19"/>
    <w:rsid w:val="00D81927"/>
    <w:rsid w:val="00D838AD"/>
    <w:rsid w:val="00D95E2C"/>
    <w:rsid w:val="00DD30AB"/>
    <w:rsid w:val="00DD6A58"/>
    <w:rsid w:val="00E07EE4"/>
    <w:rsid w:val="00E327F5"/>
    <w:rsid w:val="00E42F0D"/>
    <w:rsid w:val="00E649F2"/>
    <w:rsid w:val="00E73A52"/>
    <w:rsid w:val="00E8385C"/>
    <w:rsid w:val="00E86A0C"/>
    <w:rsid w:val="00EB06A2"/>
    <w:rsid w:val="00ED24FC"/>
    <w:rsid w:val="00ED2B59"/>
    <w:rsid w:val="00EE1A1F"/>
    <w:rsid w:val="00EE2264"/>
    <w:rsid w:val="00F050F9"/>
    <w:rsid w:val="00F1004E"/>
    <w:rsid w:val="00F7536E"/>
    <w:rsid w:val="00F84129"/>
    <w:rsid w:val="00F84CDF"/>
    <w:rsid w:val="00F87CE0"/>
    <w:rsid w:val="00F94C0B"/>
    <w:rsid w:val="00FA293F"/>
    <w:rsid w:val="00FA7742"/>
    <w:rsid w:val="00FB092C"/>
    <w:rsid w:val="00FE276F"/>
    <w:rsid w:val="00FF0CDC"/>
    <w:rsid w:val="00FF1D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9B5294"/>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946DF8"/>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DD30AB"/>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Feloldatlanmegemlts">
    <w:name w:val="Unresolved Mention"/>
    <w:basedOn w:val="Bekezdsalapbettpusa"/>
    <w:uiPriority w:val="99"/>
    <w:semiHidden/>
    <w:unhideWhenUsed/>
    <w:rsid w:val="006878BC"/>
    <w:rPr>
      <w:color w:val="605E5C"/>
      <w:shd w:val="clear" w:color="auto" w:fill="E1DFDD"/>
    </w:rPr>
  </w:style>
  <w:style w:type="character" w:styleId="Mrltotthiperhivatkozs">
    <w:name w:val="FollowedHyperlink"/>
    <w:basedOn w:val="Bekezdsalapbettpusa"/>
    <w:rsid w:val="003F7AB6"/>
    <w:rPr>
      <w:color w:val="954F72" w:themeColor="followedHyperlink"/>
      <w:u w:val="single"/>
    </w:rPr>
  </w:style>
  <w:style w:type="character" w:customStyle="1" w:styleId="Cmsor1Char">
    <w:name w:val="Címsor 1 Char"/>
    <w:basedOn w:val="Bekezdsalapbettpusa"/>
    <w:link w:val="Cmsor1"/>
    <w:uiPriority w:val="9"/>
    <w:rsid w:val="00316E19"/>
    <w:rPr>
      <w:rFonts w:cs="Arial"/>
      <w:b/>
      <w:bCs/>
      <w:kern w:val="32"/>
      <w:sz w:val="36"/>
      <w:szCs w:val="32"/>
      <w:lang w:eastAsia="en-US"/>
    </w:rPr>
  </w:style>
  <w:style w:type="paragraph" w:styleId="Irodalomjegyzk">
    <w:name w:val="Bibliography"/>
    <w:basedOn w:val="Norml"/>
    <w:next w:val="Norml"/>
    <w:uiPriority w:val="37"/>
    <w:unhideWhenUsed/>
    <w:rsid w:val="00316E19"/>
  </w:style>
  <w:style w:type="character" w:customStyle="1" w:styleId="Cmsor3Char">
    <w:name w:val="Címsor 3 Char"/>
    <w:basedOn w:val="Bekezdsalapbettpusa"/>
    <w:link w:val="Cmsor3"/>
    <w:rsid w:val="005F4E47"/>
    <w:rPr>
      <w:rFonts w:cs="Arial"/>
      <w:b/>
      <w:bCs/>
      <w:sz w:val="28"/>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0128">
      <w:bodyDiv w:val="1"/>
      <w:marLeft w:val="0"/>
      <w:marRight w:val="0"/>
      <w:marTop w:val="0"/>
      <w:marBottom w:val="0"/>
      <w:divBdr>
        <w:top w:val="none" w:sz="0" w:space="0" w:color="auto"/>
        <w:left w:val="none" w:sz="0" w:space="0" w:color="auto"/>
        <w:bottom w:val="none" w:sz="0" w:space="0" w:color="auto"/>
        <w:right w:val="none" w:sz="0" w:space="0" w:color="auto"/>
      </w:divBdr>
    </w:div>
    <w:div w:id="46607274">
      <w:bodyDiv w:val="1"/>
      <w:marLeft w:val="0"/>
      <w:marRight w:val="0"/>
      <w:marTop w:val="0"/>
      <w:marBottom w:val="0"/>
      <w:divBdr>
        <w:top w:val="none" w:sz="0" w:space="0" w:color="auto"/>
        <w:left w:val="none" w:sz="0" w:space="0" w:color="auto"/>
        <w:bottom w:val="none" w:sz="0" w:space="0" w:color="auto"/>
        <w:right w:val="none" w:sz="0" w:space="0" w:color="auto"/>
      </w:divBdr>
    </w:div>
    <w:div w:id="46927235">
      <w:bodyDiv w:val="1"/>
      <w:marLeft w:val="0"/>
      <w:marRight w:val="0"/>
      <w:marTop w:val="0"/>
      <w:marBottom w:val="0"/>
      <w:divBdr>
        <w:top w:val="none" w:sz="0" w:space="0" w:color="auto"/>
        <w:left w:val="none" w:sz="0" w:space="0" w:color="auto"/>
        <w:bottom w:val="none" w:sz="0" w:space="0" w:color="auto"/>
        <w:right w:val="none" w:sz="0" w:space="0" w:color="auto"/>
      </w:divBdr>
    </w:div>
    <w:div w:id="50741118">
      <w:bodyDiv w:val="1"/>
      <w:marLeft w:val="0"/>
      <w:marRight w:val="0"/>
      <w:marTop w:val="0"/>
      <w:marBottom w:val="0"/>
      <w:divBdr>
        <w:top w:val="none" w:sz="0" w:space="0" w:color="auto"/>
        <w:left w:val="none" w:sz="0" w:space="0" w:color="auto"/>
        <w:bottom w:val="none" w:sz="0" w:space="0" w:color="auto"/>
        <w:right w:val="none" w:sz="0" w:space="0" w:color="auto"/>
      </w:divBdr>
    </w:div>
    <w:div w:id="51781154">
      <w:bodyDiv w:val="1"/>
      <w:marLeft w:val="0"/>
      <w:marRight w:val="0"/>
      <w:marTop w:val="0"/>
      <w:marBottom w:val="0"/>
      <w:divBdr>
        <w:top w:val="none" w:sz="0" w:space="0" w:color="auto"/>
        <w:left w:val="none" w:sz="0" w:space="0" w:color="auto"/>
        <w:bottom w:val="none" w:sz="0" w:space="0" w:color="auto"/>
        <w:right w:val="none" w:sz="0" w:space="0" w:color="auto"/>
      </w:divBdr>
    </w:div>
    <w:div w:id="79956360">
      <w:bodyDiv w:val="1"/>
      <w:marLeft w:val="0"/>
      <w:marRight w:val="0"/>
      <w:marTop w:val="0"/>
      <w:marBottom w:val="0"/>
      <w:divBdr>
        <w:top w:val="none" w:sz="0" w:space="0" w:color="auto"/>
        <w:left w:val="none" w:sz="0" w:space="0" w:color="auto"/>
        <w:bottom w:val="none" w:sz="0" w:space="0" w:color="auto"/>
        <w:right w:val="none" w:sz="0" w:space="0" w:color="auto"/>
      </w:divBdr>
    </w:div>
    <w:div w:id="86392342">
      <w:bodyDiv w:val="1"/>
      <w:marLeft w:val="0"/>
      <w:marRight w:val="0"/>
      <w:marTop w:val="0"/>
      <w:marBottom w:val="0"/>
      <w:divBdr>
        <w:top w:val="none" w:sz="0" w:space="0" w:color="auto"/>
        <w:left w:val="none" w:sz="0" w:space="0" w:color="auto"/>
        <w:bottom w:val="none" w:sz="0" w:space="0" w:color="auto"/>
        <w:right w:val="none" w:sz="0" w:space="0" w:color="auto"/>
      </w:divBdr>
    </w:div>
    <w:div w:id="102387506">
      <w:bodyDiv w:val="1"/>
      <w:marLeft w:val="0"/>
      <w:marRight w:val="0"/>
      <w:marTop w:val="0"/>
      <w:marBottom w:val="0"/>
      <w:divBdr>
        <w:top w:val="none" w:sz="0" w:space="0" w:color="auto"/>
        <w:left w:val="none" w:sz="0" w:space="0" w:color="auto"/>
        <w:bottom w:val="none" w:sz="0" w:space="0" w:color="auto"/>
        <w:right w:val="none" w:sz="0" w:space="0" w:color="auto"/>
      </w:divBdr>
    </w:div>
    <w:div w:id="109203083">
      <w:bodyDiv w:val="1"/>
      <w:marLeft w:val="0"/>
      <w:marRight w:val="0"/>
      <w:marTop w:val="0"/>
      <w:marBottom w:val="0"/>
      <w:divBdr>
        <w:top w:val="none" w:sz="0" w:space="0" w:color="auto"/>
        <w:left w:val="none" w:sz="0" w:space="0" w:color="auto"/>
        <w:bottom w:val="none" w:sz="0" w:space="0" w:color="auto"/>
        <w:right w:val="none" w:sz="0" w:space="0" w:color="auto"/>
      </w:divBdr>
    </w:div>
    <w:div w:id="110132940">
      <w:bodyDiv w:val="1"/>
      <w:marLeft w:val="0"/>
      <w:marRight w:val="0"/>
      <w:marTop w:val="0"/>
      <w:marBottom w:val="0"/>
      <w:divBdr>
        <w:top w:val="none" w:sz="0" w:space="0" w:color="auto"/>
        <w:left w:val="none" w:sz="0" w:space="0" w:color="auto"/>
        <w:bottom w:val="none" w:sz="0" w:space="0" w:color="auto"/>
        <w:right w:val="none" w:sz="0" w:space="0" w:color="auto"/>
      </w:divBdr>
    </w:div>
    <w:div w:id="117144892">
      <w:bodyDiv w:val="1"/>
      <w:marLeft w:val="0"/>
      <w:marRight w:val="0"/>
      <w:marTop w:val="0"/>
      <w:marBottom w:val="0"/>
      <w:divBdr>
        <w:top w:val="none" w:sz="0" w:space="0" w:color="auto"/>
        <w:left w:val="none" w:sz="0" w:space="0" w:color="auto"/>
        <w:bottom w:val="none" w:sz="0" w:space="0" w:color="auto"/>
        <w:right w:val="none" w:sz="0" w:space="0" w:color="auto"/>
      </w:divBdr>
    </w:div>
    <w:div w:id="130680100">
      <w:bodyDiv w:val="1"/>
      <w:marLeft w:val="0"/>
      <w:marRight w:val="0"/>
      <w:marTop w:val="0"/>
      <w:marBottom w:val="0"/>
      <w:divBdr>
        <w:top w:val="none" w:sz="0" w:space="0" w:color="auto"/>
        <w:left w:val="none" w:sz="0" w:space="0" w:color="auto"/>
        <w:bottom w:val="none" w:sz="0" w:space="0" w:color="auto"/>
        <w:right w:val="none" w:sz="0" w:space="0" w:color="auto"/>
      </w:divBdr>
    </w:div>
    <w:div w:id="189686897">
      <w:bodyDiv w:val="1"/>
      <w:marLeft w:val="0"/>
      <w:marRight w:val="0"/>
      <w:marTop w:val="0"/>
      <w:marBottom w:val="0"/>
      <w:divBdr>
        <w:top w:val="none" w:sz="0" w:space="0" w:color="auto"/>
        <w:left w:val="none" w:sz="0" w:space="0" w:color="auto"/>
        <w:bottom w:val="none" w:sz="0" w:space="0" w:color="auto"/>
        <w:right w:val="none" w:sz="0" w:space="0" w:color="auto"/>
      </w:divBdr>
    </w:div>
    <w:div w:id="194736600">
      <w:bodyDiv w:val="1"/>
      <w:marLeft w:val="0"/>
      <w:marRight w:val="0"/>
      <w:marTop w:val="0"/>
      <w:marBottom w:val="0"/>
      <w:divBdr>
        <w:top w:val="none" w:sz="0" w:space="0" w:color="auto"/>
        <w:left w:val="none" w:sz="0" w:space="0" w:color="auto"/>
        <w:bottom w:val="none" w:sz="0" w:space="0" w:color="auto"/>
        <w:right w:val="none" w:sz="0" w:space="0" w:color="auto"/>
      </w:divBdr>
    </w:div>
    <w:div w:id="199976913">
      <w:bodyDiv w:val="1"/>
      <w:marLeft w:val="0"/>
      <w:marRight w:val="0"/>
      <w:marTop w:val="0"/>
      <w:marBottom w:val="0"/>
      <w:divBdr>
        <w:top w:val="none" w:sz="0" w:space="0" w:color="auto"/>
        <w:left w:val="none" w:sz="0" w:space="0" w:color="auto"/>
        <w:bottom w:val="none" w:sz="0" w:space="0" w:color="auto"/>
        <w:right w:val="none" w:sz="0" w:space="0" w:color="auto"/>
      </w:divBdr>
    </w:div>
    <w:div w:id="239144211">
      <w:bodyDiv w:val="1"/>
      <w:marLeft w:val="0"/>
      <w:marRight w:val="0"/>
      <w:marTop w:val="0"/>
      <w:marBottom w:val="0"/>
      <w:divBdr>
        <w:top w:val="none" w:sz="0" w:space="0" w:color="auto"/>
        <w:left w:val="none" w:sz="0" w:space="0" w:color="auto"/>
        <w:bottom w:val="none" w:sz="0" w:space="0" w:color="auto"/>
        <w:right w:val="none" w:sz="0" w:space="0" w:color="auto"/>
      </w:divBdr>
    </w:div>
    <w:div w:id="249432559">
      <w:bodyDiv w:val="1"/>
      <w:marLeft w:val="0"/>
      <w:marRight w:val="0"/>
      <w:marTop w:val="0"/>
      <w:marBottom w:val="0"/>
      <w:divBdr>
        <w:top w:val="none" w:sz="0" w:space="0" w:color="auto"/>
        <w:left w:val="none" w:sz="0" w:space="0" w:color="auto"/>
        <w:bottom w:val="none" w:sz="0" w:space="0" w:color="auto"/>
        <w:right w:val="none" w:sz="0" w:space="0" w:color="auto"/>
      </w:divBdr>
    </w:div>
    <w:div w:id="265970639">
      <w:bodyDiv w:val="1"/>
      <w:marLeft w:val="0"/>
      <w:marRight w:val="0"/>
      <w:marTop w:val="0"/>
      <w:marBottom w:val="0"/>
      <w:divBdr>
        <w:top w:val="none" w:sz="0" w:space="0" w:color="auto"/>
        <w:left w:val="none" w:sz="0" w:space="0" w:color="auto"/>
        <w:bottom w:val="none" w:sz="0" w:space="0" w:color="auto"/>
        <w:right w:val="none" w:sz="0" w:space="0" w:color="auto"/>
      </w:divBdr>
    </w:div>
    <w:div w:id="272132252">
      <w:bodyDiv w:val="1"/>
      <w:marLeft w:val="0"/>
      <w:marRight w:val="0"/>
      <w:marTop w:val="0"/>
      <w:marBottom w:val="0"/>
      <w:divBdr>
        <w:top w:val="none" w:sz="0" w:space="0" w:color="auto"/>
        <w:left w:val="none" w:sz="0" w:space="0" w:color="auto"/>
        <w:bottom w:val="none" w:sz="0" w:space="0" w:color="auto"/>
        <w:right w:val="none" w:sz="0" w:space="0" w:color="auto"/>
      </w:divBdr>
    </w:div>
    <w:div w:id="285545083">
      <w:bodyDiv w:val="1"/>
      <w:marLeft w:val="0"/>
      <w:marRight w:val="0"/>
      <w:marTop w:val="0"/>
      <w:marBottom w:val="0"/>
      <w:divBdr>
        <w:top w:val="none" w:sz="0" w:space="0" w:color="auto"/>
        <w:left w:val="none" w:sz="0" w:space="0" w:color="auto"/>
        <w:bottom w:val="none" w:sz="0" w:space="0" w:color="auto"/>
        <w:right w:val="none" w:sz="0" w:space="0" w:color="auto"/>
      </w:divBdr>
    </w:div>
    <w:div w:id="289018885">
      <w:bodyDiv w:val="1"/>
      <w:marLeft w:val="0"/>
      <w:marRight w:val="0"/>
      <w:marTop w:val="0"/>
      <w:marBottom w:val="0"/>
      <w:divBdr>
        <w:top w:val="none" w:sz="0" w:space="0" w:color="auto"/>
        <w:left w:val="none" w:sz="0" w:space="0" w:color="auto"/>
        <w:bottom w:val="none" w:sz="0" w:space="0" w:color="auto"/>
        <w:right w:val="none" w:sz="0" w:space="0" w:color="auto"/>
      </w:divBdr>
    </w:div>
    <w:div w:id="358051666">
      <w:bodyDiv w:val="1"/>
      <w:marLeft w:val="0"/>
      <w:marRight w:val="0"/>
      <w:marTop w:val="0"/>
      <w:marBottom w:val="0"/>
      <w:divBdr>
        <w:top w:val="none" w:sz="0" w:space="0" w:color="auto"/>
        <w:left w:val="none" w:sz="0" w:space="0" w:color="auto"/>
        <w:bottom w:val="none" w:sz="0" w:space="0" w:color="auto"/>
        <w:right w:val="none" w:sz="0" w:space="0" w:color="auto"/>
      </w:divBdr>
    </w:div>
    <w:div w:id="360320005">
      <w:bodyDiv w:val="1"/>
      <w:marLeft w:val="0"/>
      <w:marRight w:val="0"/>
      <w:marTop w:val="0"/>
      <w:marBottom w:val="0"/>
      <w:divBdr>
        <w:top w:val="none" w:sz="0" w:space="0" w:color="auto"/>
        <w:left w:val="none" w:sz="0" w:space="0" w:color="auto"/>
        <w:bottom w:val="none" w:sz="0" w:space="0" w:color="auto"/>
        <w:right w:val="none" w:sz="0" w:space="0" w:color="auto"/>
      </w:divBdr>
    </w:div>
    <w:div w:id="402725872">
      <w:bodyDiv w:val="1"/>
      <w:marLeft w:val="0"/>
      <w:marRight w:val="0"/>
      <w:marTop w:val="0"/>
      <w:marBottom w:val="0"/>
      <w:divBdr>
        <w:top w:val="none" w:sz="0" w:space="0" w:color="auto"/>
        <w:left w:val="none" w:sz="0" w:space="0" w:color="auto"/>
        <w:bottom w:val="none" w:sz="0" w:space="0" w:color="auto"/>
        <w:right w:val="none" w:sz="0" w:space="0" w:color="auto"/>
      </w:divBdr>
    </w:div>
    <w:div w:id="410542849">
      <w:bodyDiv w:val="1"/>
      <w:marLeft w:val="0"/>
      <w:marRight w:val="0"/>
      <w:marTop w:val="0"/>
      <w:marBottom w:val="0"/>
      <w:divBdr>
        <w:top w:val="none" w:sz="0" w:space="0" w:color="auto"/>
        <w:left w:val="none" w:sz="0" w:space="0" w:color="auto"/>
        <w:bottom w:val="none" w:sz="0" w:space="0" w:color="auto"/>
        <w:right w:val="none" w:sz="0" w:space="0" w:color="auto"/>
      </w:divBdr>
    </w:div>
    <w:div w:id="427427584">
      <w:bodyDiv w:val="1"/>
      <w:marLeft w:val="0"/>
      <w:marRight w:val="0"/>
      <w:marTop w:val="0"/>
      <w:marBottom w:val="0"/>
      <w:divBdr>
        <w:top w:val="none" w:sz="0" w:space="0" w:color="auto"/>
        <w:left w:val="none" w:sz="0" w:space="0" w:color="auto"/>
        <w:bottom w:val="none" w:sz="0" w:space="0" w:color="auto"/>
        <w:right w:val="none" w:sz="0" w:space="0" w:color="auto"/>
      </w:divBdr>
    </w:div>
    <w:div w:id="427701459">
      <w:bodyDiv w:val="1"/>
      <w:marLeft w:val="0"/>
      <w:marRight w:val="0"/>
      <w:marTop w:val="0"/>
      <w:marBottom w:val="0"/>
      <w:divBdr>
        <w:top w:val="none" w:sz="0" w:space="0" w:color="auto"/>
        <w:left w:val="none" w:sz="0" w:space="0" w:color="auto"/>
        <w:bottom w:val="none" w:sz="0" w:space="0" w:color="auto"/>
        <w:right w:val="none" w:sz="0" w:space="0" w:color="auto"/>
      </w:divBdr>
    </w:div>
    <w:div w:id="439642022">
      <w:bodyDiv w:val="1"/>
      <w:marLeft w:val="0"/>
      <w:marRight w:val="0"/>
      <w:marTop w:val="0"/>
      <w:marBottom w:val="0"/>
      <w:divBdr>
        <w:top w:val="none" w:sz="0" w:space="0" w:color="auto"/>
        <w:left w:val="none" w:sz="0" w:space="0" w:color="auto"/>
        <w:bottom w:val="none" w:sz="0" w:space="0" w:color="auto"/>
        <w:right w:val="none" w:sz="0" w:space="0" w:color="auto"/>
      </w:divBdr>
    </w:div>
    <w:div w:id="443500211">
      <w:bodyDiv w:val="1"/>
      <w:marLeft w:val="0"/>
      <w:marRight w:val="0"/>
      <w:marTop w:val="0"/>
      <w:marBottom w:val="0"/>
      <w:divBdr>
        <w:top w:val="none" w:sz="0" w:space="0" w:color="auto"/>
        <w:left w:val="none" w:sz="0" w:space="0" w:color="auto"/>
        <w:bottom w:val="none" w:sz="0" w:space="0" w:color="auto"/>
        <w:right w:val="none" w:sz="0" w:space="0" w:color="auto"/>
      </w:divBdr>
    </w:div>
    <w:div w:id="446197000">
      <w:bodyDiv w:val="1"/>
      <w:marLeft w:val="0"/>
      <w:marRight w:val="0"/>
      <w:marTop w:val="0"/>
      <w:marBottom w:val="0"/>
      <w:divBdr>
        <w:top w:val="none" w:sz="0" w:space="0" w:color="auto"/>
        <w:left w:val="none" w:sz="0" w:space="0" w:color="auto"/>
        <w:bottom w:val="none" w:sz="0" w:space="0" w:color="auto"/>
        <w:right w:val="none" w:sz="0" w:space="0" w:color="auto"/>
      </w:divBdr>
    </w:div>
    <w:div w:id="455829166">
      <w:bodyDiv w:val="1"/>
      <w:marLeft w:val="0"/>
      <w:marRight w:val="0"/>
      <w:marTop w:val="0"/>
      <w:marBottom w:val="0"/>
      <w:divBdr>
        <w:top w:val="none" w:sz="0" w:space="0" w:color="auto"/>
        <w:left w:val="none" w:sz="0" w:space="0" w:color="auto"/>
        <w:bottom w:val="none" w:sz="0" w:space="0" w:color="auto"/>
        <w:right w:val="none" w:sz="0" w:space="0" w:color="auto"/>
      </w:divBdr>
    </w:div>
    <w:div w:id="458230352">
      <w:bodyDiv w:val="1"/>
      <w:marLeft w:val="0"/>
      <w:marRight w:val="0"/>
      <w:marTop w:val="0"/>
      <w:marBottom w:val="0"/>
      <w:divBdr>
        <w:top w:val="none" w:sz="0" w:space="0" w:color="auto"/>
        <w:left w:val="none" w:sz="0" w:space="0" w:color="auto"/>
        <w:bottom w:val="none" w:sz="0" w:space="0" w:color="auto"/>
        <w:right w:val="none" w:sz="0" w:space="0" w:color="auto"/>
      </w:divBdr>
    </w:div>
    <w:div w:id="463668465">
      <w:bodyDiv w:val="1"/>
      <w:marLeft w:val="0"/>
      <w:marRight w:val="0"/>
      <w:marTop w:val="0"/>
      <w:marBottom w:val="0"/>
      <w:divBdr>
        <w:top w:val="none" w:sz="0" w:space="0" w:color="auto"/>
        <w:left w:val="none" w:sz="0" w:space="0" w:color="auto"/>
        <w:bottom w:val="none" w:sz="0" w:space="0" w:color="auto"/>
        <w:right w:val="none" w:sz="0" w:space="0" w:color="auto"/>
      </w:divBdr>
    </w:div>
    <w:div w:id="484981191">
      <w:bodyDiv w:val="1"/>
      <w:marLeft w:val="0"/>
      <w:marRight w:val="0"/>
      <w:marTop w:val="0"/>
      <w:marBottom w:val="0"/>
      <w:divBdr>
        <w:top w:val="none" w:sz="0" w:space="0" w:color="auto"/>
        <w:left w:val="none" w:sz="0" w:space="0" w:color="auto"/>
        <w:bottom w:val="none" w:sz="0" w:space="0" w:color="auto"/>
        <w:right w:val="none" w:sz="0" w:space="0" w:color="auto"/>
      </w:divBdr>
    </w:div>
    <w:div w:id="497310903">
      <w:bodyDiv w:val="1"/>
      <w:marLeft w:val="0"/>
      <w:marRight w:val="0"/>
      <w:marTop w:val="0"/>
      <w:marBottom w:val="0"/>
      <w:divBdr>
        <w:top w:val="none" w:sz="0" w:space="0" w:color="auto"/>
        <w:left w:val="none" w:sz="0" w:space="0" w:color="auto"/>
        <w:bottom w:val="none" w:sz="0" w:space="0" w:color="auto"/>
        <w:right w:val="none" w:sz="0" w:space="0" w:color="auto"/>
      </w:divBdr>
    </w:div>
    <w:div w:id="505822881">
      <w:bodyDiv w:val="1"/>
      <w:marLeft w:val="0"/>
      <w:marRight w:val="0"/>
      <w:marTop w:val="0"/>
      <w:marBottom w:val="0"/>
      <w:divBdr>
        <w:top w:val="none" w:sz="0" w:space="0" w:color="auto"/>
        <w:left w:val="none" w:sz="0" w:space="0" w:color="auto"/>
        <w:bottom w:val="none" w:sz="0" w:space="0" w:color="auto"/>
        <w:right w:val="none" w:sz="0" w:space="0" w:color="auto"/>
      </w:divBdr>
    </w:div>
    <w:div w:id="535193805">
      <w:bodyDiv w:val="1"/>
      <w:marLeft w:val="0"/>
      <w:marRight w:val="0"/>
      <w:marTop w:val="0"/>
      <w:marBottom w:val="0"/>
      <w:divBdr>
        <w:top w:val="none" w:sz="0" w:space="0" w:color="auto"/>
        <w:left w:val="none" w:sz="0" w:space="0" w:color="auto"/>
        <w:bottom w:val="none" w:sz="0" w:space="0" w:color="auto"/>
        <w:right w:val="none" w:sz="0" w:space="0" w:color="auto"/>
      </w:divBdr>
    </w:div>
    <w:div w:id="535584003">
      <w:bodyDiv w:val="1"/>
      <w:marLeft w:val="0"/>
      <w:marRight w:val="0"/>
      <w:marTop w:val="0"/>
      <w:marBottom w:val="0"/>
      <w:divBdr>
        <w:top w:val="none" w:sz="0" w:space="0" w:color="auto"/>
        <w:left w:val="none" w:sz="0" w:space="0" w:color="auto"/>
        <w:bottom w:val="none" w:sz="0" w:space="0" w:color="auto"/>
        <w:right w:val="none" w:sz="0" w:space="0" w:color="auto"/>
      </w:divBdr>
    </w:div>
    <w:div w:id="537202673">
      <w:bodyDiv w:val="1"/>
      <w:marLeft w:val="0"/>
      <w:marRight w:val="0"/>
      <w:marTop w:val="0"/>
      <w:marBottom w:val="0"/>
      <w:divBdr>
        <w:top w:val="none" w:sz="0" w:space="0" w:color="auto"/>
        <w:left w:val="none" w:sz="0" w:space="0" w:color="auto"/>
        <w:bottom w:val="none" w:sz="0" w:space="0" w:color="auto"/>
        <w:right w:val="none" w:sz="0" w:space="0" w:color="auto"/>
      </w:divBdr>
    </w:div>
    <w:div w:id="539392912">
      <w:bodyDiv w:val="1"/>
      <w:marLeft w:val="0"/>
      <w:marRight w:val="0"/>
      <w:marTop w:val="0"/>
      <w:marBottom w:val="0"/>
      <w:divBdr>
        <w:top w:val="none" w:sz="0" w:space="0" w:color="auto"/>
        <w:left w:val="none" w:sz="0" w:space="0" w:color="auto"/>
        <w:bottom w:val="none" w:sz="0" w:space="0" w:color="auto"/>
        <w:right w:val="none" w:sz="0" w:space="0" w:color="auto"/>
      </w:divBdr>
    </w:div>
    <w:div w:id="560791875">
      <w:bodyDiv w:val="1"/>
      <w:marLeft w:val="0"/>
      <w:marRight w:val="0"/>
      <w:marTop w:val="0"/>
      <w:marBottom w:val="0"/>
      <w:divBdr>
        <w:top w:val="none" w:sz="0" w:space="0" w:color="auto"/>
        <w:left w:val="none" w:sz="0" w:space="0" w:color="auto"/>
        <w:bottom w:val="none" w:sz="0" w:space="0" w:color="auto"/>
        <w:right w:val="none" w:sz="0" w:space="0" w:color="auto"/>
      </w:divBdr>
    </w:div>
    <w:div w:id="573320493">
      <w:bodyDiv w:val="1"/>
      <w:marLeft w:val="0"/>
      <w:marRight w:val="0"/>
      <w:marTop w:val="0"/>
      <w:marBottom w:val="0"/>
      <w:divBdr>
        <w:top w:val="none" w:sz="0" w:space="0" w:color="auto"/>
        <w:left w:val="none" w:sz="0" w:space="0" w:color="auto"/>
        <w:bottom w:val="none" w:sz="0" w:space="0" w:color="auto"/>
        <w:right w:val="none" w:sz="0" w:space="0" w:color="auto"/>
      </w:divBdr>
    </w:div>
    <w:div w:id="585576990">
      <w:bodyDiv w:val="1"/>
      <w:marLeft w:val="0"/>
      <w:marRight w:val="0"/>
      <w:marTop w:val="0"/>
      <w:marBottom w:val="0"/>
      <w:divBdr>
        <w:top w:val="none" w:sz="0" w:space="0" w:color="auto"/>
        <w:left w:val="none" w:sz="0" w:space="0" w:color="auto"/>
        <w:bottom w:val="none" w:sz="0" w:space="0" w:color="auto"/>
        <w:right w:val="none" w:sz="0" w:space="0" w:color="auto"/>
      </w:divBdr>
    </w:div>
    <w:div w:id="596404914">
      <w:bodyDiv w:val="1"/>
      <w:marLeft w:val="0"/>
      <w:marRight w:val="0"/>
      <w:marTop w:val="0"/>
      <w:marBottom w:val="0"/>
      <w:divBdr>
        <w:top w:val="none" w:sz="0" w:space="0" w:color="auto"/>
        <w:left w:val="none" w:sz="0" w:space="0" w:color="auto"/>
        <w:bottom w:val="none" w:sz="0" w:space="0" w:color="auto"/>
        <w:right w:val="none" w:sz="0" w:space="0" w:color="auto"/>
      </w:divBdr>
    </w:div>
    <w:div w:id="600377005">
      <w:bodyDiv w:val="1"/>
      <w:marLeft w:val="0"/>
      <w:marRight w:val="0"/>
      <w:marTop w:val="0"/>
      <w:marBottom w:val="0"/>
      <w:divBdr>
        <w:top w:val="none" w:sz="0" w:space="0" w:color="auto"/>
        <w:left w:val="none" w:sz="0" w:space="0" w:color="auto"/>
        <w:bottom w:val="none" w:sz="0" w:space="0" w:color="auto"/>
        <w:right w:val="none" w:sz="0" w:space="0" w:color="auto"/>
      </w:divBdr>
    </w:div>
    <w:div w:id="610547639">
      <w:bodyDiv w:val="1"/>
      <w:marLeft w:val="0"/>
      <w:marRight w:val="0"/>
      <w:marTop w:val="0"/>
      <w:marBottom w:val="0"/>
      <w:divBdr>
        <w:top w:val="none" w:sz="0" w:space="0" w:color="auto"/>
        <w:left w:val="none" w:sz="0" w:space="0" w:color="auto"/>
        <w:bottom w:val="none" w:sz="0" w:space="0" w:color="auto"/>
        <w:right w:val="none" w:sz="0" w:space="0" w:color="auto"/>
      </w:divBdr>
    </w:div>
    <w:div w:id="611976405">
      <w:bodyDiv w:val="1"/>
      <w:marLeft w:val="0"/>
      <w:marRight w:val="0"/>
      <w:marTop w:val="0"/>
      <w:marBottom w:val="0"/>
      <w:divBdr>
        <w:top w:val="none" w:sz="0" w:space="0" w:color="auto"/>
        <w:left w:val="none" w:sz="0" w:space="0" w:color="auto"/>
        <w:bottom w:val="none" w:sz="0" w:space="0" w:color="auto"/>
        <w:right w:val="none" w:sz="0" w:space="0" w:color="auto"/>
      </w:divBdr>
    </w:div>
    <w:div w:id="617490928">
      <w:bodyDiv w:val="1"/>
      <w:marLeft w:val="0"/>
      <w:marRight w:val="0"/>
      <w:marTop w:val="0"/>
      <w:marBottom w:val="0"/>
      <w:divBdr>
        <w:top w:val="none" w:sz="0" w:space="0" w:color="auto"/>
        <w:left w:val="none" w:sz="0" w:space="0" w:color="auto"/>
        <w:bottom w:val="none" w:sz="0" w:space="0" w:color="auto"/>
        <w:right w:val="none" w:sz="0" w:space="0" w:color="auto"/>
      </w:divBdr>
    </w:div>
    <w:div w:id="654382296">
      <w:bodyDiv w:val="1"/>
      <w:marLeft w:val="0"/>
      <w:marRight w:val="0"/>
      <w:marTop w:val="0"/>
      <w:marBottom w:val="0"/>
      <w:divBdr>
        <w:top w:val="none" w:sz="0" w:space="0" w:color="auto"/>
        <w:left w:val="none" w:sz="0" w:space="0" w:color="auto"/>
        <w:bottom w:val="none" w:sz="0" w:space="0" w:color="auto"/>
        <w:right w:val="none" w:sz="0" w:space="0" w:color="auto"/>
      </w:divBdr>
    </w:div>
    <w:div w:id="665131836">
      <w:bodyDiv w:val="1"/>
      <w:marLeft w:val="0"/>
      <w:marRight w:val="0"/>
      <w:marTop w:val="0"/>
      <w:marBottom w:val="0"/>
      <w:divBdr>
        <w:top w:val="none" w:sz="0" w:space="0" w:color="auto"/>
        <w:left w:val="none" w:sz="0" w:space="0" w:color="auto"/>
        <w:bottom w:val="none" w:sz="0" w:space="0" w:color="auto"/>
        <w:right w:val="none" w:sz="0" w:space="0" w:color="auto"/>
      </w:divBdr>
    </w:div>
    <w:div w:id="668564446">
      <w:bodyDiv w:val="1"/>
      <w:marLeft w:val="0"/>
      <w:marRight w:val="0"/>
      <w:marTop w:val="0"/>
      <w:marBottom w:val="0"/>
      <w:divBdr>
        <w:top w:val="none" w:sz="0" w:space="0" w:color="auto"/>
        <w:left w:val="none" w:sz="0" w:space="0" w:color="auto"/>
        <w:bottom w:val="none" w:sz="0" w:space="0" w:color="auto"/>
        <w:right w:val="none" w:sz="0" w:space="0" w:color="auto"/>
      </w:divBdr>
    </w:div>
    <w:div w:id="680011946">
      <w:bodyDiv w:val="1"/>
      <w:marLeft w:val="0"/>
      <w:marRight w:val="0"/>
      <w:marTop w:val="0"/>
      <w:marBottom w:val="0"/>
      <w:divBdr>
        <w:top w:val="none" w:sz="0" w:space="0" w:color="auto"/>
        <w:left w:val="none" w:sz="0" w:space="0" w:color="auto"/>
        <w:bottom w:val="none" w:sz="0" w:space="0" w:color="auto"/>
        <w:right w:val="none" w:sz="0" w:space="0" w:color="auto"/>
      </w:divBdr>
    </w:div>
    <w:div w:id="687372608">
      <w:bodyDiv w:val="1"/>
      <w:marLeft w:val="0"/>
      <w:marRight w:val="0"/>
      <w:marTop w:val="0"/>
      <w:marBottom w:val="0"/>
      <w:divBdr>
        <w:top w:val="none" w:sz="0" w:space="0" w:color="auto"/>
        <w:left w:val="none" w:sz="0" w:space="0" w:color="auto"/>
        <w:bottom w:val="none" w:sz="0" w:space="0" w:color="auto"/>
        <w:right w:val="none" w:sz="0" w:space="0" w:color="auto"/>
      </w:divBdr>
    </w:div>
    <w:div w:id="709845227">
      <w:bodyDiv w:val="1"/>
      <w:marLeft w:val="0"/>
      <w:marRight w:val="0"/>
      <w:marTop w:val="0"/>
      <w:marBottom w:val="0"/>
      <w:divBdr>
        <w:top w:val="none" w:sz="0" w:space="0" w:color="auto"/>
        <w:left w:val="none" w:sz="0" w:space="0" w:color="auto"/>
        <w:bottom w:val="none" w:sz="0" w:space="0" w:color="auto"/>
        <w:right w:val="none" w:sz="0" w:space="0" w:color="auto"/>
      </w:divBdr>
    </w:div>
    <w:div w:id="722365596">
      <w:bodyDiv w:val="1"/>
      <w:marLeft w:val="0"/>
      <w:marRight w:val="0"/>
      <w:marTop w:val="0"/>
      <w:marBottom w:val="0"/>
      <w:divBdr>
        <w:top w:val="none" w:sz="0" w:space="0" w:color="auto"/>
        <w:left w:val="none" w:sz="0" w:space="0" w:color="auto"/>
        <w:bottom w:val="none" w:sz="0" w:space="0" w:color="auto"/>
        <w:right w:val="none" w:sz="0" w:space="0" w:color="auto"/>
      </w:divBdr>
    </w:div>
    <w:div w:id="725450099">
      <w:bodyDiv w:val="1"/>
      <w:marLeft w:val="0"/>
      <w:marRight w:val="0"/>
      <w:marTop w:val="0"/>
      <w:marBottom w:val="0"/>
      <w:divBdr>
        <w:top w:val="none" w:sz="0" w:space="0" w:color="auto"/>
        <w:left w:val="none" w:sz="0" w:space="0" w:color="auto"/>
        <w:bottom w:val="none" w:sz="0" w:space="0" w:color="auto"/>
        <w:right w:val="none" w:sz="0" w:space="0" w:color="auto"/>
      </w:divBdr>
    </w:div>
    <w:div w:id="745957454">
      <w:bodyDiv w:val="1"/>
      <w:marLeft w:val="0"/>
      <w:marRight w:val="0"/>
      <w:marTop w:val="0"/>
      <w:marBottom w:val="0"/>
      <w:divBdr>
        <w:top w:val="none" w:sz="0" w:space="0" w:color="auto"/>
        <w:left w:val="none" w:sz="0" w:space="0" w:color="auto"/>
        <w:bottom w:val="none" w:sz="0" w:space="0" w:color="auto"/>
        <w:right w:val="none" w:sz="0" w:space="0" w:color="auto"/>
      </w:divBdr>
    </w:div>
    <w:div w:id="748698651">
      <w:bodyDiv w:val="1"/>
      <w:marLeft w:val="0"/>
      <w:marRight w:val="0"/>
      <w:marTop w:val="0"/>
      <w:marBottom w:val="0"/>
      <w:divBdr>
        <w:top w:val="none" w:sz="0" w:space="0" w:color="auto"/>
        <w:left w:val="none" w:sz="0" w:space="0" w:color="auto"/>
        <w:bottom w:val="none" w:sz="0" w:space="0" w:color="auto"/>
        <w:right w:val="none" w:sz="0" w:space="0" w:color="auto"/>
      </w:divBdr>
    </w:div>
    <w:div w:id="762410214">
      <w:bodyDiv w:val="1"/>
      <w:marLeft w:val="0"/>
      <w:marRight w:val="0"/>
      <w:marTop w:val="0"/>
      <w:marBottom w:val="0"/>
      <w:divBdr>
        <w:top w:val="none" w:sz="0" w:space="0" w:color="auto"/>
        <w:left w:val="none" w:sz="0" w:space="0" w:color="auto"/>
        <w:bottom w:val="none" w:sz="0" w:space="0" w:color="auto"/>
        <w:right w:val="none" w:sz="0" w:space="0" w:color="auto"/>
      </w:divBdr>
    </w:div>
    <w:div w:id="776098437">
      <w:bodyDiv w:val="1"/>
      <w:marLeft w:val="0"/>
      <w:marRight w:val="0"/>
      <w:marTop w:val="0"/>
      <w:marBottom w:val="0"/>
      <w:divBdr>
        <w:top w:val="none" w:sz="0" w:space="0" w:color="auto"/>
        <w:left w:val="none" w:sz="0" w:space="0" w:color="auto"/>
        <w:bottom w:val="none" w:sz="0" w:space="0" w:color="auto"/>
        <w:right w:val="none" w:sz="0" w:space="0" w:color="auto"/>
      </w:divBdr>
    </w:div>
    <w:div w:id="788819816">
      <w:bodyDiv w:val="1"/>
      <w:marLeft w:val="0"/>
      <w:marRight w:val="0"/>
      <w:marTop w:val="0"/>
      <w:marBottom w:val="0"/>
      <w:divBdr>
        <w:top w:val="none" w:sz="0" w:space="0" w:color="auto"/>
        <w:left w:val="none" w:sz="0" w:space="0" w:color="auto"/>
        <w:bottom w:val="none" w:sz="0" w:space="0" w:color="auto"/>
        <w:right w:val="none" w:sz="0" w:space="0" w:color="auto"/>
      </w:divBdr>
    </w:div>
    <w:div w:id="797645628">
      <w:bodyDiv w:val="1"/>
      <w:marLeft w:val="0"/>
      <w:marRight w:val="0"/>
      <w:marTop w:val="0"/>
      <w:marBottom w:val="0"/>
      <w:divBdr>
        <w:top w:val="none" w:sz="0" w:space="0" w:color="auto"/>
        <w:left w:val="none" w:sz="0" w:space="0" w:color="auto"/>
        <w:bottom w:val="none" w:sz="0" w:space="0" w:color="auto"/>
        <w:right w:val="none" w:sz="0" w:space="0" w:color="auto"/>
      </w:divBdr>
    </w:div>
    <w:div w:id="800421062">
      <w:bodyDiv w:val="1"/>
      <w:marLeft w:val="0"/>
      <w:marRight w:val="0"/>
      <w:marTop w:val="0"/>
      <w:marBottom w:val="0"/>
      <w:divBdr>
        <w:top w:val="none" w:sz="0" w:space="0" w:color="auto"/>
        <w:left w:val="none" w:sz="0" w:space="0" w:color="auto"/>
        <w:bottom w:val="none" w:sz="0" w:space="0" w:color="auto"/>
        <w:right w:val="none" w:sz="0" w:space="0" w:color="auto"/>
      </w:divBdr>
    </w:div>
    <w:div w:id="839464698">
      <w:bodyDiv w:val="1"/>
      <w:marLeft w:val="0"/>
      <w:marRight w:val="0"/>
      <w:marTop w:val="0"/>
      <w:marBottom w:val="0"/>
      <w:divBdr>
        <w:top w:val="none" w:sz="0" w:space="0" w:color="auto"/>
        <w:left w:val="none" w:sz="0" w:space="0" w:color="auto"/>
        <w:bottom w:val="none" w:sz="0" w:space="0" w:color="auto"/>
        <w:right w:val="none" w:sz="0" w:space="0" w:color="auto"/>
      </w:divBdr>
    </w:div>
    <w:div w:id="853300133">
      <w:bodyDiv w:val="1"/>
      <w:marLeft w:val="0"/>
      <w:marRight w:val="0"/>
      <w:marTop w:val="0"/>
      <w:marBottom w:val="0"/>
      <w:divBdr>
        <w:top w:val="none" w:sz="0" w:space="0" w:color="auto"/>
        <w:left w:val="none" w:sz="0" w:space="0" w:color="auto"/>
        <w:bottom w:val="none" w:sz="0" w:space="0" w:color="auto"/>
        <w:right w:val="none" w:sz="0" w:space="0" w:color="auto"/>
      </w:divBdr>
    </w:div>
    <w:div w:id="859658522">
      <w:bodyDiv w:val="1"/>
      <w:marLeft w:val="0"/>
      <w:marRight w:val="0"/>
      <w:marTop w:val="0"/>
      <w:marBottom w:val="0"/>
      <w:divBdr>
        <w:top w:val="none" w:sz="0" w:space="0" w:color="auto"/>
        <w:left w:val="none" w:sz="0" w:space="0" w:color="auto"/>
        <w:bottom w:val="none" w:sz="0" w:space="0" w:color="auto"/>
        <w:right w:val="none" w:sz="0" w:space="0" w:color="auto"/>
      </w:divBdr>
    </w:div>
    <w:div w:id="865291357">
      <w:bodyDiv w:val="1"/>
      <w:marLeft w:val="0"/>
      <w:marRight w:val="0"/>
      <w:marTop w:val="0"/>
      <w:marBottom w:val="0"/>
      <w:divBdr>
        <w:top w:val="none" w:sz="0" w:space="0" w:color="auto"/>
        <w:left w:val="none" w:sz="0" w:space="0" w:color="auto"/>
        <w:bottom w:val="none" w:sz="0" w:space="0" w:color="auto"/>
        <w:right w:val="none" w:sz="0" w:space="0" w:color="auto"/>
      </w:divBdr>
    </w:div>
    <w:div w:id="870651221">
      <w:bodyDiv w:val="1"/>
      <w:marLeft w:val="0"/>
      <w:marRight w:val="0"/>
      <w:marTop w:val="0"/>
      <w:marBottom w:val="0"/>
      <w:divBdr>
        <w:top w:val="none" w:sz="0" w:space="0" w:color="auto"/>
        <w:left w:val="none" w:sz="0" w:space="0" w:color="auto"/>
        <w:bottom w:val="none" w:sz="0" w:space="0" w:color="auto"/>
        <w:right w:val="none" w:sz="0" w:space="0" w:color="auto"/>
      </w:divBdr>
    </w:div>
    <w:div w:id="881133315">
      <w:bodyDiv w:val="1"/>
      <w:marLeft w:val="0"/>
      <w:marRight w:val="0"/>
      <w:marTop w:val="0"/>
      <w:marBottom w:val="0"/>
      <w:divBdr>
        <w:top w:val="none" w:sz="0" w:space="0" w:color="auto"/>
        <w:left w:val="none" w:sz="0" w:space="0" w:color="auto"/>
        <w:bottom w:val="none" w:sz="0" w:space="0" w:color="auto"/>
        <w:right w:val="none" w:sz="0" w:space="0" w:color="auto"/>
      </w:divBdr>
    </w:div>
    <w:div w:id="887763295">
      <w:bodyDiv w:val="1"/>
      <w:marLeft w:val="0"/>
      <w:marRight w:val="0"/>
      <w:marTop w:val="0"/>
      <w:marBottom w:val="0"/>
      <w:divBdr>
        <w:top w:val="none" w:sz="0" w:space="0" w:color="auto"/>
        <w:left w:val="none" w:sz="0" w:space="0" w:color="auto"/>
        <w:bottom w:val="none" w:sz="0" w:space="0" w:color="auto"/>
        <w:right w:val="none" w:sz="0" w:space="0" w:color="auto"/>
      </w:divBdr>
    </w:div>
    <w:div w:id="891844500">
      <w:bodyDiv w:val="1"/>
      <w:marLeft w:val="0"/>
      <w:marRight w:val="0"/>
      <w:marTop w:val="0"/>
      <w:marBottom w:val="0"/>
      <w:divBdr>
        <w:top w:val="none" w:sz="0" w:space="0" w:color="auto"/>
        <w:left w:val="none" w:sz="0" w:space="0" w:color="auto"/>
        <w:bottom w:val="none" w:sz="0" w:space="0" w:color="auto"/>
        <w:right w:val="none" w:sz="0" w:space="0" w:color="auto"/>
      </w:divBdr>
    </w:div>
    <w:div w:id="907880941">
      <w:bodyDiv w:val="1"/>
      <w:marLeft w:val="0"/>
      <w:marRight w:val="0"/>
      <w:marTop w:val="0"/>
      <w:marBottom w:val="0"/>
      <w:divBdr>
        <w:top w:val="none" w:sz="0" w:space="0" w:color="auto"/>
        <w:left w:val="none" w:sz="0" w:space="0" w:color="auto"/>
        <w:bottom w:val="none" w:sz="0" w:space="0" w:color="auto"/>
        <w:right w:val="none" w:sz="0" w:space="0" w:color="auto"/>
      </w:divBdr>
    </w:div>
    <w:div w:id="934939230">
      <w:bodyDiv w:val="1"/>
      <w:marLeft w:val="0"/>
      <w:marRight w:val="0"/>
      <w:marTop w:val="0"/>
      <w:marBottom w:val="0"/>
      <w:divBdr>
        <w:top w:val="none" w:sz="0" w:space="0" w:color="auto"/>
        <w:left w:val="none" w:sz="0" w:space="0" w:color="auto"/>
        <w:bottom w:val="none" w:sz="0" w:space="0" w:color="auto"/>
        <w:right w:val="none" w:sz="0" w:space="0" w:color="auto"/>
      </w:divBdr>
    </w:div>
    <w:div w:id="970939190">
      <w:bodyDiv w:val="1"/>
      <w:marLeft w:val="0"/>
      <w:marRight w:val="0"/>
      <w:marTop w:val="0"/>
      <w:marBottom w:val="0"/>
      <w:divBdr>
        <w:top w:val="none" w:sz="0" w:space="0" w:color="auto"/>
        <w:left w:val="none" w:sz="0" w:space="0" w:color="auto"/>
        <w:bottom w:val="none" w:sz="0" w:space="0" w:color="auto"/>
        <w:right w:val="none" w:sz="0" w:space="0" w:color="auto"/>
      </w:divBdr>
    </w:div>
    <w:div w:id="981496204">
      <w:bodyDiv w:val="1"/>
      <w:marLeft w:val="0"/>
      <w:marRight w:val="0"/>
      <w:marTop w:val="0"/>
      <w:marBottom w:val="0"/>
      <w:divBdr>
        <w:top w:val="none" w:sz="0" w:space="0" w:color="auto"/>
        <w:left w:val="none" w:sz="0" w:space="0" w:color="auto"/>
        <w:bottom w:val="none" w:sz="0" w:space="0" w:color="auto"/>
        <w:right w:val="none" w:sz="0" w:space="0" w:color="auto"/>
      </w:divBdr>
    </w:div>
    <w:div w:id="1014108331">
      <w:bodyDiv w:val="1"/>
      <w:marLeft w:val="0"/>
      <w:marRight w:val="0"/>
      <w:marTop w:val="0"/>
      <w:marBottom w:val="0"/>
      <w:divBdr>
        <w:top w:val="none" w:sz="0" w:space="0" w:color="auto"/>
        <w:left w:val="none" w:sz="0" w:space="0" w:color="auto"/>
        <w:bottom w:val="none" w:sz="0" w:space="0" w:color="auto"/>
        <w:right w:val="none" w:sz="0" w:space="0" w:color="auto"/>
      </w:divBdr>
    </w:div>
    <w:div w:id="1019939595">
      <w:bodyDiv w:val="1"/>
      <w:marLeft w:val="0"/>
      <w:marRight w:val="0"/>
      <w:marTop w:val="0"/>
      <w:marBottom w:val="0"/>
      <w:divBdr>
        <w:top w:val="none" w:sz="0" w:space="0" w:color="auto"/>
        <w:left w:val="none" w:sz="0" w:space="0" w:color="auto"/>
        <w:bottom w:val="none" w:sz="0" w:space="0" w:color="auto"/>
        <w:right w:val="none" w:sz="0" w:space="0" w:color="auto"/>
      </w:divBdr>
    </w:div>
    <w:div w:id="1024818442">
      <w:bodyDiv w:val="1"/>
      <w:marLeft w:val="0"/>
      <w:marRight w:val="0"/>
      <w:marTop w:val="0"/>
      <w:marBottom w:val="0"/>
      <w:divBdr>
        <w:top w:val="none" w:sz="0" w:space="0" w:color="auto"/>
        <w:left w:val="none" w:sz="0" w:space="0" w:color="auto"/>
        <w:bottom w:val="none" w:sz="0" w:space="0" w:color="auto"/>
        <w:right w:val="none" w:sz="0" w:space="0" w:color="auto"/>
      </w:divBdr>
    </w:div>
    <w:div w:id="1038165644">
      <w:bodyDiv w:val="1"/>
      <w:marLeft w:val="0"/>
      <w:marRight w:val="0"/>
      <w:marTop w:val="0"/>
      <w:marBottom w:val="0"/>
      <w:divBdr>
        <w:top w:val="none" w:sz="0" w:space="0" w:color="auto"/>
        <w:left w:val="none" w:sz="0" w:space="0" w:color="auto"/>
        <w:bottom w:val="none" w:sz="0" w:space="0" w:color="auto"/>
        <w:right w:val="none" w:sz="0" w:space="0" w:color="auto"/>
      </w:divBdr>
    </w:div>
    <w:div w:id="1041512590">
      <w:bodyDiv w:val="1"/>
      <w:marLeft w:val="0"/>
      <w:marRight w:val="0"/>
      <w:marTop w:val="0"/>
      <w:marBottom w:val="0"/>
      <w:divBdr>
        <w:top w:val="none" w:sz="0" w:space="0" w:color="auto"/>
        <w:left w:val="none" w:sz="0" w:space="0" w:color="auto"/>
        <w:bottom w:val="none" w:sz="0" w:space="0" w:color="auto"/>
        <w:right w:val="none" w:sz="0" w:space="0" w:color="auto"/>
      </w:divBdr>
    </w:div>
    <w:div w:id="1042561690">
      <w:bodyDiv w:val="1"/>
      <w:marLeft w:val="0"/>
      <w:marRight w:val="0"/>
      <w:marTop w:val="0"/>
      <w:marBottom w:val="0"/>
      <w:divBdr>
        <w:top w:val="none" w:sz="0" w:space="0" w:color="auto"/>
        <w:left w:val="none" w:sz="0" w:space="0" w:color="auto"/>
        <w:bottom w:val="none" w:sz="0" w:space="0" w:color="auto"/>
        <w:right w:val="none" w:sz="0" w:space="0" w:color="auto"/>
      </w:divBdr>
    </w:div>
    <w:div w:id="1053428575">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77754063">
      <w:bodyDiv w:val="1"/>
      <w:marLeft w:val="0"/>
      <w:marRight w:val="0"/>
      <w:marTop w:val="0"/>
      <w:marBottom w:val="0"/>
      <w:divBdr>
        <w:top w:val="none" w:sz="0" w:space="0" w:color="auto"/>
        <w:left w:val="none" w:sz="0" w:space="0" w:color="auto"/>
        <w:bottom w:val="none" w:sz="0" w:space="0" w:color="auto"/>
        <w:right w:val="none" w:sz="0" w:space="0" w:color="auto"/>
      </w:divBdr>
    </w:div>
    <w:div w:id="1081298549">
      <w:bodyDiv w:val="1"/>
      <w:marLeft w:val="0"/>
      <w:marRight w:val="0"/>
      <w:marTop w:val="0"/>
      <w:marBottom w:val="0"/>
      <w:divBdr>
        <w:top w:val="none" w:sz="0" w:space="0" w:color="auto"/>
        <w:left w:val="none" w:sz="0" w:space="0" w:color="auto"/>
        <w:bottom w:val="none" w:sz="0" w:space="0" w:color="auto"/>
        <w:right w:val="none" w:sz="0" w:space="0" w:color="auto"/>
      </w:divBdr>
    </w:div>
    <w:div w:id="1085876810">
      <w:bodyDiv w:val="1"/>
      <w:marLeft w:val="0"/>
      <w:marRight w:val="0"/>
      <w:marTop w:val="0"/>
      <w:marBottom w:val="0"/>
      <w:divBdr>
        <w:top w:val="none" w:sz="0" w:space="0" w:color="auto"/>
        <w:left w:val="none" w:sz="0" w:space="0" w:color="auto"/>
        <w:bottom w:val="none" w:sz="0" w:space="0" w:color="auto"/>
        <w:right w:val="none" w:sz="0" w:space="0" w:color="auto"/>
      </w:divBdr>
    </w:div>
    <w:div w:id="1089929654">
      <w:bodyDiv w:val="1"/>
      <w:marLeft w:val="0"/>
      <w:marRight w:val="0"/>
      <w:marTop w:val="0"/>
      <w:marBottom w:val="0"/>
      <w:divBdr>
        <w:top w:val="none" w:sz="0" w:space="0" w:color="auto"/>
        <w:left w:val="none" w:sz="0" w:space="0" w:color="auto"/>
        <w:bottom w:val="none" w:sz="0" w:space="0" w:color="auto"/>
        <w:right w:val="none" w:sz="0" w:space="0" w:color="auto"/>
      </w:divBdr>
    </w:div>
    <w:div w:id="1096638350">
      <w:bodyDiv w:val="1"/>
      <w:marLeft w:val="0"/>
      <w:marRight w:val="0"/>
      <w:marTop w:val="0"/>
      <w:marBottom w:val="0"/>
      <w:divBdr>
        <w:top w:val="none" w:sz="0" w:space="0" w:color="auto"/>
        <w:left w:val="none" w:sz="0" w:space="0" w:color="auto"/>
        <w:bottom w:val="none" w:sz="0" w:space="0" w:color="auto"/>
        <w:right w:val="none" w:sz="0" w:space="0" w:color="auto"/>
      </w:divBdr>
    </w:div>
    <w:div w:id="1107308917">
      <w:bodyDiv w:val="1"/>
      <w:marLeft w:val="0"/>
      <w:marRight w:val="0"/>
      <w:marTop w:val="0"/>
      <w:marBottom w:val="0"/>
      <w:divBdr>
        <w:top w:val="none" w:sz="0" w:space="0" w:color="auto"/>
        <w:left w:val="none" w:sz="0" w:space="0" w:color="auto"/>
        <w:bottom w:val="none" w:sz="0" w:space="0" w:color="auto"/>
        <w:right w:val="none" w:sz="0" w:space="0" w:color="auto"/>
      </w:divBdr>
    </w:div>
    <w:div w:id="1115515421">
      <w:bodyDiv w:val="1"/>
      <w:marLeft w:val="0"/>
      <w:marRight w:val="0"/>
      <w:marTop w:val="0"/>
      <w:marBottom w:val="0"/>
      <w:divBdr>
        <w:top w:val="none" w:sz="0" w:space="0" w:color="auto"/>
        <w:left w:val="none" w:sz="0" w:space="0" w:color="auto"/>
        <w:bottom w:val="none" w:sz="0" w:space="0" w:color="auto"/>
        <w:right w:val="none" w:sz="0" w:space="0" w:color="auto"/>
      </w:divBdr>
    </w:div>
    <w:div w:id="1122117432">
      <w:bodyDiv w:val="1"/>
      <w:marLeft w:val="0"/>
      <w:marRight w:val="0"/>
      <w:marTop w:val="0"/>
      <w:marBottom w:val="0"/>
      <w:divBdr>
        <w:top w:val="none" w:sz="0" w:space="0" w:color="auto"/>
        <w:left w:val="none" w:sz="0" w:space="0" w:color="auto"/>
        <w:bottom w:val="none" w:sz="0" w:space="0" w:color="auto"/>
        <w:right w:val="none" w:sz="0" w:space="0" w:color="auto"/>
      </w:divBdr>
    </w:div>
    <w:div w:id="1126193377">
      <w:bodyDiv w:val="1"/>
      <w:marLeft w:val="0"/>
      <w:marRight w:val="0"/>
      <w:marTop w:val="0"/>
      <w:marBottom w:val="0"/>
      <w:divBdr>
        <w:top w:val="none" w:sz="0" w:space="0" w:color="auto"/>
        <w:left w:val="none" w:sz="0" w:space="0" w:color="auto"/>
        <w:bottom w:val="none" w:sz="0" w:space="0" w:color="auto"/>
        <w:right w:val="none" w:sz="0" w:space="0" w:color="auto"/>
      </w:divBdr>
    </w:div>
    <w:div w:id="1144395765">
      <w:bodyDiv w:val="1"/>
      <w:marLeft w:val="0"/>
      <w:marRight w:val="0"/>
      <w:marTop w:val="0"/>
      <w:marBottom w:val="0"/>
      <w:divBdr>
        <w:top w:val="none" w:sz="0" w:space="0" w:color="auto"/>
        <w:left w:val="none" w:sz="0" w:space="0" w:color="auto"/>
        <w:bottom w:val="none" w:sz="0" w:space="0" w:color="auto"/>
        <w:right w:val="none" w:sz="0" w:space="0" w:color="auto"/>
      </w:divBdr>
    </w:div>
    <w:div w:id="1157300761">
      <w:bodyDiv w:val="1"/>
      <w:marLeft w:val="0"/>
      <w:marRight w:val="0"/>
      <w:marTop w:val="0"/>
      <w:marBottom w:val="0"/>
      <w:divBdr>
        <w:top w:val="none" w:sz="0" w:space="0" w:color="auto"/>
        <w:left w:val="none" w:sz="0" w:space="0" w:color="auto"/>
        <w:bottom w:val="none" w:sz="0" w:space="0" w:color="auto"/>
        <w:right w:val="none" w:sz="0" w:space="0" w:color="auto"/>
      </w:divBdr>
    </w:div>
    <w:div w:id="1164128355">
      <w:bodyDiv w:val="1"/>
      <w:marLeft w:val="0"/>
      <w:marRight w:val="0"/>
      <w:marTop w:val="0"/>
      <w:marBottom w:val="0"/>
      <w:divBdr>
        <w:top w:val="none" w:sz="0" w:space="0" w:color="auto"/>
        <w:left w:val="none" w:sz="0" w:space="0" w:color="auto"/>
        <w:bottom w:val="none" w:sz="0" w:space="0" w:color="auto"/>
        <w:right w:val="none" w:sz="0" w:space="0" w:color="auto"/>
      </w:divBdr>
    </w:div>
    <w:div w:id="1192719451">
      <w:bodyDiv w:val="1"/>
      <w:marLeft w:val="0"/>
      <w:marRight w:val="0"/>
      <w:marTop w:val="0"/>
      <w:marBottom w:val="0"/>
      <w:divBdr>
        <w:top w:val="none" w:sz="0" w:space="0" w:color="auto"/>
        <w:left w:val="none" w:sz="0" w:space="0" w:color="auto"/>
        <w:bottom w:val="none" w:sz="0" w:space="0" w:color="auto"/>
        <w:right w:val="none" w:sz="0" w:space="0" w:color="auto"/>
      </w:divBdr>
    </w:div>
    <w:div w:id="1194925896">
      <w:bodyDiv w:val="1"/>
      <w:marLeft w:val="0"/>
      <w:marRight w:val="0"/>
      <w:marTop w:val="0"/>
      <w:marBottom w:val="0"/>
      <w:divBdr>
        <w:top w:val="none" w:sz="0" w:space="0" w:color="auto"/>
        <w:left w:val="none" w:sz="0" w:space="0" w:color="auto"/>
        <w:bottom w:val="none" w:sz="0" w:space="0" w:color="auto"/>
        <w:right w:val="none" w:sz="0" w:space="0" w:color="auto"/>
      </w:divBdr>
    </w:div>
    <w:div w:id="1195849854">
      <w:bodyDiv w:val="1"/>
      <w:marLeft w:val="0"/>
      <w:marRight w:val="0"/>
      <w:marTop w:val="0"/>
      <w:marBottom w:val="0"/>
      <w:divBdr>
        <w:top w:val="none" w:sz="0" w:space="0" w:color="auto"/>
        <w:left w:val="none" w:sz="0" w:space="0" w:color="auto"/>
        <w:bottom w:val="none" w:sz="0" w:space="0" w:color="auto"/>
        <w:right w:val="none" w:sz="0" w:space="0" w:color="auto"/>
      </w:divBdr>
    </w:div>
    <w:div w:id="1218319197">
      <w:bodyDiv w:val="1"/>
      <w:marLeft w:val="0"/>
      <w:marRight w:val="0"/>
      <w:marTop w:val="0"/>
      <w:marBottom w:val="0"/>
      <w:divBdr>
        <w:top w:val="none" w:sz="0" w:space="0" w:color="auto"/>
        <w:left w:val="none" w:sz="0" w:space="0" w:color="auto"/>
        <w:bottom w:val="none" w:sz="0" w:space="0" w:color="auto"/>
        <w:right w:val="none" w:sz="0" w:space="0" w:color="auto"/>
      </w:divBdr>
    </w:div>
    <w:div w:id="1228103090">
      <w:bodyDiv w:val="1"/>
      <w:marLeft w:val="0"/>
      <w:marRight w:val="0"/>
      <w:marTop w:val="0"/>
      <w:marBottom w:val="0"/>
      <w:divBdr>
        <w:top w:val="none" w:sz="0" w:space="0" w:color="auto"/>
        <w:left w:val="none" w:sz="0" w:space="0" w:color="auto"/>
        <w:bottom w:val="none" w:sz="0" w:space="0" w:color="auto"/>
        <w:right w:val="none" w:sz="0" w:space="0" w:color="auto"/>
      </w:divBdr>
    </w:div>
    <w:div w:id="1258905888">
      <w:bodyDiv w:val="1"/>
      <w:marLeft w:val="0"/>
      <w:marRight w:val="0"/>
      <w:marTop w:val="0"/>
      <w:marBottom w:val="0"/>
      <w:divBdr>
        <w:top w:val="none" w:sz="0" w:space="0" w:color="auto"/>
        <w:left w:val="none" w:sz="0" w:space="0" w:color="auto"/>
        <w:bottom w:val="none" w:sz="0" w:space="0" w:color="auto"/>
        <w:right w:val="none" w:sz="0" w:space="0" w:color="auto"/>
      </w:divBdr>
    </w:div>
    <w:div w:id="1260142487">
      <w:bodyDiv w:val="1"/>
      <w:marLeft w:val="0"/>
      <w:marRight w:val="0"/>
      <w:marTop w:val="0"/>
      <w:marBottom w:val="0"/>
      <w:divBdr>
        <w:top w:val="none" w:sz="0" w:space="0" w:color="auto"/>
        <w:left w:val="none" w:sz="0" w:space="0" w:color="auto"/>
        <w:bottom w:val="none" w:sz="0" w:space="0" w:color="auto"/>
        <w:right w:val="none" w:sz="0" w:space="0" w:color="auto"/>
      </w:divBdr>
    </w:div>
    <w:div w:id="1262835275">
      <w:bodyDiv w:val="1"/>
      <w:marLeft w:val="0"/>
      <w:marRight w:val="0"/>
      <w:marTop w:val="0"/>
      <w:marBottom w:val="0"/>
      <w:divBdr>
        <w:top w:val="none" w:sz="0" w:space="0" w:color="auto"/>
        <w:left w:val="none" w:sz="0" w:space="0" w:color="auto"/>
        <w:bottom w:val="none" w:sz="0" w:space="0" w:color="auto"/>
        <w:right w:val="none" w:sz="0" w:space="0" w:color="auto"/>
      </w:divBdr>
    </w:div>
    <w:div w:id="1270046010">
      <w:bodyDiv w:val="1"/>
      <w:marLeft w:val="0"/>
      <w:marRight w:val="0"/>
      <w:marTop w:val="0"/>
      <w:marBottom w:val="0"/>
      <w:divBdr>
        <w:top w:val="none" w:sz="0" w:space="0" w:color="auto"/>
        <w:left w:val="none" w:sz="0" w:space="0" w:color="auto"/>
        <w:bottom w:val="none" w:sz="0" w:space="0" w:color="auto"/>
        <w:right w:val="none" w:sz="0" w:space="0" w:color="auto"/>
      </w:divBdr>
    </w:div>
    <w:div w:id="1275937621">
      <w:bodyDiv w:val="1"/>
      <w:marLeft w:val="0"/>
      <w:marRight w:val="0"/>
      <w:marTop w:val="0"/>
      <w:marBottom w:val="0"/>
      <w:divBdr>
        <w:top w:val="none" w:sz="0" w:space="0" w:color="auto"/>
        <w:left w:val="none" w:sz="0" w:space="0" w:color="auto"/>
        <w:bottom w:val="none" w:sz="0" w:space="0" w:color="auto"/>
        <w:right w:val="none" w:sz="0" w:space="0" w:color="auto"/>
      </w:divBdr>
    </w:div>
    <w:div w:id="1286040303">
      <w:bodyDiv w:val="1"/>
      <w:marLeft w:val="0"/>
      <w:marRight w:val="0"/>
      <w:marTop w:val="0"/>
      <w:marBottom w:val="0"/>
      <w:divBdr>
        <w:top w:val="none" w:sz="0" w:space="0" w:color="auto"/>
        <w:left w:val="none" w:sz="0" w:space="0" w:color="auto"/>
        <w:bottom w:val="none" w:sz="0" w:space="0" w:color="auto"/>
        <w:right w:val="none" w:sz="0" w:space="0" w:color="auto"/>
      </w:divBdr>
    </w:div>
    <w:div w:id="1286305255">
      <w:bodyDiv w:val="1"/>
      <w:marLeft w:val="0"/>
      <w:marRight w:val="0"/>
      <w:marTop w:val="0"/>
      <w:marBottom w:val="0"/>
      <w:divBdr>
        <w:top w:val="none" w:sz="0" w:space="0" w:color="auto"/>
        <w:left w:val="none" w:sz="0" w:space="0" w:color="auto"/>
        <w:bottom w:val="none" w:sz="0" w:space="0" w:color="auto"/>
        <w:right w:val="none" w:sz="0" w:space="0" w:color="auto"/>
      </w:divBdr>
    </w:div>
    <w:div w:id="1323389790">
      <w:bodyDiv w:val="1"/>
      <w:marLeft w:val="0"/>
      <w:marRight w:val="0"/>
      <w:marTop w:val="0"/>
      <w:marBottom w:val="0"/>
      <w:divBdr>
        <w:top w:val="none" w:sz="0" w:space="0" w:color="auto"/>
        <w:left w:val="none" w:sz="0" w:space="0" w:color="auto"/>
        <w:bottom w:val="none" w:sz="0" w:space="0" w:color="auto"/>
        <w:right w:val="none" w:sz="0" w:space="0" w:color="auto"/>
      </w:divBdr>
    </w:div>
    <w:div w:id="1331177135">
      <w:bodyDiv w:val="1"/>
      <w:marLeft w:val="0"/>
      <w:marRight w:val="0"/>
      <w:marTop w:val="0"/>
      <w:marBottom w:val="0"/>
      <w:divBdr>
        <w:top w:val="none" w:sz="0" w:space="0" w:color="auto"/>
        <w:left w:val="none" w:sz="0" w:space="0" w:color="auto"/>
        <w:bottom w:val="none" w:sz="0" w:space="0" w:color="auto"/>
        <w:right w:val="none" w:sz="0" w:space="0" w:color="auto"/>
      </w:divBdr>
    </w:div>
    <w:div w:id="1332756258">
      <w:bodyDiv w:val="1"/>
      <w:marLeft w:val="0"/>
      <w:marRight w:val="0"/>
      <w:marTop w:val="0"/>
      <w:marBottom w:val="0"/>
      <w:divBdr>
        <w:top w:val="none" w:sz="0" w:space="0" w:color="auto"/>
        <w:left w:val="none" w:sz="0" w:space="0" w:color="auto"/>
        <w:bottom w:val="none" w:sz="0" w:space="0" w:color="auto"/>
        <w:right w:val="none" w:sz="0" w:space="0" w:color="auto"/>
      </w:divBdr>
    </w:div>
    <w:div w:id="1345205025">
      <w:bodyDiv w:val="1"/>
      <w:marLeft w:val="0"/>
      <w:marRight w:val="0"/>
      <w:marTop w:val="0"/>
      <w:marBottom w:val="0"/>
      <w:divBdr>
        <w:top w:val="none" w:sz="0" w:space="0" w:color="auto"/>
        <w:left w:val="none" w:sz="0" w:space="0" w:color="auto"/>
        <w:bottom w:val="none" w:sz="0" w:space="0" w:color="auto"/>
        <w:right w:val="none" w:sz="0" w:space="0" w:color="auto"/>
      </w:divBdr>
    </w:div>
    <w:div w:id="1346638874">
      <w:bodyDiv w:val="1"/>
      <w:marLeft w:val="0"/>
      <w:marRight w:val="0"/>
      <w:marTop w:val="0"/>
      <w:marBottom w:val="0"/>
      <w:divBdr>
        <w:top w:val="none" w:sz="0" w:space="0" w:color="auto"/>
        <w:left w:val="none" w:sz="0" w:space="0" w:color="auto"/>
        <w:bottom w:val="none" w:sz="0" w:space="0" w:color="auto"/>
        <w:right w:val="none" w:sz="0" w:space="0" w:color="auto"/>
      </w:divBdr>
    </w:div>
    <w:div w:id="1347248767">
      <w:bodyDiv w:val="1"/>
      <w:marLeft w:val="0"/>
      <w:marRight w:val="0"/>
      <w:marTop w:val="0"/>
      <w:marBottom w:val="0"/>
      <w:divBdr>
        <w:top w:val="none" w:sz="0" w:space="0" w:color="auto"/>
        <w:left w:val="none" w:sz="0" w:space="0" w:color="auto"/>
        <w:bottom w:val="none" w:sz="0" w:space="0" w:color="auto"/>
        <w:right w:val="none" w:sz="0" w:space="0" w:color="auto"/>
      </w:divBdr>
    </w:div>
    <w:div w:id="1350378613">
      <w:bodyDiv w:val="1"/>
      <w:marLeft w:val="0"/>
      <w:marRight w:val="0"/>
      <w:marTop w:val="0"/>
      <w:marBottom w:val="0"/>
      <w:divBdr>
        <w:top w:val="none" w:sz="0" w:space="0" w:color="auto"/>
        <w:left w:val="none" w:sz="0" w:space="0" w:color="auto"/>
        <w:bottom w:val="none" w:sz="0" w:space="0" w:color="auto"/>
        <w:right w:val="none" w:sz="0" w:space="0" w:color="auto"/>
      </w:divBdr>
    </w:div>
    <w:div w:id="1375885903">
      <w:bodyDiv w:val="1"/>
      <w:marLeft w:val="0"/>
      <w:marRight w:val="0"/>
      <w:marTop w:val="0"/>
      <w:marBottom w:val="0"/>
      <w:divBdr>
        <w:top w:val="none" w:sz="0" w:space="0" w:color="auto"/>
        <w:left w:val="none" w:sz="0" w:space="0" w:color="auto"/>
        <w:bottom w:val="none" w:sz="0" w:space="0" w:color="auto"/>
        <w:right w:val="none" w:sz="0" w:space="0" w:color="auto"/>
      </w:divBdr>
    </w:div>
    <w:div w:id="1395546073">
      <w:bodyDiv w:val="1"/>
      <w:marLeft w:val="0"/>
      <w:marRight w:val="0"/>
      <w:marTop w:val="0"/>
      <w:marBottom w:val="0"/>
      <w:divBdr>
        <w:top w:val="none" w:sz="0" w:space="0" w:color="auto"/>
        <w:left w:val="none" w:sz="0" w:space="0" w:color="auto"/>
        <w:bottom w:val="none" w:sz="0" w:space="0" w:color="auto"/>
        <w:right w:val="none" w:sz="0" w:space="0" w:color="auto"/>
      </w:divBdr>
    </w:div>
    <w:div w:id="1413357465">
      <w:bodyDiv w:val="1"/>
      <w:marLeft w:val="0"/>
      <w:marRight w:val="0"/>
      <w:marTop w:val="0"/>
      <w:marBottom w:val="0"/>
      <w:divBdr>
        <w:top w:val="none" w:sz="0" w:space="0" w:color="auto"/>
        <w:left w:val="none" w:sz="0" w:space="0" w:color="auto"/>
        <w:bottom w:val="none" w:sz="0" w:space="0" w:color="auto"/>
        <w:right w:val="none" w:sz="0" w:space="0" w:color="auto"/>
      </w:divBdr>
    </w:div>
    <w:div w:id="1413553166">
      <w:bodyDiv w:val="1"/>
      <w:marLeft w:val="0"/>
      <w:marRight w:val="0"/>
      <w:marTop w:val="0"/>
      <w:marBottom w:val="0"/>
      <w:divBdr>
        <w:top w:val="none" w:sz="0" w:space="0" w:color="auto"/>
        <w:left w:val="none" w:sz="0" w:space="0" w:color="auto"/>
        <w:bottom w:val="none" w:sz="0" w:space="0" w:color="auto"/>
        <w:right w:val="none" w:sz="0" w:space="0" w:color="auto"/>
      </w:divBdr>
    </w:div>
    <w:div w:id="1418135823">
      <w:bodyDiv w:val="1"/>
      <w:marLeft w:val="0"/>
      <w:marRight w:val="0"/>
      <w:marTop w:val="0"/>
      <w:marBottom w:val="0"/>
      <w:divBdr>
        <w:top w:val="none" w:sz="0" w:space="0" w:color="auto"/>
        <w:left w:val="none" w:sz="0" w:space="0" w:color="auto"/>
        <w:bottom w:val="none" w:sz="0" w:space="0" w:color="auto"/>
        <w:right w:val="none" w:sz="0" w:space="0" w:color="auto"/>
      </w:divBdr>
    </w:div>
    <w:div w:id="1428892741">
      <w:bodyDiv w:val="1"/>
      <w:marLeft w:val="0"/>
      <w:marRight w:val="0"/>
      <w:marTop w:val="0"/>
      <w:marBottom w:val="0"/>
      <w:divBdr>
        <w:top w:val="none" w:sz="0" w:space="0" w:color="auto"/>
        <w:left w:val="none" w:sz="0" w:space="0" w:color="auto"/>
        <w:bottom w:val="none" w:sz="0" w:space="0" w:color="auto"/>
        <w:right w:val="none" w:sz="0" w:space="0" w:color="auto"/>
      </w:divBdr>
    </w:div>
    <w:div w:id="1485852985">
      <w:bodyDiv w:val="1"/>
      <w:marLeft w:val="0"/>
      <w:marRight w:val="0"/>
      <w:marTop w:val="0"/>
      <w:marBottom w:val="0"/>
      <w:divBdr>
        <w:top w:val="none" w:sz="0" w:space="0" w:color="auto"/>
        <w:left w:val="none" w:sz="0" w:space="0" w:color="auto"/>
        <w:bottom w:val="none" w:sz="0" w:space="0" w:color="auto"/>
        <w:right w:val="none" w:sz="0" w:space="0" w:color="auto"/>
      </w:divBdr>
    </w:div>
    <w:div w:id="1531646176">
      <w:bodyDiv w:val="1"/>
      <w:marLeft w:val="0"/>
      <w:marRight w:val="0"/>
      <w:marTop w:val="0"/>
      <w:marBottom w:val="0"/>
      <w:divBdr>
        <w:top w:val="none" w:sz="0" w:space="0" w:color="auto"/>
        <w:left w:val="none" w:sz="0" w:space="0" w:color="auto"/>
        <w:bottom w:val="none" w:sz="0" w:space="0" w:color="auto"/>
        <w:right w:val="none" w:sz="0" w:space="0" w:color="auto"/>
      </w:divBdr>
    </w:div>
    <w:div w:id="1540818780">
      <w:bodyDiv w:val="1"/>
      <w:marLeft w:val="0"/>
      <w:marRight w:val="0"/>
      <w:marTop w:val="0"/>
      <w:marBottom w:val="0"/>
      <w:divBdr>
        <w:top w:val="none" w:sz="0" w:space="0" w:color="auto"/>
        <w:left w:val="none" w:sz="0" w:space="0" w:color="auto"/>
        <w:bottom w:val="none" w:sz="0" w:space="0" w:color="auto"/>
        <w:right w:val="none" w:sz="0" w:space="0" w:color="auto"/>
      </w:divBdr>
    </w:div>
    <w:div w:id="1548646547">
      <w:bodyDiv w:val="1"/>
      <w:marLeft w:val="0"/>
      <w:marRight w:val="0"/>
      <w:marTop w:val="0"/>
      <w:marBottom w:val="0"/>
      <w:divBdr>
        <w:top w:val="none" w:sz="0" w:space="0" w:color="auto"/>
        <w:left w:val="none" w:sz="0" w:space="0" w:color="auto"/>
        <w:bottom w:val="none" w:sz="0" w:space="0" w:color="auto"/>
        <w:right w:val="none" w:sz="0" w:space="0" w:color="auto"/>
      </w:divBdr>
    </w:div>
    <w:div w:id="1566331685">
      <w:bodyDiv w:val="1"/>
      <w:marLeft w:val="0"/>
      <w:marRight w:val="0"/>
      <w:marTop w:val="0"/>
      <w:marBottom w:val="0"/>
      <w:divBdr>
        <w:top w:val="none" w:sz="0" w:space="0" w:color="auto"/>
        <w:left w:val="none" w:sz="0" w:space="0" w:color="auto"/>
        <w:bottom w:val="none" w:sz="0" w:space="0" w:color="auto"/>
        <w:right w:val="none" w:sz="0" w:space="0" w:color="auto"/>
      </w:divBdr>
    </w:div>
    <w:div w:id="1575972597">
      <w:bodyDiv w:val="1"/>
      <w:marLeft w:val="0"/>
      <w:marRight w:val="0"/>
      <w:marTop w:val="0"/>
      <w:marBottom w:val="0"/>
      <w:divBdr>
        <w:top w:val="none" w:sz="0" w:space="0" w:color="auto"/>
        <w:left w:val="none" w:sz="0" w:space="0" w:color="auto"/>
        <w:bottom w:val="none" w:sz="0" w:space="0" w:color="auto"/>
        <w:right w:val="none" w:sz="0" w:space="0" w:color="auto"/>
      </w:divBdr>
    </w:div>
    <w:div w:id="1583833841">
      <w:bodyDiv w:val="1"/>
      <w:marLeft w:val="0"/>
      <w:marRight w:val="0"/>
      <w:marTop w:val="0"/>
      <w:marBottom w:val="0"/>
      <w:divBdr>
        <w:top w:val="none" w:sz="0" w:space="0" w:color="auto"/>
        <w:left w:val="none" w:sz="0" w:space="0" w:color="auto"/>
        <w:bottom w:val="none" w:sz="0" w:space="0" w:color="auto"/>
        <w:right w:val="none" w:sz="0" w:space="0" w:color="auto"/>
      </w:divBdr>
    </w:div>
    <w:div w:id="1627547475">
      <w:bodyDiv w:val="1"/>
      <w:marLeft w:val="0"/>
      <w:marRight w:val="0"/>
      <w:marTop w:val="0"/>
      <w:marBottom w:val="0"/>
      <w:divBdr>
        <w:top w:val="none" w:sz="0" w:space="0" w:color="auto"/>
        <w:left w:val="none" w:sz="0" w:space="0" w:color="auto"/>
        <w:bottom w:val="none" w:sz="0" w:space="0" w:color="auto"/>
        <w:right w:val="none" w:sz="0" w:space="0" w:color="auto"/>
      </w:divBdr>
    </w:div>
    <w:div w:id="1628049291">
      <w:bodyDiv w:val="1"/>
      <w:marLeft w:val="0"/>
      <w:marRight w:val="0"/>
      <w:marTop w:val="0"/>
      <w:marBottom w:val="0"/>
      <w:divBdr>
        <w:top w:val="none" w:sz="0" w:space="0" w:color="auto"/>
        <w:left w:val="none" w:sz="0" w:space="0" w:color="auto"/>
        <w:bottom w:val="none" w:sz="0" w:space="0" w:color="auto"/>
        <w:right w:val="none" w:sz="0" w:space="0" w:color="auto"/>
      </w:divBdr>
    </w:div>
    <w:div w:id="1649555665">
      <w:bodyDiv w:val="1"/>
      <w:marLeft w:val="0"/>
      <w:marRight w:val="0"/>
      <w:marTop w:val="0"/>
      <w:marBottom w:val="0"/>
      <w:divBdr>
        <w:top w:val="none" w:sz="0" w:space="0" w:color="auto"/>
        <w:left w:val="none" w:sz="0" w:space="0" w:color="auto"/>
        <w:bottom w:val="none" w:sz="0" w:space="0" w:color="auto"/>
        <w:right w:val="none" w:sz="0" w:space="0" w:color="auto"/>
      </w:divBdr>
    </w:div>
    <w:div w:id="1664968992">
      <w:bodyDiv w:val="1"/>
      <w:marLeft w:val="0"/>
      <w:marRight w:val="0"/>
      <w:marTop w:val="0"/>
      <w:marBottom w:val="0"/>
      <w:divBdr>
        <w:top w:val="none" w:sz="0" w:space="0" w:color="auto"/>
        <w:left w:val="none" w:sz="0" w:space="0" w:color="auto"/>
        <w:bottom w:val="none" w:sz="0" w:space="0" w:color="auto"/>
        <w:right w:val="none" w:sz="0" w:space="0" w:color="auto"/>
      </w:divBdr>
    </w:div>
    <w:div w:id="1666595003">
      <w:bodyDiv w:val="1"/>
      <w:marLeft w:val="0"/>
      <w:marRight w:val="0"/>
      <w:marTop w:val="0"/>
      <w:marBottom w:val="0"/>
      <w:divBdr>
        <w:top w:val="none" w:sz="0" w:space="0" w:color="auto"/>
        <w:left w:val="none" w:sz="0" w:space="0" w:color="auto"/>
        <w:bottom w:val="none" w:sz="0" w:space="0" w:color="auto"/>
        <w:right w:val="none" w:sz="0" w:space="0" w:color="auto"/>
      </w:divBdr>
    </w:div>
    <w:div w:id="1667828831">
      <w:bodyDiv w:val="1"/>
      <w:marLeft w:val="0"/>
      <w:marRight w:val="0"/>
      <w:marTop w:val="0"/>
      <w:marBottom w:val="0"/>
      <w:divBdr>
        <w:top w:val="none" w:sz="0" w:space="0" w:color="auto"/>
        <w:left w:val="none" w:sz="0" w:space="0" w:color="auto"/>
        <w:bottom w:val="none" w:sz="0" w:space="0" w:color="auto"/>
        <w:right w:val="none" w:sz="0" w:space="0" w:color="auto"/>
      </w:divBdr>
    </w:div>
    <w:div w:id="1668245558">
      <w:bodyDiv w:val="1"/>
      <w:marLeft w:val="0"/>
      <w:marRight w:val="0"/>
      <w:marTop w:val="0"/>
      <w:marBottom w:val="0"/>
      <w:divBdr>
        <w:top w:val="none" w:sz="0" w:space="0" w:color="auto"/>
        <w:left w:val="none" w:sz="0" w:space="0" w:color="auto"/>
        <w:bottom w:val="none" w:sz="0" w:space="0" w:color="auto"/>
        <w:right w:val="none" w:sz="0" w:space="0" w:color="auto"/>
      </w:divBdr>
    </w:div>
    <w:div w:id="1672681502">
      <w:bodyDiv w:val="1"/>
      <w:marLeft w:val="0"/>
      <w:marRight w:val="0"/>
      <w:marTop w:val="0"/>
      <w:marBottom w:val="0"/>
      <w:divBdr>
        <w:top w:val="none" w:sz="0" w:space="0" w:color="auto"/>
        <w:left w:val="none" w:sz="0" w:space="0" w:color="auto"/>
        <w:bottom w:val="none" w:sz="0" w:space="0" w:color="auto"/>
        <w:right w:val="none" w:sz="0" w:space="0" w:color="auto"/>
      </w:divBdr>
    </w:div>
    <w:div w:id="1674995462">
      <w:bodyDiv w:val="1"/>
      <w:marLeft w:val="0"/>
      <w:marRight w:val="0"/>
      <w:marTop w:val="0"/>
      <w:marBottom w:val="0"/>
      <w:divBdr>
        <w:top w:val="none" w:sz="0" w:space="0" w:color="auto"/>
        <w:left w:val="none" w:sz="0" w:space="0" w:color="auto"/>
        <w:bottom w:val="none" w:sz="0" w:space="0" w:color="auto"/>
        <w:right w:val="none" w:sz="0" w:space="0" w:color="auto"/>
      </w:divBdr>
    </w:div>
    <w:div w:id="1690136396">
      <w:bodyDiv w:val="1"/>
      <w:marLeft w:val="0"/>
      <w:marRight w:val="0"/>
      <w:marTop w:val="0"/>
      <w:marBottom w:val="0"/>
      <w:divBdr>
        <w:top w:val="none" w:sz="0" w:space="0" w:color="auto"/>
        <w:left w:val="none" w:sz="0" w:space="0" w:color="auto"/>
        <w:bottom w:val="none" w:sz="0" w:space="0" w:color="auto"/>
        <w:right w:val="none" w:sz="0" w:space="0" w:color="auto"/>
      </w:divBdr>
    </w:div>
    <w:div w:id="1694188444">
      <w:bodyDiv w:val="1"/>
      <w:marLeft w:val="0"/>
      <w:marRight w:val="0"/>
      <w:marTop w:val="0"/>
      <w:marBottom w:val="0"/>
      <w:divBdr>
        <w:top w:val="none" w:sz="0" w:space="0" w:color="auto"/>
        <w:left w:val="none" w:sz="0" w:space="0" w:color="auto"/>
        <w:bottom w:val="none" w:sz="0" w:space="0" w:color="auto"/>
        <w:right w:val="none" w:sz="0" w:space="0" w:color="auto"/>
      </w:divBdr>
    </w:div>
    <w:div w:id="1702583933">
      <w:bodyDiv w:val="1"/>
      <w:marLeft w:val="0"/>
      <w:marRight w:val="0"/>
      <w:marTop w:val="0"/>
      <w:marBottom w:val="0"/>
      <w:divBdr>
        <w:top w:val="none" w:sz="0" w:space="0" w:color="auto"/>
        <w:left w:val="none" w:sz="0" w:space="0" w:color="auto"/>
        <w:bottom w:val="none" w:sz="0" w:space="0" w:color="auto"/>
        <w:right w:val="none" w:sz="0" w:space="0" w:color="auto"/>
      </w:divBdr>
    </w:div>
    <w:div w:id="1724713533">
      <w:bodyDiv w:val="1"/>
      <w:marLeft w:val="0"/>
      <w:marRight w:val="0"/>
      <w:marTop w:val="0"/>
      <w:marBottom w:val="0"/>
      <w:divBdr>
        <w:top w:val="none" w:sz="0" w:space="0" w:color="auto"/>
        <w:left w:val="none" w:sz="0" w:space="0" w:color="auto"/>
        <w:bottom w:val="none" w:sz="0" w:space="0" w:color="auto"/>
        <w:right w:val="none" w:sz="0" w:space="0" w:color="auto"/>
      </w:divBdr>
    </w:div>
    <w:div w:id="1736510166">
      <w:bodyDiv w:val="1"/>
      <w:marLeft w:val="0"/>
      <w:marRight w:val="0"/>
      <w:marTop w:val="0"/>
      <w:marBottom w:val="0"/>
      <w:divBdr>
        <w:top w:val="none" w:sz="0" w:space="0" w:color="auto"/>
        <w:left w:val="none" w:sz="0" w:space="0" w:color="auto"/>
        <w:bottom w:val="none" w:sz="0" w:space="0" w:color="auto"/>
        <w:right w:val="none" w:sz="0" w:space="0" w:color="auto"/>
      </w:divBdr>
    </w:div>
    <w:div w:id="1742366196">
      <w:bodyDiv w:val="1"/>
      <w:marLeft w:val="0"/>
      <w:marRight w:val="0"/>
      <w:marTop w:val="0"/>
      <w:marBottom w:val="0"/>
      <w:divBdr>
        <w:top w:val="none" w:sz="0" w:space="0" w:color="auto"/>
        <w:left w:val="none" w:sz="0" w:space="0" w:color="auto"/>
        <w:bottom w:val="none" w:sz="0" w:space="0" w:color="auto"/>
        <w:right w:val="none" w:sz="0" w:space="0" w:color="auto"/>
      </w:divBdr>
    </w:div>
    <w:div w:id="1799251904">
      <w:bodyDiv w:val="1"/>
      <w:marLeft w:val="0"/>
      <w:marRight w:val="0"/>
      <w:marTop w:val="0"/>
      <w:marBottom w:val="0"/>
      <w:divBdr>
        <w:top w:val="none" w:sz="0" w:space="0" w:color="auto"/>
        <w:left w:val="none" w:sz="0" w:space="0" w:color="auto"/>
        <w:bottom w:val="none" w:sz="0" w:space="0" w:color="auto"/>
        <w:right w:val="none" w:sz="0" w:space="0" w:color="auto"/>
      </w:divBdr>
    </w:div>
    <w:div w:id="1800414564">
      <w:bodyDiv w:val="1"/>
      <w:marLeft w:val="0"/>
      <w:marRight w:val="0"/>
      <w:marTop w:val="0"/>
      <w:marBottom w:val="0"/>
      <w:divBdr>
        <w:top w:val="none" w:sz="0" w:space="0" w:color="auto"/>
        <w:left w:val="none" w:sz="0" w:space="0" w:color="auto"/>
        <w:bottom w:val="none" w:sz="0" w:space="0" w:color="auto"/>
        <w:right w:val="none" w:sz="0" w:space="0" w:color="auto"/>
      </w:divBdr>
    </w:div>
    <w:div w:id="1828279807">
      <w:bodyDiv w:val="1"/>
      <w:marLeft w:val="0"/>
      <w:marRight w:val="0"/>
      <w:marTop w:val="0"/>
      <w:marBottom w:val="0"/>
      <w:divBdr>
        <w:top w:val="none" w:sz="0" w:space="0" w:color="auto"/>
        <w:left w:val="none" w:sz="0" w:space="0" w:color="auto"/>
        <w:bottom w:val="none" w:sz="0" w:space="0" w:color="auto"/>
        <w:right w:val="none" w:sz="0" w:space="0" w:color="auto"/>
      </w:divBdr>
    </w:div>
    <w:div w:id="1831096345">
      <w:bodyDiv w:val="1"/>
      <w:marLeft w:val="0"/>
      <w:marRight w:val="0"/>
      <w:marTop w:val="0"/>
      <w:marBottom w:val="0"/>
      <w:divBdr>
        <w:top w:val="none" w:sz="0" w:space="0" w:color="auto"/>
        <w:left w:val="none" w:sz="0" w:space="0" w:color="auto"/>
        <w:bottom w:val="none" w:sz="0" w:space="0" w:color="auto"/>
        <w:right w:val="none" w:sz="0" w:space="0" w:color="auto"/>
      </w:divBdr>
    </w:div>
    <w:div w:id="1847860332">
      <w:bodyDiv w:val="1"/>
      <w:marLeft w:val="0"/>
      <w:marRight w:val="0"/>
      <w:marTop w:val="0"/>
      <w:marBottom w:val="0"/>
      <w:divBdr>
        <w:top w:val="none" w:sz="0" w:space="0" w:color="auto"/>
        <w:left w:val="none" w:sz="0" w:space="0" w:color="auto"/>
        <w:bottom w:val="none" w:sz="0" w:space="0" w:color="auto"/>
        <w:right w:val="none" w:sz="0" w:space="0" w:color="auto"/>
      </w:divBdr>
    </w:div>
    <w:div w:id="1850025571">
      <w:bodyDiv w:val="1"/>
      <w:marLeft w:val="0"/>
      <w:marRight w:val="0"/>
      <w:marTop w:val="0"/>
      <w:marBottom w:val="0"/>
      <w:divBdr>
        <w:top w:val="none" w:sz="0" w:space="0" w:color="auto"/>
        <w:left w:val="none" w:sz="0" w:space="0" w:color="auto"/>
        <w:bottom w:val="none" w:sz="0" w:space="0" w:color="auto"/>
        <w:right w:val="none" w:sz="0" w:space="0" w:color="auto"/>
      </w:divBdr>
    </w:div>
    <w:div w:id="1852529207">
      <w:bodyDiv w:val="1"/>
      <w:marLeft w:val="0"/>
      <w:marRight w:val="0"/>
      <w:marTop w:val="0"/>
      <w:marBottom w:val="0"/>
      <w:divBdr>
        <w:top w:val="none" w:sz="0" w:space="0" w:color="auto"/>
        <w:left w:val="none" w:sz="0" w:space="0" w:color="auto"/>
        <w:bottom w:val="none" w:sz="0" w:space="0" w:color="auto"/>
        <w:right w:val="none" w:sz="0" w:space="0" w:color="auto"/>
      </w:divBdr>
    </w:div>
    <w:div w:id="1882277907">
      <w:bodyDiv w:val="1"/>
      <w:marLeft w:val="0"/>
      <w:marRight w:val="0"/>
      <w:marTop w:val="0"/>
      <w:marBottom w:val="0"/>
      <w:divBdr>
        <w:top w:val="none" w:sz="0" w:space="0" w:color="auto"/>
        <w:left w:val="none" w:sz="0" w:space="0" w:color="auto"/>
        <w:bottom w:val="none" w:sz="0" w:space="0" w:color="auto"/>
        <w:right w:val="none" w:sz="0" w:space="0" w:color="auto"/>
      </w:divBdr>
    </w:div>
    <w:div w:id="1886409305">
      <w:bodyDiv w:val="1"/>
      <w:marLeft w:val="0"/>
      <w:marRight w:val="0"/>
      <w:marTop w:val="0"/>
      <w:marBottom w:val="0"/>
      <w:divBdr>
        <w:top w:val="none" w:sz="0" w:space="0" w:color="auto"/>
        <w:left w:val="none" w:sz="0" w:space="0" w:color="auto"/>
        <w:bottom w:val="none" w:sz="0" w:space="0" w:color="auto"/>
        <w:right w:val="none" w:sz="0" w:space="0" w:color="auto"/>
      </w:divBdr>
    </w:div>
    <w:div w:id="1891769582">
      <w:bodyDiv w:val="1"/>
      <w:marLeft w:val="0"/>
      <w:marRight w:val="0"/>
      <w:marTop w:val="0"/>
      <w:marBottom w:val="0"/>
      <w:divBdr>
        <w:top w:val="none" w:sz="0" w:space="0" w:color="auto"/>
        <w:left w:val="none" w:sz="0" w:space="0" w:color="auto"/>
        <w:bottom w:val="none" w:sz="0" w:space="0" w:color="auto"/>
        <w:right w:val="none" w:sz="0" w:space="0" w:color="auto"/>
      </w:divBdr>
    </w:div>
    <w:div w:id="1898975845">
      <w:bodyDiv w:val="1"/>
      <w:marLeft w:val="0"/>
      <w:marRight w:val="0"/>
      <w:marTop w:val="0"/>
      <w:marBottom w:val="0"/>
      <w:divBdr>
        <w:top w:val="none" w:sz="0" w:space="0" w:color="auto"/>
        <w:left w:val="none" w:sz="0" w:space="0" w:color="auto"/>
        <w:bottom w:val="none" w:sz="0" w:space="0" w:color="auto"/>
        <w:right w:val="none" w:sz="0" w:space="0" w:color="auto"/>
      </w:divBdr>
    </w:div>
    <w:div w:id="1902324598">
      <w:bodyDiv w:val="1"/>
      <w:marLeft w:val="0"/>
      <w:marRight w:val="0"/>
      <w:marTop w:val="0"/>
      <w:marBottom w:val="0"/>
      <w:divBdr>
        <w:top w:val="none" w:sz="0" w:space="0" w:color="auto"/>
        <w:left w:val="none" w:sz="0" w:space="0" w:color="auto"/>
        <w:bottom w:val="none" w:sz="0" w:space="0" w:color="auto"/>
        <w:right w:val="none" w:sz="0" w:space="0" w:color="auto"/>
      </w:divBdr>
    </w:div>
    <w:div w:id="1902935368">
      <w:bodyDiv w:val="1"/>
      <w:marLeft w:val="0"/>
      <w:marRight w:val="0"/>
      <w:marTop w:val="0"/>
      <w:marBottom w:val="0"/>
      <w:divBdr>
        <w:top w:val="none" w:sz="0" w:space="0" w:color="auto"/>
        <w:left w:val="none" w:sz="0" w:space="0" w:color="auto"/>
        <w:bottom w:val="none" w:sz="0" w:space="0" w:color="auto"/>
        <w:right w:val="none" w:sz="0" w:space="0" w:color="auto"/>
      </w:divBdr>
    </w:div>
    <w:div w:id="1917548485">
      <w:bodyDiv w:val="1"/>
      <w:marLeft w:val="0"/>
      <w:marRight w:val="0"/>
      <w:marTop w:val="0"/>
      <w:marBottom w:val="0"/>
      <w:divBdr>
        <w:top w:val="none" w:sz="0" w:space="0" w:color="auto"/>
        <w:left w:val="none" w:sz="0" w:space="0" w:color="auto"/>
        <w:bottom w:val="none" w:sz="0" w:space="0" w:color="auto"/>
        <w:right w:val="none" w:sz="0" w:space="0" w:color="auto"/>
      </w:divBdr>
    </w:div>
    <w:div w:id="1931818520">
      <w:bodyDiv w:val="1"/>
      <w:marLeft w:val="0"/>
      <w:marRight w:val="0"/>
      <w:marTop w:val="0"/>
      <w:marBottom w:val="0"/>
      <w:divBdr>
        <w:top w:val="none" w:sz="0" w:space="0" w:color="auto"/>
        <w:left w:val="none" w:sz="0" w:space="0" w:color="auto"/>
        <w:bottom w:val="none" w:sz="0" w:space="0" w:color="auto"/>
        <w:right w:val="none" w:sz="0" w:space="0" w:color="auto"/>
      </w:divBdr>
    </w:div>
    <w:div w:id="1937906861">
      <w:bodyDiv w:val="1"/>
      <w:marLeft w:val="0"/>
      <w:marRight w:val="0"/>
      <w:marTop w:val="0"/>
      <w:marBottom w:val="0"/>
      <w:divBdr>
        <w:top w:val="none" w:sz="0" w:space="0" w:color="auto"/>
        <w:left w:val="none" w:sz="0" w:space="0" w:color="auto"/>
        <w:bottom w:val="none" w:sz="0" w:space="0" w:color="auto"/>
        <w:right w:val="none" w:sz="0" w:space="0" w:color="auto"/>
      </w:divBdr>
    </w:div>
    <w:div w:id="1957175761">
      <w:bodyDiv w:val="1"/>
      <w:marLeft w:val="0"/>
      <w:marRight w:val="0"/>
      <w:marTop w:val="0"/>
      <w:marBottom w:val="0"/>
      <w:divBdr>
        <w:top w:val="none" w:sz="0" w:space="0" w:color="auto"/>
        <w:left w:val="none" w:sz="0" w:space="0" w:color="auto"/>
        <w:bottom w:val="none" w:sz="0" w:space="0" w:color="auto"/>
        <w:right w:val="none" w:sz="0" w:space="0" w:color="auto"/>
      </w:divBdr>
    </w:div>
    <w:div w:id="1960643568">
      <w:bodyDiv w:val="1"/>
      <w:marLeft w:val="0"/>
      <w:marRight w:val="0"/>
      <w:marTop w:val="0"/>
      <w:marBottom w:val="0"/>
      <w:divBdr>
        <w:top w:val="none" w:sz="0" w:space="0" w:color="auto"/>
        <w:left w:val="none" w:sz="0" w:space="0" w:color="auto"/>
        <w:bottom w:val="none" w:sz="0" w:space="0" w:color="auto"/>
        <w:right w:val="none" w:sz="0" w:space="0" w:color="auto"/>
      </w:divBdr>
    </w:div>
    <w:div w:id="1962567089">
      <w:bodyDiv w:val="1"/>
      <w:marLeft w:val="0"/>
      <w:marRight w:val="0"/>
      <w:marTop w:val="0"/>
      <w:marBottom w:val="0"/>
      <w:divBdr>
        <w:top w:val="none" w:sz="0" w:space="0" w:color="auto"/>
        <w:left w:val="none" w:sz="0" w:space="0" w:color="auto"/>
        <w:bottom w:val="none" w:sz="0" w:space="0" w:color="auto"/>
        <w:right w:val="none" w:sz="0" w:space="0" w:color="auto"/>
      </w:divBdr>
    </w:div>
    <w:div w:id="1970895789">
      <w:bodyDiv w:val="1"/>
      <w:marLeft w:val="0"/>
      <w:marRight w:val="0"/>
      <w:marTop w:val="0"/>
      <w:marBottom w:val="0"/>
      <w:divBdr>
        <w:top w:val="none" w:sz="0" w:space="0" w:color="auto"/>
        <w:left w:val="none" w:sz="0" w:space="0" w:color="auto"/>
        <w:bottom w:val="none" w:sz="0" w:space="0" w:color="auto"/>
        <w:right w:val="none" w:sz="0" w:space="0" w:color="auto"/>
      </w:divBdr>
    </w:div>
    <w:div w:id="1973974831">
      <w:bodyDiv w:val="1"/>
      <w:marLeft w:val="0"/>
      <w:marRight w:val="0"/>
      <w:marTop w:val="0"/>
      <w:marBottom w:val="0"/>
      <w:divBdr>
        <w:top w:val="none" w:sz="0" w:space="0" w:color="auto"/>
        <w:left w:val="none" w:sz="0" w:space="0" w:color="auto"/>
        <w:bottom w:val="none" w:sz="0" w:space="0" w:color="auto"/>
        <w:right w:val="none" w:sz="0" w:space="0" w:color="auto"/>
      </w:divBdr>
    </w:div>
    <w:div w:id="1978143021">
      <w:bodyDiv w:val="1"/>
      <w:marLeft w:val="0"/>
      <w:marRight w:val="0"/>
      <w:marTop w:val="0"/>
      <w:marBottom w:val="0"/>
      <w:divBdr>
        <w:top w:val="none" w:sz="0" w:space="0" w:color="auto"/>
        <w:left w:val="none" w:sz="0" w:space="0" w:color="auto"/>
        <w:bottom w:val="none" w:sz="0" w:space="0" w:color="auto"/>
        <w:right w:val="none" w:sz="0" w:space="0" w:color="auto"/>
      </w:divBdr>
    </w:div>
    <w:div w:id="2022269023">
      <w:bodyDiv w:val="1"/>
      <w:marLeft w:val="0"/>
      <w:marRight w:val="0"/>
      <w:marTop w:val="0"/>
      <w:marBottom w:val="0"/>
      <w:divBdr>
        <w:top w:val="none" w:sz="0" w:space="0" w:color="auto"/>
        <w:left w:val="none" w:sz="0" w:space="0" w:color="auto"/>
        <w:bottom w:val="none" w:sz="0" w:space="0" w:color="auto"/>
        <w:right w:val="none" w:sz="0" w:space="0" w:color="auto"/>
      </w:divBdr>
    </w:div>
    <w:div w:id="2024699112">
      <w:bodyDiv w:val="1"/>
      <w:marLeft w:val="0"/>
      <w:marRight w:val="0"/>
      <w:marTop w:val="0"/>
      <w:marBottom w:val="0"/>
      <w:divBdr>
        <w:top w:val="none" w:sz="0" w:space="0" w:color="auto"/>
        <w:left w:val="none" w:sz="0" w:space="0" w:color="auto"/>
        <w:bottom w:val="none" w:sz="0" w:space="0" w:color="auto"/>
        <w:right w:val="none" w:sz="0" w:space="0" w:color="auto"/>
      </w:divBdr>
    </w:div>
    <w:div w:id="2037194561">
      <w:bodyDiv w:val="1"/>
      <w:marLeft w:val="0"/>
      <w:marRight w:val="0"/>
      <w:marTop w:val="0"/>
      <w:marBottom w:val="0"/>
      <w:divBdr>
        <w:top w:val="none" w:sz="0" w:space="0" w:color="auto"/>
        <w:left w:val="none" w:sz="0" w:space="0" w:color="auto"/>
        <w:bottom w:val="none" w:sz="0" w:space="0" w:color="auto"/>
        <w:right w:val="none" w:sz="0" w:space="0" w:color="auto"/>
      </w:divBdr>
    </w:div>
    <w:div w:id="2049449330">
      <w:bodyDiv w:val="1"/>
      <w:marLeft w:val="0"/>
      <w:marRight w:val="0"/>
      <w:marTop w:val="0"/>
      <w:marBottom w:val="0"/>
      <w:divBdr>
        <w:top w:val="none" w:sz="0" w:space="0" w:color="auto"/>
        <w:left w:val="none" w:sz="0" w:space="0" w:color="auto"/>
        <w:bottom w:val="none" w:sz="0" w:space="0" w:color="auto"/>
        <w:right w:val="none" w:sz="0" w:space="0" w:color="auto"/>
      </w:divBdr>
    </w:div>
    <w:div w:id="2073238121">
      <w:bodyDiv w:val="1"/>
      <w:marLeft w:val="0"/>
      <w:marRight w:val="0"/>
      <w:marTop w:val="0"/>
      <w:marBottom w:val="0"/>
      <w:divBdr>
        <w:top w:val="none" w:sz="0" w:space="0" w:color="auto"/>
        <w:left w:val="none" w:sz="0" w:space="0" w:color="auto"/>
        <w:bottom w:val="none" w:sz="0" w:space="0" w:color="auto"/>
        <w:right w:val="none" w:sz="0" w:space="0" w:color="auto"/>
      </w:divBdr>
    </w:div>
    <w:div w:id="2075158161">
      <w:bodyDiv w:val="1"/>
      <w:marLeft w:val="0"/>
      <w:marRight w:val="0"/>
      <w:marTop w:val="0"/>
      <w:marBottom w:val="0"/>
      <w:divBdr>
        <w:top w:val="none" w:sz="0" w:space="0" w:color="auto"/>
        <w:left w:val="none" w:sz="0" w:space="0" w:color="auto"/>
        <w:bottom w:val="none" w:sz="0" w:space="0" w:color="auto"/>
        <w:right w:val="none" w:sz="0" w:space="0" w:color="auto"/>
      </w:divBdr>
    </w:div>
    <w:div w:id="2099668099">
      <w:bodyDiv w:val="1"/>
      <w:marLeft w:val="0"/>
      <w:marRight w:val="0"/>
      <w:marTop w:val="0"/>
      <w:marBottom w:val="0"/>
      <w:divBdr>
        <w:top w:val="none" w:sz="0" w:space="0" w:color="auto"/>
        <w:left w:val="none" w:sz="0" w:space="0" w:color="auto"/>
        <w:bottom w:val="none" w:sz="0" w:space="0" w:color="auto"/>
        <w:right w:val="none" w:sz="0" w:space="0" w:color="auto"/>
      </w:divBdr>
    </w:div>
    <w:div w:id="210457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Wik24</b:Tag>
    <b:SourceType>InternetSite</b:SourceType>
    <b:Guid>{82930771-9B34-4A62-B8FE-C356A18C2030}</b:Guid>
    <b:Title>Roguelike</b:Title>
    <b:InternetSiteTitle>Roguelike</b:InternetSiteTitle>
    <b:URL>https://en.wikipedia.org/wiki/Roguelike</b:URL>
    <b:LCID>hu-HU</b:LCID>
    <b:Author>
      <b:Author>
        <b:NameList>
          <b:Person>
            <b:Last>Wikipedia</b:Last>
          </b:Person>
        </b:NameList>
      </b:Author>
    </b:Author>
    <b:YearAccessed>2024</b:YearAccessed>
    <b:MonthAccessed>február</b:MonthAccessed>
    <b:RefOrder>1</b:RefOrder>
  </b:Source>
  <b:Source>
    <b:Tag>Wik241</b:Tag>
    <b:SourceType>InternetSite</b:SourceType>
    <b:Guid>{85A89F97-0641-4568-8A07-90FFFC3AC6C9}</b:Guid>
    <b:Author>
      <b:Author>
        <b:NameList>
          <b:Person>
            <b:Last>Wikipedia</b:Last>
          </b:Person>
        </b:NameList>
      </b:Author>
    </b:Author>
    <b:Title>Procedural generation</b:Title>
    <b:YearAccessed>2024</b:YearAccessed>
    <b:MonthAccessed>február</b:MonthAccessed>
    <b:URL>https://en.wikipedia.org/wiki/Procedural_generation</b:URL>
    <b:RefOrder>11</b:RefOrder>
  </b:Source>
  <b:Source>
    <b:Tag>Rai24</b:Tag>
    <b:SourceType>InternetSite</b:SourceType>
    <b:Guid>{759A9EA1-9CCB-4E6C-B504-9E1C50806EA0}</b:Guid>
    <b:Author>
      <b:Author>
        <b:NameList>
          <b:Person>
            <b:Last>Rainworld</b:Last>
          </b:Person>
        </b:NameList>
      </b:Author>
    </b:Author>
    <b:Title>Rainworld</b:Title>
    <b:YearAccessed>2024</b:YearAccessed>
    <b:MonthAccessed>február</b:MonthAccessed>
    <b:URL>https://rainworldgame.com/</b:URL>
    <b:RefOrder>12</b:RefOrder>
  </b:Source>
  <b:Source>
    <b:Tag>Mik24</b:Tag>
    <b:SourceType>InternetSite</b:SourceType>
    <b:Guid>{92A1B38E-C243-4537-8964-61BD49A4054C}</b:Guid>
    <b:Author>
      <b:Author>
        <b:NameList>
          <b:Person>
            <b:Last>Mike</b:Last>
          </b:Person>
        </b:NameList>
      </b:Author>
    </b:Author>
    <b:Title>Sly Flourish</b:Title>
    <b:YearAccessed>2024</b:YearAccessed>
    <b:MonthAccessed>február</b:MonthAccessed>
    <b:URL>https://slyflourish.com/your_only_dungeon_map.html</b:URL>
    <b:RefOrder>2</b:RefOrder>
  </b:Source>
  <b:Source>
    <b:Tag>Wik242</b:Tag>
    <b:SourceType>InternetSite</b:SourceType>
    <b:Guid>{E8A67BB6-3757-4039-92D3-348681D26519}</b:Guid>
    <b:Author>
      <b:Author>
        <b:NameList>
          <b:Person>
            <b:Last>Wikipedia</b:Last>
          </b:Person>
        </b:NameList>
      </b:Author>
    </b:Author>
    <b:Title>pedit5</b:Title>
    <b:YearAccessed>2024</b:YearAccessed>
    <b:MonthAccessed>februar</b:MonthAccessed>
    <b:URL>https://en.wikipedia.org/wiki/Pedit5</b:URL>
    <b:RefOrder>3</b:RefOrder>
  </b:Source>
  <b:Source>
    <b:Tag>Wik243</b:Tag>
    <b:SourceType>InternetSite</b:SourceType>
    <b:Guid>{1F488BCE-23AC-406C-8138-7B3B45DFDEF9}</b:Guid>
    <b:Author>
      <b:Author>
        <b:NameList>
          <b:Person>
            <b:Last>Wikipedia</b:Last>
          </b:Person>
        </b:NameList>
      </b:Author>
    </b:Author>
    <b:Title>Rogue</b:Title>
    <b:YearAccessed>2024</b:YearAccessed>
    <b:MonthAccessed>február</b:MonthAccessed>
    <b:URL>https://en.wikipedia.org/wiki/Rogue_(video_game)</b:URL>
    <b:RefOrder>4</b:RefOrder>
  </b:Source>
  <b:Source>
    <b:Tag>Wik244</b:Tag>
    <b:SourceType>InternetSite</b:SourceType>
    <b:Guid>{AF87D357-7945-4A68-9945-041D717CD6DA}</b:Guid>
    <b:Author>
      <b:Author>
        <b:NameList>
          <b:Person>
            <b:Last>Wikipedia</b:Last>
          </b:Person>
        </b:NameList>
      </b:Author>
    </b:Author>
    <b:Title>The Elder Scrolls V: Skyrim</b:Title>
    <b:YearAccessed>2024</b:YearAccessed>
    <b:MonthAccessed>február</b:MonthAccessed>
    <b:URL>https://en.wikipedia.org/wiki/The_Elder_Scrolls_V:_Skyrim</b:URL>
    <b:RefOrder>6</b:RefOrder>
  </b:Source>
  <b:Source>
    <b:Tag>pcg24</b:Tag>
    <b:SourceType>InternetSite</b:SourceType>
    <b:Guid>{34C9A865-58FF-4BD8-AA00-F3371F26C657}</b:Guid>
    <b:Author>
      <b:Author>
        <b:NameList>
          <b:Person>
            <b:Last>pcgamesn</b:Last>
          </b:Person>
        </b:NameList>
      </b:Author>
    </b:Author>
    <b:Title>A Skyrim modder is enhancing its dungeons and doubling their sizes</b:Title>
    <b:YearAccessed>2024</b:YearAccessed>
    <b:MonthAccessed>február</b:MonthAccessed>
    <b:URL>https://www.pcgamesn.com/the-elder-scrolls-v-skyrim/mod-dungeons-overhaul</b:URL>
    <b:RefOrder>24</b:RefOrder>
  </b:Source>
  <b:Source>
    <b:Tag>Fan24</b:Tag>
    <b:SourceType>InternetSite</b:SourceType>
    <b:Guid>{84AAE720-AAF0-4226-A608-E466778F12A1}</b:Guid>
    <b:Author>
      <b:Author>
        <b:NameList>
          <b:Person>
            <b:Last>Fandom</b:Last>
          </b:Person>
        </b:NameList>
      </b:Author>
    </b:Author>
    <b:Title>The Binding of Isaac Wiki</b:Title>
    <b:YearAccessed>2024</b:YearAccessed>
    <b:MonthAccessed>február</b:MonthAccessed>
    <b:URL>https://bindingofisaac.fandom.com/wiki/The_Binding_of_Isaac_Wiki</b:URL>
    <b:RefOrder>7</b:RefOrder>
  </b:Source>
  <b:Source>
    <b:Tag>Ste24</b:Tag>
    <b:SourceType>InternetSite</b:SourceType>
    <b:Guid>{4622E24D-919D-45C4-89BB-365FFD05CF6B}</b:Guid>
    <b:Author>
      <b:Author>
        <b:NameList>
          <b:Person>
            <b:Last>Steam</b:Last>
          </b:Person>
        </b:NameList>
      </b:Author>
    </b:Author>
    <b:Title>steamcommunity</b:Title>
    <b:YearAccessed>2024</b:YearAccessed>
    <b:MonthAccessed>február</b:MonthAccessed>
    <b:URL>https://steamcommunity.com/sharedfiles/filedetails/?id=887211109</b:URL>
    <b:RefOrder>25</b:RefOrder>
  </b:Source>
  <b:Source>
    <b:Tag>Wik245</b:Tag>
    <b:SourceType>InternetSite</b:SourceType>
    <b:Guid>{84644922-F428-4410-B6AA-0EAE0D02782C}</b:Guid>
    <b:Author>
      <b:Author>
        <b:NameList>
          <b:Person>
            <b:Last>Wikipedia</b:Last>
          </b:Person>
        </b:NameList>
      </b:Author>
    </b:Author>
    <b:Title>Rogue</b:Title>
    <b:YearAccessed>2024</b:YearAccessed>
    <b:MonthAccessed>február</b:MonthAccessed>
    <b:URL>https://en.wikipedia.org/wiki/Rogue_(video_game)#/media/File:Rogue_Screenshot.png</b:URL>
    <b:RefOrder>5</b:RefOrder>
  </b:Source>
  <b:Source>
    <b:Tag>Wik</b:Tag>
    <b:SourceType>InternetSite</b:SourceType>
    <b:Guid>{F179EB29-A5FE-4E8C-9A83-643733375BB7}</b:Guid>
    <b:Author>
      <b:Author>
        <b:NameList>
          <b:Person>
            <b:Last>Wikipedia</b:Last>
          </b:Person>
        </b:NameList>
      </b:Author>
    </b:Author>
    <b:Title>No Man's Sky</b:Title>
    <b:URL>https://en.wikipedia.org/wiki/No_Man%27s_Sky</b:URL>
    <b:YearAccessed>2024</b:YearAccessed>
    <b:MonthAccessed>február</b:MonthAccessed>
    <b:RefOrder>13</b:RefOrder>
  </b:Source>
  <b:Source>
    <b:Tag>Bui24</b:Tag>
    <b:SourceType>InternetSite</b:SourceType>
    <b:Guid>{F7667C7C-99CB-4C16-AB79-FBE63A80473A}</b:Guid>
    <b:Author>
      <b:Author>
        <b:NameList>
          <b:Person>
            <b:Last>Insider</b:Last>
            <b:First>Buisness</b:First>
          </b:Person>
        </b:NameList>
      </b:Author>
    </b:Author>
    <b:Title>The 10 most beautiful planets people have found so far in 'No Man's Sky'</b:Title>
    <b:YearAccessed>2024</b:YearAccessed>
    <b:MonthAccessed>február</b:MonthAccessed>
    <b:URL>https://www.businessinsider.com/no-mans-sky-beautiful-planet-photos-2016-8#regardless-of-where-youre-standing-the-many-worlds-of-no-mans-sky-all-look-pretty-amazing-9</b:URL>
    <b:RefOrder>14</b:RefOrder>
  </b:Source>
  <b:Source>
    <b:Tag>Ste241</b:Tag>
    <b:SourceType>InternetSite</b:SourceType>
    <b:Guid>{36B2380D-0DBA-4C25-AED4-19F4FB428717}</b:Guid>
    <b:Author>
      <b:Author>
        <b:NameList>
          <b:Person>
            <b:Last>Steam</b:Last>
          </b:Person>
        </b:NameList>
      </b:Author>
    </b:Author>
    <b:Title>steamcommunity</b:Title>
    <b:YearAccessed>2024</b:YearAccessed>
    <b:MonthAccessed>február</b:MonthAccessed>
    <b:URL>https://steamcommunity.com/sharedfiles/filedetails/?id=2910088884</b:URL>
    <b:RefOrder>26</b:RefOrder>
  </b:Source>
  <b:Source>
    <b:Tag>Wik246</b:Tag>
    <b:SourceType>InternetSite</b:SourceType>
    <b:Guid>{456E67BE-984A-4ED4-B073-C97D3121F38F}</b:Guid>
    <b:Author>
      <b:Author>
        <b:NameList>
          <b:Person>
            <b:Last>Wikipedia</b:Last>
          </b:Person>
        </b:NameList>
      </b:Author>
    </b:Author>
    <b:Title>Izometrikus axonometria</b:Title>
    <b:YearAccessed>2024.</b:YearAccessed>
    <b:MonthAccessed>március</b:MonthAccessed>
    <b:URL>https://hu.wikipedia.org/wiki/Izometrikus_axonometria</b:URL>
    <b:RefOrder>8</b:RefOrder>
  </b:Source>
  <b:Source>
    <b:Tag>Wik247</b:Tag>
    <b:SourceType>InternetSite</b:SourceType>
    <b:Guid>{DD3C8422-4CCF-4023-92DD-75B11211BADC}</b:Guid>
    <b:Author>
      <b:Author>
        <b:NameList>
          <b:Person>
            <b:Last>Wikipedia</b:Last>
          </b:Person>
        </b:NameList>
      </b:Author>
    </b:Author>
    <b:Title>Minecraft</b:Title>
    <b:YearAccessed>2024</b:YearAccessed>
    <b:MonthAccessed>március</b:MonthAccessed>
    <b:URL>https://hu.wikipedia.org/wiki/Minecraft</b:URL>
    <b:RefOrder>9</b:RefOrder>
  </b:Source>
  <b:Source>
    <b:Tag>Min24</b:Tag>
    <b:SourceType>InternetSite</b:SourceType>
    <b:Guid>{9AB8DBAA-3E4A-4A63-8DD5-53CB0154F085}</b:Guid>
    <b:Author>
      <b:Author>
        <b:NameList>
          <b:Person>
            <b:Last>Fandom</b:Last>
            <b:First>Minecraft</b:First>
          </b:Person>
        </b:NameList>
      </b:Author>
    </b:Author>
    <b:Title>Map</b:Title>
    <b:YearAccessed>2024</b:YearAccessed>
    <b:MonthAccessed>március</b:MonthAccessed>
    <b:URL>https://minecraft.fandom.com/wiki/Map</b:URL>
    <b:RefOrder>10</b:RefOrder>
  </b:Source>
  <b:Source>
    <b:Tag>Unr24</b:Tag>
    <b:SourceType>InternetSite</b:SourceType>
    <b:Guid>{3B56CDFA-5B08-449B-8827-2065F5D64B26}</b:Guid>
    <b:Title>Unreal Engine</b:Title>
    <b:YearAccessed>2024</b:YearAccessed>
    <b:MonthAccessed>március</b:MonthAccessed>
    <b:URL>https://www.unrealengine.com/en-US</b:URL>
    <b:RefOrder>15</b:RefOrder>
  </b:Source>
  <b:Source>
    <b:Tag>Uni24</b:Tag>
    <b:SourceType>InternetSite</b:SourceType>
    <b:Guid>{B15C74E9-3E3C-427E-B538-D2A069C7EE66}</b:Guid>
    <b:Title>Unity</b:Title>
    <b:YearAccessed>2024</b:YearAccessed>
    <b:MonthAccessed>március</b:MonthAccessed>
    <b:URL>https://unity.com/</b:URL>
    <b:RefOrder>17</b:RefOrder>
  </b:Source>
  <b:Source>
    <b:Tag>God24</b:Tag>
    <b:SourceType>InternetSite</b:SourceType>
    <b:Guid>{F235AE42-7915-4929-8982-8C06094B249A}</b:Guid>
    <b:Title>Godot Engine</b:Title>
    <b:YearAccessed>2024</b:YearAccessed>
    <b:MonthAccessed>március</b:MonthAccessed>
    <b:URL>https://godotengine.org/</b:URL>
    <b:RefOrder>18</b:RefOrder>
  </b:Source>
  <b:Source>
    <b:Tag>git24</b:Tag>
    <b:SourceType>InternetSite</b:SourceType>
    <b:Guid>{7841B290-217D-4B24-8B85-371ECCCFC74E}</b:Guid>
    <b:Author>
      <b:Author>
        <b:NameList>
          <b:Person>
            <b:Last>github</b:Last>
          </b:Person>
        </b:NameList>
      </b:Author>
    </b:Author>
    <b:Title>raylib</b:Title>
    <b:YearAccessed>2024</b:YearAccessed>
    <b:MonthAccessed>március</b:MonthAccessed>
    <b:URL>https://github.com/raysan5/raylib</b:URL>
    <b:RefOrder>19</b:RefOrder>
  </b:Source>
  <b:Source>
    <b:Tag>ope24</b:Tag>
    <b:SourceType>InternetSite</b:SourceType>
    <b:Guid>{970C97BF-895F-4C20-8924-BC90A0BA8812}</b:Guid>
    <b:Title>opengl</b:Title>
    <b:YearAccessed>2024</b:YearAccessed>
    <b:MonthAccessed>március</b:MonthAccessed>
    <b:URL>https://www.opengl.org/</b:URL>
    <b:RefOrder>20</b:RefOrder>
  </b:Source>
  <b:Source>
    <b:Tag>Unr241</b:Tag>
    <b:SourceType>InternetSite</b:SourceType>
    <b:Guid>{1EFB48C3-3D86-457F-9464-1B01AF6C8453}</b:Guid>
    <b:Title>Unreal Engine</b:Title>
    <b:YearAccessed>2024</b:YearAccessed>
    <b:MonthAccessed>március</b:MonthAccessed>
    <b:URL>https://www.unrealengine.com/en-US</b:URL>
    <b:RefOrder>16</b:RefOrder>
  </b:Source>
  <b:Source>
    <b:Tag>Unr242</b:Tag>
    <b:SourceType>InternetSite</b:SourceType>
    <b:Guid>{671955AB-6AAE-4C6A-ADB1-32F94E4C3B09}</b:Guid>
    <b:Author>
      <b:Author>
        <b:NameList>
          <b:Person>
            <b:Last>Forum</b:Last>
            <b:First>Unreal</b:First>
            <b:Middle>Engine</b:Middle>
          </b:Person>
        </b:NameList>
      </b:Author>
    </b:Author>
    <b:Title>Procedural Mesh Examples</b:Title>
    <b:YearAccessed>2024</b:YearAccessed>
    <b:MonthAccessed>március</b:MonthAccessed>
    <b:URL>https://forums.unrealengine.com/t/procedural-mesh-examples-free/64411</b:URL>
    <b:RefOrder>21</b:RefOrder>
  </b:Source>
  <b:Source>
    <b:Tag>Wik248</b:Tag>
    <b:SourceType>InternetSite</b:SourceType>
    <b:Guid>{763D2917-C155-46C2-A6FD-C17EF8EBEAEC}</b:Guid>
    <b:Author>
      <b:Author>
        <b:NameList>
          <b:Person>
            <b:Last>Wikipedia</b:Last>
          </b:Person>
        </b:NameList>
      </b:Author>
    </b:Author>
    <b:Title>Object-oriented programming</b:Title>
    <b:YearAccessed>2024</b:YearAccessed>
    <b:MonthAccessed>március</b:MonthAccessed>
    <b:URL>https://en.wikipedia.org/wiki/Object-oriented_programming</b:URL>
    <b:RefOrder>22</b:RefOrder>
  </b:Source>
  <b:Source>
    <b:Tag>Ref24</b:Tag>
    <b:SourceType>InternetSite</b:SourceType>
    <b:Guid>{6E401B61-4319-4520-87C5-BDE822439193}</b:Guid>
    <b:Author>
      <b:Author>
        <b:NameList>
          <b:Person>
            <b:Last>Guru</b:Last>
            <b:First>Refactoring</b:First>
          </b:Person>
        </b:NameList>
      </b:Author>
    </b:Author>
    <b:Title>Design patterns</b:Title>
    <b:YearAccessed>2024</b:YearAccessed>
    <b:MonthAccessed>március</b:MonthAccessed>
    <b:URL>https://refactoring.guru/design-patterns/catalog</b:URL>
    <b:RefOrder>23</b:RefOrder>
  </b:Source>
</b:Sources>
</file>

<file path=customXml/itemProps1.xml><?xml version="1.0" encoding="utf-8"?>
<ds:datastoreItem xmlns:ds="http://schemas.openxmlformats.org/officeDocument/2006/customXml" ds:itemID="{963A7959-892D-448B-810F-7FA8A5FCE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24675</TotalTime>
  <Pages>37</Pages>
  <Words>5748</Words>
  <Characters>39666</Characters>
  <Application>Microsoft Office Word</Application>
  <DocSecurity>0</DocSecurity>
  <Lines>330</Lines>
  <Paragraphs>90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Dungeon Generátor Unreal megjelenítővel</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45324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Generátor Unreal megjelenítővel</dc:title>
  <dc:subject>Kisfeszültségű folyamatirányítók</dc:subject>
  <dc:creator>Akos Rittgasszer</dc:creator>
  <cp:keywords/>
  <dc:description>Az adatok átírása után a dokumentum egészére adjanak ki frissítést.</dc:description>
  <cp:lastModifiedBy>Akos Rittgasszer</cp:lastModifiedBy>
  <cp:revision>40</cp:revision>
  <cp:lastPrinted>2002-07-08T12:51:00Z</cp:lastPrinted>
  <dcterms:created xsi:type="dcterms:W3CDTF">2023-02-27T06:58:00Z</dcterms:created>
  <dcterms:modified xsi:type="dcterms:W3CDTF">2024-03-13T16:57:00Z</dcterms:modified>
</cp:coreProperties>
</file>